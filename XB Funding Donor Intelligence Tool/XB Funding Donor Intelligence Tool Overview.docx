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Roboto" w:hAnsi="Roboto"/>
        </w:rPr>
        <w:id w:val="2059428037"/>
        <w:docPartObj>
          <w:docPartGallery w:val="Cover Pages"/>
          <w:docPartUnique/>
        </w:docPartObj>
      </w:sdtPr>
      <w:sdtEndPr>
        <w:rPr>
          <w:lang w:eastAsia="en-GB"/>
        </w:rPr>
      </w:sdtEndPr>
      <w:sdtContent>
        <w:p w14:paraId="5594AEF5" w14:textId="77777777" w:rsidR="006D7492" w:rsidRPr="001364C3" w:rsidRDefault="006D7492">
          <w:pPr>
            <w:rPr>
              <w:rFonts w:ascii="Roboto" w:hAnsi="Roboto"/>
            </w:rPr>
          </w:pPr>
          <w:r w:rsidRPr="001364C3">
            <w:rPr>
              <w:rFonts w:ascii="Roboto" w:hAnsi="Roboto"/>
              <w:noProof/>
            </w:rPr>
            <mc:AlternateContent>
              <mc:Choice Requires="wps">
                <w:drawing>
                  <wp:anchor distT="0" distB="0" distL="114300" distR="114300" simplePos="0" relativeHeight="251659264" behindDoc="1" locked="0" layoutInCell="1" allowOverlap="1" wp14:anchorId="75F8A87A" wp14:editId="5F6434DF">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9" name="Text Box 9"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0343C" w14:textId="77777777" w:rsidR="006D7492" w:rsidRPr="001364C3" w:rsidRDefault="006D749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75F8A87A" id="_x0000_t202" coordsize="21600,21600" o:spt="202" path="m,l,21600r21600,l21600,xe">
                    <v:stroke joinstyle="miter"/>
                    <v:path gradientshapeok="t" o:connecttype="rect"/>
                  </v:shapetype>
                  <v:shape id="Text Box 9"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7000343C" w14:textId="77777777" w:rsidR="006D7492" w:rsidRPr="001364C3" w:rsidRDefault="006D7492"/>
                      </w:txbxContent>
                    </v:textbox>
                    <w10:wrap anchorx="page" anchory="page"/>
                  </v:shape>
                </w:pict>
              </mc:Fallback>
            </mc:AlternateContent>
          </w:r>
        </w:p>
        <w:p w14:paraId="4408C844" w14:textId="77777777" w:rsidR="006D7492" w:rsidRPr="001364C3" w:rsidRDefault="006D7492" w:rsidP="006D7492">
          <w:pPr>
            <w:pStyle w:val="Title"/>
            <w:rPr>
              <w:rFonts w:ascii="Roboto" w:hAnsi="Roboto"/>
              <w:lang w:eastAsia="en-GB"/>
            </w:rPr>
          </w:pPr>
        </w:p>
        <w:p w14:paraId="1FF7BBB0" w14:textId="77777777" w:rsidR="006D7492" w:rsidRPr="001364C3" w:rsidRDefault="006D7492" w:rsidP="006D7492">
          <w:pPr>
            <w:pStyle w:val="Title"/>
            <w:rPr>
              <w:rFonts w:ascii="Roboto" w:hAnsi="Roboto"/>
              <w:lang w:eastAsia="en-GB"/>
            </w:rPr>
          </w:pPr>
        </w:p>
        <w:p w14:paraId="7DE80063" w14:textId="77777777" w:rsidR="006D7492" w:rsidRPr="001364C3" w:rsidRDefault="006D7492" w:rsidP="006D7492">
          <w:pPr>
            <w:pStyle w:val="Title"/>
            <w:rPr>
              <w:rFonts w:ascii="Roboto" w:hAnsi="Roboto"/>
              <w:lang w:eastAsia="en-GB"/>
            </w:rPr>
          </w:pPr>
        </w:p>
        <w:p w14:paraId="4863D1AC" w14:textId="77777777" w:rsidR="006D7492" w:rsidRPr="001364C3" w:rsidRDefault="006D7492" w:rsidP="006D7492">
          <w:pPr>
            <w:pStyle w:val="Title"/>
            <w:rPr>
              <w:rFonts w:ascii="Roboto" w:hAnsi="Roboto"/>
              <w:lang w:eastAsia="en-GB"/>
            </w:rPr>
          </w:pPr>
        </w:p>
        <w:p w14:paraId="386F8921" w14:textId="77777777" w:rsidR="006D7492" w:rsidRPr="001364C3" w:rsidRDefault="006D7492" w:rsidP="006D7492">
          <w:pPr>
            <w:pStyle w:val="Title"/>
            <w:rPr>
              <w:rFonts w:ascii="Roboto" w:hAnsi="Roboto"/>
              <w:lang w:eastAsia="en-GB"/>
            </w:rPr>
          </w:pPr>
        </w:p>
        <w:p w14:paraId="29EC8211" w14:textId="77777777" w:rsidR="006D7492" w:rsidRPr="001364C3" w:rsidRDefault="006D7492" w:rsidP="006D7492">
          <w:pPr>
            <w:pStyle w:val="Title"/>
            <w:rPr>
              <w:rFonts w:ascii="Roboto" w:hAnsi="Roboto"/>
              <w:lang w:eastAsia="en-GB"/>
            </w:rPr>
          </w:pPr>
        </w:p>
        <w:p w14:paraId="7146A029" w14:textId="77777777" w:rsidR="006D7492" w:rsidRPr="001364C3" w:rsidRDefault="006D7492" w:rsidP="006D7492">
          <w:pPr>
            <w:pStyle w:val="Title"/>
            <w:rPr>
              <w:rFonts w:ascii="Roboto" w:hAnsi="Roboto"/>
              <w:lang w:eastAsia="en-GB"/>
            </w:rPr>
          </w:pPr>
        </w:p>
        <w:p w14:paraId="3D7B4ADE" w14:textId="77777777" w:rsidR="006D7492" w:rsidRPr="001364C3" w:rsidRDefault="006D7492" w:rsidP="006D7492">
          <w:pPr>
            <w:pStyle w:val="Title"/>
            <w:rPr>
              <w:rFonts w:ascii="Roboto" w:hAnsi="Roboto"/>
              <w:lang w:eastAsia="en-GB"/>
            </w:rPr>
          </w:pPr>
        </w:p>
        <w:p w14:paraId="3DF3F7CC" w14:textId="7118FC01" w:rsidR="006D7492" w:rsidRPr="001364C3" w:rsidRDefault="0009130F" w:rsidP="0EA4AA5E">
          <w:pPr>
            <w:pStyle w:val="Title"/>
            <w:jc w:val="left"/>
            <w:rPr>
              <w:rFonts w:ascii="Roboto" w:hAnsi="Roboto"/>
              <w:lang w:eastAsia="en-GB"/>
            </w:rPr>
          </w:pPr>
          <w:r w:rsidRPr="0EA4AA5E">
            <w:rPr>
              <w:rFonts w:ascii="Roboto" w:hAnsi="Roboto"/>
              <w:lang w:eastAsia="en-GB"/>
            </w:rPr>
            <w:t>XB Funding Donor Intelligence Tool</w:t>
          </w:r>
        </w:p>
        <w:p w14:paraId="53761C15" w14:textId="352040F3" w:rsidR="006D7492" w:rsidRPr="001364C3" w:rsidRDefault="0009130F" w:rsidP="006D7492">
          <w:pPr>
            <w:pStyle w:val="Subtitle1"/>
            <w:rPr>
              <w:rFonts w:ascii="Roboto" w:hAnsi="Roboto"/>
            </w:rPr>
          </w:pPr>
          <w:r w:rsidRPr="001364C3">
            <w:rPr>
              <w:rFonts w:ascii="Roboto" w:hAnsi="Roboto"/>
            </w:rPr>
            <w:t>Overview Guide</w:t>
          </w:r>
        </w:p>
        <w:p w14:paraId="75203CB3" w14:textId="77777777" w:rsidR="006D7492" w:rsidRPr="001364C3" w:rsidRDefault="006D7492" w:rsidP="006D7492">
          <w:pPr>
            <w:pStyle w:val="Subtitle1"/>
            <w:rPr>
              <w:rFonts w:ascii="Roboto" w:hAnsi="Roboto"/>
            </w:rPr>
          </w:pPr>
        </w:p>
        <w:p w14:paraId="70C58E85" w14:textId="4AE9592A" w:rsidR="006D7492" w:rsidRPr="001364C3" w:rsidRDefault="0009130F" w:rsidP="006D7492">
          <w:pPr>
            <w:pStyle w:val="Subtitle1"/>
            <w:rPr>
              <w:rFonts w:ascii="Roboto" w:hAnsi="Roboto"/>
            </w:rPr>
          </w:pPr>
          <w:r w:rsidRPr="001364C3">
            <w:rPr>
              <w:rFonts w:ascii="Roboto" w:hAnsi="Roboto"/>
            </w:rPr>
            <w:t>Serena Yin</w:t>
          </w:r>
        </w:p>
        <w:p w14:paraId="65F968F1" w14:textId="77777777" w:rsidR="006D7492" w:rsidRPr="001364C3" w:rsidRDefault="006D7492">
          <w:pPr>
            <w:spacing w:line="240" w:lineRule="auto"/>
            <w:jc w:val="left"/>
            <w:rPr>
              <w:rFonts w:ascii="Roboto" w:eastAsia="MS Gothic" w:hAnsi="Roboto"/>
              <w:b/>
              <w:caps/>
              <w:color w:val="3CBBED" w:themeColor="text1"/>
              <w:spacing w:val="5"/>
              <w:kern w:val="28"/>
              <w:sz w:val="52"/>
              <w:szCs w:val="52"/>
              <w:lang w:eastAsia="en-GB"/>
            </w:rPr>
          </w:pPr>
          <w:r w:rsidRPr="001364C3">
            <w:rPr>
              <w:rFonts w:ascii="Roboto" w:hAnsi="Roboto"/>
              <w:lang w:eastAsia="en-GB"/>
            </w:rPr>
            <w:br w:type="page"/>
          </w:r>
        </w:p>
      </w:sdtContent>
    </w:sdt>
    <w:sdt>
      <w:sdtPr>
        <w:rPr>
          <w:rFonts w:ascii="Arial" w:eastAsia="SimSun" w:hAnsi="Arial"/>
          <w:b w:val="0"/>
          <w:bCs w:val="0"/>
          <w:color w:val="auto"/>
          <w:sz w:val="20"/>
          <w:szCs w:val="22"/>
          <w:lang w:eastAsia="en-US"/>
        </w:rPr>
        <w:id w:val="1451754902"/>
        <w:docPartObj>
          <w:docPartGallery w:val="Table of Contents"/>
          <w:docPartUnique/>
        </w:docPartObj>
      </w:sdtPr>
      <w:sdtEndPr>
        <w:rPr>
          <w:szCs w:val="20"/>
        </w:rPr>
      </w:sdtEndPr>
      <w:sdtContent>
        <w:p w14:paraId="606CAC08" w14:textId="39E3525F" w:rsidR="009A55AB" w:rsidRPr="001364C3" w:rsidRDefault="009A55AB">
          <w:pPr>
            <w:pStyle w:val="TOCHeading"/>
          </w:pPr>
          <w:r w:rsidRPr="001364C3">
            <w:t>Table of Contents</w:t>
          </w:r>
        </w:p>
        <w:p w14:paraId="5AEFEEDA" w14:textId="78D86AA4" w:rsidR="005D4905" w:rsidRDefault="009A55AB">
          <w:pPr>
            <w:pStyle w:val="TOC1"/>
            <w:tabs>
              <w:tab w:val="right" w:leader="dot" w:pos="9962"/>
            </w:tabs>
            <w:rPr>
              <w:rFonts w:asciiTheme="minorHAnsi" w:eastAsiaTheme="minorEastAsia" w:hAnsiTheme="minorHAnsi" w:cstheme="minorBidi"/>
              <w:noProof/>
              <w:kern w:val="2"/>
              <w:sz w:val="24"/>
              <w:szCs w:val="24"/>
              <w:lang w:eastAsia="zh-CN"/>
              <w14:ligatures w14:val="standardContextual"/>
            </w:rPr>
          </w:pPr>
          <w:r w:rsidRPr="001364C3">
            <w:fldChar w:fldCharType="begin"/>
          </w:r>
          <w:r w:rsidRPr="001364C3">
            <w:instrText xml:space="preserve"> TOC \o "1-3" \h \z \u </w:instrText>
          </w:r>
          <w:r w:rsidRPr="001364C3">
            <w:fldChar w:fldCharType="separate"/>
          </w:r>
          <w:hyperlink w:anchor="_Toc204337233" w:history="1">
            <w:r w:rsidR="005D4905" w:rsidRPr="00D04B81">
              <w:rPr>
                <w:rStyle w:val="Hyperlink"/>
                <w:rFonts w:ascii="Roboto" w:hAnsi="Roboto"/>
                <w:noProof/>
              </w:rPr>
              <w:t>Background</w:t>
            </w:r>
            <w:r w:rsidR="005D4905">
              <w:rPr>
                <w:noProof/>
                <w:webHidden/>
              </w:rPr>
              <w:tab/>
            </w:r>
            <w:r w:rsidR="005D4905">
              <w:rPr>
                <w:noProof/>
                <w:webHidden/>
              </w:rPr>
              <w:fldChar w:fldCharType="begin"/>
            </w:r>
            <w:r w:rsidR="005D4905">
              <w:rPr>
                <w:noProof/>
                <w:webHidden/>
              </w:rPr>
              <w:instrText xml:space="preserve"> PAGEREF _Toc204337233 \h </w:instrText>
            </w:r>
            <w:r w:rsidR="005D4905">
              <w:rPr>
                <w:noProof/>
                <w:webHidden/>
              </w:rPr>
            </w:r>
            <w:r w:rsidR="005D4905">
              <w:rPr>
                <w:noProof/>
                <w:webHidden/>
              </w:rPr>
              <w:fldChar w:fldCharType="separate"/>
            </w:r>
            <w:r w:rsidR="005D4905">
              <w:rPr>
                <w:noProof/>
                <w:webHidden/>
              </w:rPr>
              <w:t>3</w:t>
            </w:r>
            <w:r w:rsidR="005D4905">
              <w:rPr>
                <w:noProof/>
                <w:webHidden/>
              </w:rPr>
              <w:fldChar w:fldCharType="end"/>
            </w:r>
          </w:hyperlink>
        </w:p>
        <w:p w14:paraId="41AB1AA7" w14:textId="4882FA68" w:rsidR="005D4905" w:rsidRDefault="005D4905">
          <w:pPr>
            <w:pStyle w:val="TOC1"/>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34" w:history="1">
            <w:r w:rsidRPr="00D04B81">
              <w:rPr>
                <w:rStyle w:val="Hyperlink"/>
                <w:noProof/>
              </w:rPr>
              <w:t>Methodology</w:t>
            </w:r>
            <w:r>
              <w:rPr>
                <w:noProof/>
                <w:webHidden/>
              </w:rPr>
              <w:tab/>
            </w:r>
            <w:r>
              <w:rPr>
                <w:noProof/>
                <w:webHidden/>
              </w:rPr>
              <w:fldChar w:fldCharType="begin"/>
            </w:r>
            <w:r>
              <w:rPr>
                <w:noProof/>
                <w:webHidden/>
              </w:rPr>
              <w:instrText xml:space="preserve"> PAGEREF _Toc204337234 \h </w:instrText>
            </w:r>
            <w:r>
              <w:rPr>
                <w:noProof/>
                <w:webHidden/>
              </w:rPr>
            </w:r>
            <w:r>
              <w:rPr>
                <w:noProof/>
                <w:webHidden/>
              </w:rPr>
              <w:fldChar w:fldCharType="separate"/>
            </w:r>
            <w:r>
              <w:rPr>
                <w:noProof/>
                <w:webHidden/>
              </w:rPr>
              <w:t>3</w:t>
            </w:r>
            <w:r>
              <w:rPr>
                <w:noProof/>
                <w:webHidden/>
              </w:rPr>
              <w:fldChar w:fldCharType="end"/>
            </w:r>
          </w:hyperlink>
        </w:p>
        <w:p w14:paraId="5C2A635D" w14:textId="523BFAE0" w:rsidR="005D4905" w:rsidRDefault="005D4905">
          <w:pPr>
            <w:pStyle w:val="TOC1"/>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35" w:history="1">
            <w:r w:rsidRPr="00D04B81">
              <w:rPr>
                <w:rStyle w:val="Hyperlink"/>
                <w:rFonts w:ascii="Roboto" w:hAnsi="Roboto"/>
                <w:noProof/>
              </w:rPr>
              <w:t>Folder Structure</w:t>
            </w:r>
            <w:r>
              <w:rPr>
                <w:noProof/>
                <w:webHidden/>
              </w:rPr>
              <w:tab/>
            </w:r>
            <w:r>
              <w:rPr>
                <w:noProof/>
                <w:webHidden/>
              </w:rPr>
              <w:fldChar w:fldCharType="begin"/>
            </w:r>
            <w:r>
              <w:rPr>
                <w:noProof/>
                <w:webHidden/>
              </w:rPr>
              <w:instrText xml:space="preserve"> PAGEREF _Toc204337235 \h </w:instrText>
            </w:r>
            <w:r>
              <w:rPr>
                <w:noProof/>
                <w:webHidden/>
              </w:rPr>
            </w:r>
            <w:r>
              <w:rPr>
                <w:noProof/>
                <w:webHidden/>
              </w:rPr>
              <w:fldChar w:fldCharType="separate"/>
            </w:r>
            <w:r>
              <w:rPr>
                <w:noProof/>
                <w:webHidden/>
              </w:rPr>
              <w:t>3</w:t>
            </w:r>
            <w:r>
              <w:rPr>
                <w:noProof/>
                <w:webHidden/>
              </w:rPr>
              <w:fldChar w:fldCharType="end"/>
            </w:r>
          </w:hyperlink>
        </w:p>
        <w:p w14:paraId="6132D9CC" w14:textId="3F298562" w:rsidR="005D4905" w:rsidRDefault="005D4905">
          <w:pPr>
            <w:pStyle w:val="TOC1"/>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36" w:history="1">
            <w:r w:rsidRPr="00D04B81">
              <w:rPr>
                <w:rStyle w:val="Hyperlink"/>
                <w:rFonts w:ascii="Roboto" w:hAnsi="Roboto"/>
                <w:noProof/>
              </w:rPr>
              <w:t>UN Resolutions</w:t>
            </w:r>
            <w:r>
              <w:rPr>
                <w:noProof/>
                <w:webHidden/>
              </w:rPr>
              <w:tab/>
            </w:r>
            <w:r>
              <w:rPr>
                <w:noProof/>
                <w:webHidden/>
              </w:rPr>
              <w:fldChar w:fldCharType="begin"/>
            </w:r>
            <w:r>
              <w:rPr>
                <w:noProof/>
                <w:webHidden/>
              </w:rPr>
              <w:instrText xml:space="preserve"> PAGEREF _Toc204337236 \h </w:instrText>
            </w:r>
            <w:r>
              <w:rPr>
                <w:noProof/>
                <w:webHidden/>
              </w:rPr>
            </w:r>
            <w:r>
              <w:rPr>
                <w:noProof/>
                <w:webHidden/>
              </w:rPr>
              <w:fldChar w:fldCharType="separate"/>
            </w:r>
            <w:r>
              <w:rPr>
                <w:noProof/>
                <w:webHidden/>
              </w:rPr>
              <w:t>4</w:t>
            </w:r>
            <w:r>
              <w:rPr>
                <w:noProof/>
                <w:webHidden/>
              </w:rPr>
              <w:fldChar w:fldCharType="end"/>
            </w:r>
          </w:hyperlink>
        </w:p>
        <w:p w14:paraId="76DA6057" w14:textId="042513E4" w:rsidR="005D4905" w:rsidRDefault="005D4905">
          <w:pPr>
            <w:pStyle w:val="TOC2"/>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37" w:history="1">
            <w:r w:rsidRPr="00D04B81">
              <w:rPr>
                <w:rStyle w:val="Hyperlink"/>
                <w:noProof/>
              </w:rPr>
              <w:t>Data Sources</w:t>
            </w:r>
            <w:r>
              <w:rPr>
                <w:noProof/>
                <w:webHidden/>
              </w:rPr>
              <w:tab/>
            </w:r>
            <w:r>
              <w:rPr>
                <w:noProof/>
                <w:webHidden/>
              </w:rPr>
              <w:fldChar w:fldCharType="begin"/>
            </w:r>
            <w:r>
              <w:rPr>
                <w:noProof/>
                <w:webHidden/>
              </w:rPr>
              <w:instrText xml:space="preserve"> PAGEREF _Toc204337237 \h </w:instrText>
            </w:r>
            <w:r>
              <w:rPr>
                <w:noProof/>
                <w:webHidden/>
              </w:rPr>
            </w:r>
            <w:r>
              <w:rPr>
                <w:noProof/>
                <w:webHidden/>
              </w:rPr>
              <w:fldChar w:fldCharType="separate"/>
            </w:r>
            <w:r>
              <w:rPr>
                <w:noProof/>
                <w:webHidden/>
              </w:rPr>
              <w:t>4</w:t>
            </w:r>
            <w:r>
              <w:rPr>
                <w:noProof/>
                <w:webHidden/>
              </w:rPr>
              <w:fldChar w:fldCharType="end"/>
            </w:r>
          </w:hyperlink>
        </w:p>
        <w:p w14:paraId="32AEE5C3" w14:textId="3CF3F5FC" w:rsidR="005D4905" w:rsidRDefault="005D4905">
          <w:pPr>
            <w:pStyle w:val="TOC2"/>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38" w:history="1">
            <w:r w:rsidRPr="00D04B81">
              <w:rPr>
                <w:rStyle w:val="Hyperlink"/>
                <w:noProof/>
              </w:rPr>
              <w:t>UN Digital Library API Call</w:t>
            </w:r>
            <w:r>
              <w:rPr>
                <w:noProof/>
                <w:webHidden/>
              </w:rPr>
              <w:tab/>
            </w:r>
            <w:r>
              <w:rPr>
                <w:noProof/>
                <w:webHidden/>
              </w:rPr>
              <w:fldChar w:fldCharType="begin"/>
            </w:r>
            <w:r>
              <w:rPr>
                <w:noProof/>
                <w:webHidden/>
              </w:rPr>
              <w:instrText xml:space="preserve"> PAGEREF _Toc204337238 \h </w:instrText>
            </w:r>
            <w:r>
              <w:rPr>
                <w:noProof/>
                <w:webHidden/>
              </w:rPr>
            </w:r>
            <w:r>
              <w:rPr>
                <w:noProof/>
                <w:webHidden/>
              </w:rPr>
              <w:fldChar w:fldCharType="separate"/>
            </w:r>
            <w:r>
              <w:rPr>
                <w:noProof/>
                <w:webHidden/>
              </w:rPr>
              <w:t>4</w:t>
            </w:r>
            <w:r>
              <w:rPr>
                <w:noProof/>
                <w:webHidden/>
              </w:rPr>
              <w:fldChar w:fldCharType="end"/>
            </w:r>
          </w:hyperlink>
        </w:p>
        <w:p w14:paraId="7AB142ED" w14:textId="3F1CD176"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39" w:history="1">
            <w:r w:rsidRPr="00D04B81">
              <w:rPr>
                <w:rStyle w:val="Hyperlink"/>
                <w:noProof/>
              </w:rPr>
              <w:t>Files</w:t>
            </w:r>
            <w:r>
              <w:rPr>
                <w:noProof/>
                <w:webHidden/>
              </w:rPr>
              <w:tab/>
            </w:r>
            <w:r>
              <w:rPr>
                <w:noProof/>
                <w:webHidden/>
              </w:rPr>
              <w:fldChar w:fldCharType="begin"/>
            </w:r>
            <w:r>
              <w:rPr>
                <w:noProof/>
                <w:webHidden/>
              </w:rPr>
              <w:instrText xml:space="preserve"> PAGEREF _Toc204337239 \h </w:instrText>
            </w:r>
            <w:r>
              <w:rPr>
                <w:noProof/>
                <w:webHidden/>
              </w:rPr>
            </w:r>
            <w:r>
              <w:rPr>
                <w:noProof/>
                <w:webHidden/>
              </w:rPr>
              <w:fldChar w:fldCharType="separate"/>
            </w:r>
            <w:r>
              <w:rPr>
                <w:noProof/>
                <w:webHidden/>
              </w:rPr>
              <w:t>4</w:t>
            </w:r>
            <w:r>
              <w:rPr>
                <w:noProof/>
                <w:webHidden/>
              </w:rPr>
              <w:fldChar w:fldCharType="end"/>
            </w:r>
          </w:hyperlink>
        </w:p>
        <w:p w14:paraId="7D617D2C" w14:textId="3EE6C33D"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40" w:history="1">
            <w:r w:rsidRPr="00D04B81">
              <w:rPr>
                <w:rStyle w:val="Hyperlink"/>
                <w:noProof/>
              </w:rPr>
              <w:t>Step 1 - Utilizing the UNDL API</w:t>
            </w:r>
            <w:r>
              <w:rPr>
                <w:noProof/>
                <w:webHidden/>
              </w:rPr>
              <w:tab/>
            </w:r>
            <w:r>
              <w:rPr>
                <w:noProof/>
                <w:webHidden/>
              </w:rPr>
              <w:fldChar w:fldCharType="begin"/>
            </w:r>
            <w:r>
              <w:rPr>
                <w:noProof/>
                <w:webHidden/>
              </w:rPr>
              <w:instrText xml:space="preserve"> PAGEREF _Toc204337240 \h </w:instrText>
            </w:r>
            <w:r>
              <w:rPr>
                <w:noProof/>
                <w:webHidden/>
              </w:rPr>
            </w:r>
            <w:r>
              <w:rPr>
                <w:noProof/>
                <w:webHidden/>
              </w:rPr>
              <w:fldChar w:fldCharType="separate"/>
            </w:r>
            <w:r>
              <w:rPr>
                <w:noProof/>
                <w:webHidden/>
              </w:rPr>
              <w:t>4</w:t>
            </w:r>
            <w:r>
              <w:rPr>
                <w:noProof/>
                <w:webHidden/>
              </w:rPr>
              <w:fldChar w:fldCharType="end"/>
            </w:r>
          </w:hyperlink>
        </w:p>
        <w:p w14:paraId="200C0396" w14:textId="739F35C6"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41" w:history="1">
            <w:r w:rsidRPr="00D04B81">
              <w:rPr>
                <w:rStyle w:val="Hyperlink"/>
                <w:noProof/>
              </w:rPr>
              <w:t>Step 2 – AI Tagging</w:t>
            </w:r>
            <w:r>
              <w:rPr>
                <w:noProof/>
                <w:webHidden/>
              </w:rPr>
              <w:tab/>
            </w:r>
            <w:r>
              <w:rPr>
                <w:noProof/>
                <w:webHidden/>
              </w:rPr>
              <w:fldChar w:fldCharType="begin"/>
            </w:r>
            <w:r>
              <w:rPr>
                <w:noProof/>
                <w:webHidden/>
              </w:rPr>
              <w:instrText xml:space="preserve"> PAGEREF _Toc204337241 \h </w:instrText>
            </w:r>
            <w:r>
              <w:rPr>
                <w:noProof/>
                <w:webHidden/>
              </w:rPr>
            </w:r>
            <w:r>
              <w:rPr>
                <w:noProof/>
                <w:webHidden/>
              </w:rPr>
              <w:fldChar w:fldCharType="separate"/>
            </w:r>
            <w:r>
              <w:rPr>
                <w:noProof/>
                <w:webHidden/>
              </w:rPr>
              <w:t>5</w:t>
            </w:r>
            <w:r>
              <w:rPr>
                <w:noProof/>
                <w:webHidden/>
              </w:rPr>
              <w:fldChar w:fldCharType="end"/>
            </w:r>
          </w:hyperlink>
        </w:p>
        <w:p w14:paraId="07F25C0D" w14:textId="29BDDFCF" w:rsidR="005D4905" w:rsidRDefault="005D4905">
          <w:pPr>
            <w:pStyle w:val="TOC1"/>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42" w:history="1">
            <w:r w:rsidRPr="00D04B81">
              <w:rPr>
                <w:rStyle w:val="Hyperlink"/>
                <w:rFonts w:ascii="Roboto" w:hAnsi="Roboto"/>
                <w:noProof/>
              </w:rPr>
              <w:t>Canada</w:t>
            </w:r>
            <w:r>
              <w:rPr>
                <w:noProof/>
                <w:webHidden/>
              </w:rPr>
              <w:tab/>
            </w:r>
            <w:r>
              <w:rPr>
                <w:noProof/>
                <w:webHidden/>
              </w:rPr>
              <w:fldChar w:fldCharType="begin"/>
            </w:r>
            <w:r>
              <w:rPr>
                <w:noProof/>
                <w:webHidden/>
              </w:rPr>
              <w:instrText xml:space="preserve"> PAGEREF _Toc204337242 \h </w:instrText>
            </w:r>
            <w:r>
              <w:rPr>
                <w:noProof/>
                <w:webHidden/>
              </w:rPr>
            </w:r>
            <w:r>
              <w:rPr>
                <w:noProof/>
                <w:webHidden/>
              </w:rPr>
              <w:fldChar w:fldCharType="separate"/>
            </w:r>
            <w:r>
              <w:rPr>
                <w:noProof/>
                <w:webHidden/>
              </w:rPr>
              <w:t>6</w:t>
            </w:r>
            <w:r>
              <w:rPr>
                <w:noProof/>
                <w:webHidden/>
              </w:rPr>
              <w:fldChar w:fldCharType="end"/>
            </w:r>
          </w:hyperlink>
        </w:p>
        <w:p w14:paraId="77C207EE" w14:textId="51E94A24" w:rsidR="005D4905" w:rsidRDefault="005D4905">
          <w:pPr>
            <w:pStyle w:val="TOC2"/>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43" w:history="1">
            <w:r w:rsidRPr="00D04B81">
              <w:rPr>
                <w:rStyle w:val="Hyperlink"/>
                <w:noProof/>
              </w:rPr>
              <w:t>Data Sources</w:t>
            </w:r>
            <w:r>
              <w:rPr>
                <w:noProof/>
                <w:webHidden/>
              </w:rPr>
              <w:tab/>
            </w:r>
            <w:r>
              <w:rPr>
                <w:noProof/>
                <w:webHidden/>
              </w:rPr>
              <w:fldChar w:fldCharType="begin"/>
            </w:r>
            <w:r>
              <w:rPr>
                <w:noProof/>
                <w:webHidden/>
              </w:rPr>
              <w:instrText xml:space="preserve"> PAGEREF _Toc204337243 \h </w:instrText>
            </w:r>
            <w:r>
              <w:rPr>
                <w:noProof/>
                <w:webHidden/>
              </w:rPr>
            </w:r>
            <w:r>
              <w:rPr>
                <w:noProof/>
                <w:webHidden/>
              </w:rPr>
              <w:fldChar w:fldCharType="separate"/>
            </w:r>
            <w:r>
              <w:rPr>
                <w:noProof/>
                <w:webHidden/>
              </w:rPr>
              <w:t>6</w:t>
            </w:r>
            <w:r>
              <w:rPr>
                <w:noProof/>
                <w:webHidden/>
              </w:rPr>
              <w:fldChar w:fldCharType="end"/>
            </w:r>
          </w:hyperlink>
        </w:p>
        <w:p w14:paraId="69B731EA" w14:textId="67F4277D" w:rsidR="005D4905" w:rsidRDefault="005D4905">
          <w:pPr>
            <w:pStyle w:val="TOC2"/>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44" w:history="1">
            <w:r w:rsidRPr="00D04B81">
              <w:rPr>
                <w:rStyle w:val="Hyperlink"/>
                <w:noProof/>
              </w:rPr>
              <w:t>Canada International Fund Assistance</w:t>
            </w:r>
            <w:r>
              <w:rPr>
                <w:noProof/>
                <w:webHidden/>
              </w:rPr>
              <w:tab/>
            </w:r>
            <w:r>
              <w:rPr>
                <w:noProof/>
                <w:webHidden/>
              </w:rPr>
              <w:fldChar w:fldCharType="begin"/>
            </w:r>
            <w:r>
              <w:rPr>
                <w:noProof/>
                <w:webHidden/>
              </w:rPr>
              <w:instrText xml:space="preserve"> PAGEREF _Toc204337244 \h </w:instrText>
            </w:r>
            <w:r>
              <w:rPr>
                <w:noProof/>
                <w:webHidden/>
              </w:rPr>
            </w:r>
            <w:r>
              <w:rPr>
                <w:noProof/>
                <w:webHidden/>
              </w:rPr>
              <w:fldChar w:fldCharType="separate"/>
            </w:r>
            <w:r>
              <w:rPr>
                <w:noProof/>
                <w:webHidden/>
              </w:rPr>
              <w:t>6</w:t>
            </w:r>
            <w:r>
              <w:rPr>
                <w:noProof/>
                <w:webHidden/>
              </w:rPr>
              <w:fldChar w:fldCharType="end"/>
            </w:r>
          </w:hyperlink>
        </w:p>
        <w:p w14:paraId="3402D2F9" w14:textId="2235FA5E"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45" w:history="1">
            <w:r w:rsidRPr="00D04B81">
              <w:rPr>
                <w:rStyle w:val="Hyperlink"/>
                <w:noProof/>
              </w:rPr>
              <w:t>Files</w:t>
            </w:r>
            <w:r>
              <w:rPr>
                <w:noProof/>
                <w:webHidden/>
              </w:rPr>
              <w:tab/>
            </w:r>
            <w:r>
              <w:rPr>
                <w:noProof/>
                <w:webHidden/>
              </w:rPr>
              <w:fldChar w:fldCharType="begin"/>
            </w:r>
            <w:r>
              <w:rPr>
                <w:noProof/>
                <w:webHidden/>
              </w:rPr>
              <w:instrText xml:space="preserve"> PAGEREF _Toc204337245 \h </w:instrText>
            </w:r>
            <w:r>
              <w:rPr>
                <w:noProof/>
                <w:webHidden/>
              </w:rPr>
            </w:r>
            <w:r>
              <w:rPr>
                <w:noProof/>
                <w:webHidden/>
              </w:rPr>
              <w:fldChar w:fldCharType="separate"/>
            </w:r>
            <w:r>
              <w:rPr>
                <w:noProof/>
                <w:webHidden/>
              </w:rPr>
              <w:t>6</w:t>
            </w:r>
            <w:r>
              <w:rPr>
                <w:noProof/>
                <w:webHidden/>
              </w:rPr>
              <w:fldChar w:fldCharType="end"/>
            </w:r>
          </w:hyperlink>
        </w:p>
        <w:p w14:paraId="6B6462B0" w14:textId="2B7AC5D9"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46" w:history="1">
            <w:r w:rsidRPr="00D04B81">
              <w:rPr>
                <w:rStyle w:val="Hyperlink"/>
                <w:noProof/>
              </w:rPr>
              <w:t>Step 1 – Scrape Data from Website</w:t>
            </w:r>
            <w:r>
              <w:rPr>
                <w:noProof/>
                <w:webHidden/>
              </w:rPr>
              <w:tab/>
            </w:r>
            <w:r>
              <w:rPr>
                <w:noProof/>
                <w:webHidden/>
              </w:rPr>
              <w:fldChar w:fldCharType="begin"/>
            </w:r>
            <w:r>
              <w:rPr>
                <w:noProof/>
                <w:webHidden/>
              </w:rPr>
              <w:instrText xml:space="preserve"> PAGEREF _Toc204337246 \h </w:instrText>
            </w:r>
            <w:r>
              <w:rPr>
                <w:noProof/>
                <w:webHidden/>
              </w:rPr>
            </w:r>
            <w:r>
              <w:rPr>
                <w:noProof/>
                <w:webHidden/>
              </w:rPr>
              <w:fldChar w:fldCharType="separate"/>
            </w:r>
            <w:r>
              <w:rPr>
                <w:noProof/>
                <w:webHidden/>
              </w:rPr>
              <w:t>6</w:t>
            </w:r>
            <w:r>
              <w:rPr>
                <w:noProof/>
                <w:webHidden/>
              </w:rPr>
              <w:fldChar w:fldCharType="end"/>
            </w:r>
          </w:hyperlink>
        </w:p>
        <w:p w14:paraId="052AD7AD" w14:textId="760A0692"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47" w:history="1">
            <w:r w:rsidRPr="00D04B81">
              <w:rPr>
                <w:rStyle w:val="Hyperlink"/>
                <w:noProof/>
              </w:rPr>
              <w:t>Step 2 – Data Cleaning and Analysis</w:t>
            </w:r>
            <w:r>
              <w:rPr>
                <w:noProof/>
                <w:webHidden/>
              </w:rPr>
              <w:tab/>
            </w:r>
            <w:r>
              <w:rPr>
                <w:noProof/>
                <w:webHidden/>
              </w:rPr>
              <w:fldChar w:fldCharType="begin"/>
            </w:r>
            <w:r>
              <w:rPr>
                <w:noProof/>
                <w:webHidden/>
              </w:rPr>
              <w:instrText xml:space="preserve"> PAGEREF _Toc204337247 \h </w:instrText>
            </w:r>
            <w:r>
              <w:rPr>
                <w:noProof/>
                <w:webHidden/>
              </w:rPr>
            </w:r>
            <w:r>
              <w:rPr>
                <w:noProof/>
                <w:webHidden/>
              </w:rPr>
              <w:fldChar w:fldCharType="separate"/>
            </w:r>
            <w:r>
              <w:rPr>
                <w:noProof/>
                <w:webHidden/>
              </w:rPr>
              <w:t>6</w:t>
            </w:r>
            <w:r>
              <w:rPr>
                <w:noProof/>
                <w:webHidden/>
              </w:rPr>
              <w:fldChar w:fldCharType="end"/>
            </w:r>
          </w:hyperlink>
        </w:p>
        <w:p w14:paraId="57A0C450" w14:textId="3115DF0D"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48" w:history="1">
            <w:r w:rsidRPr="00D04B81">
              <w:rPr>
                <w:rStyle w:val="Hyperlink"/>
                <w:noProof/>
              </w:rPr>
              <w:t>Step 3 – Exporting Data</w:t>
            </w:r>
            <w:r>
              <w:rPr>
                <w:noProof/>
                <w:webHidden/>
              </w:rPr>
              <w:tab/>
            </w:r>
            <w:r>
              <w:rPr>
                <w:noProof/>
                <w:webHidden/>
              </w:rPr>
              <w:fldChar w:fldCharType="begin"/>
            </w:r>
            <w:r>
              <w:rPr>
                <w:noProof/>
                <w:webHidden/>
              </w:rPr>
              <w:instrText xml:space="preserve"> PAGEREF _Toc204337248 \h </w:instrText>
            </w:r>
            <w:r>
              <w:rPr>
                <w:noProof/>
                <w:webHidden/>
              </w:rPr>
            </w:r>
            <w:r>
              <w:rPr>
                <w:noProof/>
                <w:webHidden/>
              </w:rPr>
              <w:fldChar w:fldCharType="separate"/>
            </w:r>
            <w:r>
              <w:rPr>
                <w:noProof/>
                <w:webHidden/>
              </w:rPr>
              <w:t>7</w:t>
            </w:r>
            <w:r>
              <w:rPr>
                <w:noProof/>
                <w:webHidden/>
              </w:rPr>
              <w:fldChar w:fldCharType="end"/>
            </w:r>
          </w:hyperlink>
        </w:p>
        <w:p w14:paraId="4D98214E" w14:textId="2E7208D6" w:rsidR="005D4905" w:rsidRDefault="005D4905">
          <w:pPr>
            <w:pStyle w:val="TOC2"/>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49" w:history="1">
            <w:r w:rsidRPr="00D04B81">
              <w:rPr>
                <w:rStyle w:val="Hyperlink"/>
                <w:noProof/>
              </w:rPr>
              <w:t>Permanent Mission News Articles</w:t>
            </w:r>
            <w:r>
              <w:rPr>
                <w:noProof/>
                <w:webHidden/>
              </w:rPr>
              <w:tab/>
            </w:r>
            <w:r>
              <w:rPr>
                <w:noProof/>
                <w:webHidden/>
              </w:rPr>
              <w:fldChar w:fldCharType="begin"/>
            </w:r>
            <w:r>
              <w:rPr>
                <w:noProof/>
                <w:webHidden/>
              </w:rPr>
              <w:instrText xml:space="preserve"> PAGEREF _Toc204337249 \h </w:instrText>
            </w:r>
            <w:r>
              <w:rPr>
                <w:noProof/>
                <w:webHidden/>
              </w:rPr>
            </w:r>
            <w:r>
              <w:rPr>
                <w:noProof/>
                <w:webHidden/>
              </w:rPr>
              <w:fldChar w:fldCharType="separate"/>
            </w:r>
            <w:r>
              <w:rPr>
                <w:noProof/>
                <w:webHidden/>
              </w:rPr>
              <w:t>7</w:t>
            </w:r>
            <w:r>
              <w:rPr>
                <w:noProof/>
                <w:webHidden/>
              </w:rPr>
              <w:fldChar w:fldCharType="end"/>
            </w:r>
          </w:hyperlink>
        </w:p>
        <w:p w14:paraId="60428AEB" w14:textId="433FDE64"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50" w:history="1">
            <w:r w:rsidRPr="00D04B81">
              <w:rPr>
                <w:rStyle w:val="Hyperlink"/>
                <w:noProof/>
              </w:rPr>
              <w:t>Files</w:t>
            </w:r>
            <w:r>
              <w:rPr>
                <w:noProof/>
                <w:webHidden/>
              </w:rPr>
              <w:tab/>
            </w:r>
            <w:r>
              <w:rPr>
                <w:noProof/>
                <w:webHidden/>
              </w:rPr>
              <w:fldChar w:fldCharType="begin"/>
            </w:r>
            <w:r>
              <w:rPr>
                <w:noProof/>
                <w:webHidden/>
              </w:rPr>
              <w:instrText xml:space="preserve"> PAGEREF _Toc204337250 \h </w:instrText>
            </w:r>
            <w:r>
              <w:rPr>
                <w:noProof/>
                <w:webHidden/>
              </w:rPr>
            </w:r>
            <w:r>
              <w:rPr>
                <w:noProof/>
                <w:webHidden/>
              </w:rPr>
              <w:fldChar w:fldCharType="separate"/>
            </w:r>
            <w:r>
              <w:rPr>
                <w:noProof/>
                <w:webHidden/>
              </w:rPr>
              <w:t>7</w:t>
            </w:r>
            <w:r>
              <w:rPr>
                <w:noProof/>
                <w:webHidden/>
              </w:rPr>
              <w:fldChar w:fldCharType="end"/>
            </w:r>
          </w:hyperlink>
        </w:p>
        <w:p w14:paraId="73D8548D" w14:textId="29AF29F0"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51" w:history="1">
            <w:r w:rsidRPr="00D04B81">
              <w:rPr>
                <w:rStyle w:val="Hyperlink"/>
                <w:noProof/>
              </w:rPr>
              <w:t>Step 1 – Scrape Data from Website</w:t>
            </w:r>
            <w:r>
              <w:rPr>
                <w:noProof/>
                <w:webHidden/>
              </w:rPr>
              <w:tab/>
            </w:r>
            <w:r>
              <w:rPr>
                <w:noProof/>
                <w:webHidden/>
              </w:rPr>
              <w:fldChar w:fldCharType="begin"/>
            </w:r>
            <w:r>
              <w:rPr>
                <w:noProof/>
                <w:webHidden/>
              </w:rPr>
              <w:instrText xml:space="preserve"> PAGEREF _Toc204337251 \h </w:instrText>
            </w:r>
            <w:r>
              <w:rPr>
                <w:noProof/>
                <w:webHidden/>
              </w:rPr>
            </w:r>
            <w:r>
              <w:rPr>
                <w:noProof/>
                <w:webHidden/>
              </w:rPr>
              <w:fldChar w:fldCharType="separate"/>
            </w:r>
            <w:r>
              <w:rPr>
                <w:noProof/>
                <w:webHidden/>
              </w:rPr>
              <w:t>7</w:t>
            </w:r>
            <w:r>
              <w:rPr>
                <w:noProof/>
                <w:webHidden/>
              </w:rPr>
              <w:fldChar w:fldCharType="end"/>
            </w:r>
          </w:hyperlink>
        </w:p>
        <w:p w14:paraId="4D3096BD" w14:textId="5888B6AB"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52" w:history="1">
            <w:r w:rsidRPr="00D04B81">
              <w:rPr>
                <w:rStyle w:val="Hyperlink"/>
                <w:noProof/>
              </w:rPr>
              <w:t>Step 2 – Data Analysis and AI Tagging</w:t>
            </w:r>
            <w:r>
              <w:rPr>
                <w:noProof/>
                <w:webHidden/>
              </w:rPr>
              <w:tab/>
            </w:r>
            <w:r>
              <w:rPr>
                <w:noProof/>
                <w:webHidden/>
              </w:rPr>
              <w:fldChar w:fldCharType="begin"/>
            </w:r>
            <w:r>
              <w:rPr>
                <w:noProof/>
                <w:webHidden/>
              </w:rPr>
              <w:instrText xml:space="preserve"> PAGEREF _Toc204337252 \h </w:instrText>
            </w:r>
            <w:r>
              <w:rPr>
                <w:noProof/>
                <w:webHidden/>
              </w:rPr>
            </w:r>
            <w:r>
              <w:rPr>
                <w:noProof/>
                <w:webHidden/>
              </w:rPr>
              <w:fldChar w:fldCharType="separate"/>
            </w:r>
            <w:r>
              <w:rPr>
                <w:noProof/>
                <w:webHidden/>
              </w:rPr>
              <w:t>8</w:t>
            </w:r>
            <w:r>
              <w:rPr>
                <w:noProof/>
                <w:webHidden/>
              </w:rPr>
              <w:fldChar w:fldCharType="end"/>
            </w:r>
          </w:hyperlink>
        </w:p>
        <w:p w14:paraId="5C13B1B1" w14:textId="6CF5A616" w:rsidR="005D4905" w:rsidRDefault="005D4905">
          <w:pPr>
            <w:pStyle w:val="TOC2"/>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53" w:history="1">
            <w:r w:rsidRPr="00D04B81">
              <w:rPr>
                <w:rStyle w:val="Hyperlink"/>
                <w:noProof/>
              </w:rPr>
              <w:t>Permanent Mission Statements/Speeches</w:t>
            </w:r>
            <w:r>
              <w:rPr>
                <w:noProof/>
                <w:webHidden/>
              </w:rPr>
              <w:tab/>
            </w:r>
            <w:r>
              <w:rPr>
                <w:noProof/>
                <w:webHidden/>
              </w:rPr>
              <w:fldChar w:fldCharType="begin"/>
            </w:r>
            <w:r>
              <w:rPr>
                <w:noProof/>
                <w:webHidden/>
              </w:rPr>
              <w:instrText xml:space="preserve"> PAGEREF _Toc204337253 \h </w:instrText>
            </w:r>
            <w:r>
              <w:rPr>
                <w:noProof/>
                <w:webHidden/>
              </w:rPr>
            </w:r>
            <w:r>
              <w:rPr>
                <w:noProof/>
                <w:webHidden/>
              </w:rPr>
              <w:fldChar w:fldCharType="separate"/>
            </w:r>
            <w:r>
              <w:rPr>
                <w:noProof/>
                <w:webHidden/>
              </w:rPr>
              <w:t>9</w:t>
            </w:r>
            <w:r>
              <w:rPr>
                <w:noProof/>
                <w:webHidden/>
              </w:rPr>
              <w:fldChar w:fldCharType="end"/>
            </w:r>
          </w:hyperlink>
        </w:p>
        <w:p w14:paraId="7A94B5C1" w14:textId="18AD7BDA"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54" w:history="1">
            <w:r w:rsidRPr="00D04B81">
              <w:rPr>
                <w:rStyle w:val="Hyperlink"/>
                <w:noProof/>
              </w:rPr>
              <w:t>Files</w:t>
            </w:r>
            <w:r>
              <w:rPr>
                <w:noProof/>
                <w:webHidden/>
              </w:rPr>
              <w:tab/>
            </w:r>
            <w:r>
              <w:rPr>
                <w:noProof/>
                <w:webHidden/>
              </w:rPr>
              <w:fldChar w:fldCharType="begin"/>
            </w:r>
            <w:r>
              <w:rPr>
                <w:noProof/>
                <w:webHidden/>
              </w:rPr>
              <w:instrText xml:space="preserve"> PAGEREF _Toc204337254 \h </w:instrText>
            </w:r>
            <w:r>
              <w:rPr>
                <w:noProof/>
                <w:webHidden/>
              </w:rPr>
            </w:r>
            <w:r>
              <w:rPr>
                <w:noProof/>
                <w:webHidden/>
              </w:rPr>
              <w:fldChar w:fldCharType="separate"/>
            </w:r>
            <w:r>
              <w:rPr>
                <w:noProof/>
                <w:webHidden/>
              </w:rPr>
              <w:t>9</w:t>
            </w:r>
            <w:r>
              <w:rPr>
                <w:noProof/>
                <w:webHidden/>
              </w:rPr>
              <w:fldChar w:fldCharType="end"/>
            </w:r>
          </w:hyperlink>
        </w:p>
        <w:p w14:paraId="360DA0E1" w14:textId="714C5DA0"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55" w:history="1">
            <w:r w:rsidRPr="00D04B81">
              <w:rPr>
                <w:rStyle w:val="Hyperlink"/>
                <w:noProof/>
              </w:rPr>
              <w:t>Step 1 – Scrape Data from Website</w:t>
            </w:r>
            <w:r>
              <w:rPr>
                <w:noProof/>
                <w:webHidden/>
              </w:rPr>
              <w:tab/>
            </w:r>
            <w:r>
              <w:rPr>
                <w:noProof/>
                <w:webHidden/>
              </w:rPr>
              <w:fldChar w:fldCharType="begin"/>
            </w:r>
            <w:r>
              <w:rPr>
                <w:noProof/>
                <w:webHidden/>
              </w:rPr>
              <w:instrText xml:space="preserve"> PAGEREF _Toc204337255 \h </w:instrText>
            </w:r>
            <w:r>
              <w:rPr>
                <w:noProof/>
                <w:webHidden/>
              </w:rPr>
            </w:r>
            <w:r>
              <w:rPr>
                <w:noProof/>
                <w:webHidden/>
              </w:rPr>
              <w:fldChar w:fldCharType="separate"/>
            </w:r>
            <w:r>
              <w:rPr>
                <w:noProof/>
                <w:webHidden/>
              </w:rPr>
              <w:t>9</w:t>
            </w:r>
            <w:r>
              <w:rPr>
                <w:noProof/>
                <w:webHidden/>
              </w:rPr>
              <w:fldChar w:fldCharType="end"/>
            </w:r>
          </w:hyperlink>
        </w:p>
        <w:p w14:paraId="43E1A3A4" w14:textId="2BEC2E94"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56" w:history="1">
            <w:r w:rsidRPr="00D04B81">
              <w:rPr>
                <w:rStyle w:val="Hyperlink"/>
                <w:noProof/>
              </w:rPr>
              <w:t>Step 2 – Data Analysis and AI Tagging</w:t>
            </w:r>
            <w:r>
              <w:rPr>
                <w:noProof/>
                <w:webHidden/>
              </w:rPr>
              <w:tab/>
            </w:r>
            <w:r>
              <w:rPr>
                <w:noProof/>
                <w:webHidden/>
              </w:rPr>
              <w:fldChar w:fldCharType="begin"/>
            </w:r>
            <w:r>
              <w:rPr>
                <w:noProof/>
                <w:webHidden/>
              </w:rPr>
              <w:instrText xml:space="preserve"> PAGEREF _Toc204337256 \h </w:instrText>
            </w:r>
            <w:r>
              <w:rPr>
                <w:noProof/>
                <w:webHidden/>
              </w:rPr>
            </w:r>
            <w:r>
              <w:rPr>
                <w:noProof/>
                <w:webHidden/>
              </w:rPr>
              <w:fldChar w:fldCharType="separate"/>
            </w:r>
            <w:r>
              <w:rPr>
                <w:noProof/>
                <w:webHidden/>
              </w:rPr>
              <w:t>10</w:t>
            </w:r>
            <w:r>
              <w:rPr>
                <w:noProof/>
                <w:webHidden/>
              </w:rPr>
              <w:fldChar w:fldCharType="end"/>
            </w:r>
          </w:hyperlink>
        </w:p>
        <w:p w14:paraId="424FA47E" w14:textId="54FD641C" w:rsidR="005D4905" w:rsidRDefault="005D4905">
          <w:pPr>
            <w:pStyle w:val="TOC1"/>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57" w:history="1">
            <w:r w:rsidRPr="00D04B81">
              <w:rPr>
                <w:rStyle w:val="Hyperlink"/>
                <w:noProof/>
              </w:rPr>
              <w:t>United Arab Emirates</w:t>
            </w:r>
            <w:r>
              <w:rPr>
                <w:noProof/>
                <w:webHidden/>
              </w:rPr>
              <w:tab/>
            </w:r>
            <w:r>
              <w:rPr>
                <w:noProof/>
                <w:webHidden/>
              </w:rPr>
              <w:fldChar w:fldCharType="begin"/>
            </w:r>
            <w:r>
              <w:rPr>
                <w:noProof/>
                <w:webHidden/>
              </w:rPr>
              <w:instrText xml:space="preserve"> PAGEREF _Toc204337257 \h </w:instrText>
            </w:r>
            <w:r>
              <w:rPr>
                <w:noProof/>
                <w:webHidden/>
              </w:rPr>
            </w:r>
            <w:r>
              <w:rPr>
                <w:noProof/>
                <w:webHidden/>
              </w:rPr>
              <w:fldChar w:fldCharType="separate"/>
            </w:r>
            <w:r>
              <w:rPr>
                <w:noProof/>
                <w:webHidden/>
              </w:rPr>
              <w:t>10</w:t>
            </w:r>
            <w:r>
              <w:rPr>
                <w:noProof/>
                <w:webHidden/>
              </w:rPr>
              <w:fldChar w:fldCharType="end"/>
            </w:r>
          </w:hyperlink>
        </w:p>
        <w:p w14:paraId="04664E6B" w14:textId="65015FE7" w:rsidR="005D4905" w:rsidRDefault="005D4905">
          <w:pPr>
            <w:pStyle w:val="TOC2"/>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58" w:history="1">
            <w:r w:rsidRPr="00D04B81">
              <w:rPr>
                <w:rStyle w:val="Hyperlink"/>
                <w:noProof/>
              </w:rPr>
              <w:t>Data Sources</w:t>
            </w:r>
            <w:r>
              <w:rPr>
                <w:noProof/>
                <w:webHidden/>
              </w:rPr>
              <w:tab/>
            </w:r>
            <w:r>
              <w:rPr>
                <w:noProof/>
                <w:webHidden/>
              </w:rPr>
              <w:fldChar w:fldCharType="begin"/>
            </w:r>
            <w:r>
              <w:rPr>
                <w:noProof/>
                <w:webHidden/>
              </w:rPr>
              <w:instrText xml:space="preserve"> PAGEREF _Toc204337258 \h </w:instrText>
            </w:r>
            <w:r>
              <w:rPr>
                <w:noProof/>
                <w:webHidden/>
              </w:rPr>
            </w:r>
            <w:r>
              <w:rPr>
                <w:noProof/>
                <w:webHidden/>
              </w:rPr>
              <w:fldChar w:fldCharType="separate"/>
            </w:r>
            <w:r>
              <w:rPr>
                <w:noProof/>
                <w:webHidden/>
              </w:rPr>
              <w:t>10</w:t>
            </w:r>
            <w:r>
              <w:rPr>
                <w:noProof/>
                <w:webHidden/>
              </w:rPr>
              <w:fldChar w:fldCharType="end"/>
            </w:r>
          </w:hyperlink>
        </w:p>
        <w:p w14:paraId="63DB0DC6" w14:textId="3B6DBD73" w:rsidR="005D4905" w:rsidRDefault="005D4905">
          <w:pPr>
            <w:pStyle w:val="TOC2"/>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59" w:history="1">
            <w:r w:rsidRPr="00D04B81">
              <w:rPr>
                <w:rStyle w:val="Hyperlink"/>
                <w:noProof/>
              </w:rPr>
              <w:t>Foreign Aid Reports</w:t>
            </w:r>
            <w:r>
              <w:rPr>
                <w:noProof/>
                <w:webHidden/>
              </w:rPr>
              <w:tab/>
            </w:r>
            <w:r>
              <w:rPr>
                <w:noProof/>
                <w:webHidden/>
              </w:rPr>
              <w:fldChar w:fldCharType="begin"/>
            </w:r>
            <w:r>
              <w:rPr>
                <w:noProof/>
                <w:webHidden/>
              </w:rPr>
              <w:instrText xml:space="preserve"> PAGEREF _Toc204337259 \h </w:instrText>
            </w:r>
            <w:r>
              <w:rPr>
                <w:noProof/>
                <w:webHidden/>
              </w:rPr>
            </w:r>
            <w:r>
              <w:rPr>
                <w:noProof/>
                <w:webHidden/>
              </w:rPr>
              <w:fldChar w:fldCharType="separate"/>
            </w:r>
            <w:r>
              <w:rPr>
                <w:noProof/>
                <w:webHidden/>
              </w:rPr>
              <w:t>10</w:t>
            </w:r>
            <w:r>
              <w:rPr>
                <w:noProof/>
                <w:webHidden/>
              </w:rPr>
              <w:fldChar w:fldCharType="end"/>
            </w:r>
          </w:hyperlink>
        </w:p>
        <w:p w14:paraId="65AC59E4" w14:textId="19D79396"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60" w:history="1">
            <w:r w:rsidRPr="00D04B81">
              <w:rPr>
                <w:rStyle w:val="Hyperlink"/>
                <w:noProof/>
              </w:rPr>
              <w:t>Files</w:t>
            </w:r>
            <w:r>
              <w:rPr>
                <w:noProof/>
                <w:webHidden/>
              </w:rPr>
              <w:tab/>
            </w:r>
            <w:r>
              <w:rPr>
                <w:noProof/>
                <w:webHidden/>
              </w:rPr>
              <w:fldChar w:fldCharType="begin"/>
            </w:r>
            <w:r>
              <w:rPr>
                <w:noProof/>
                <w:webHidden/>
              </w:rPr>
              <w:instrText xml:space="preserve"> PAGEREF _Toc204337260 \h </w:instrText>
            </w:r>
            <w:r>
              <w:rPr>
                <w:noProof/>
                <w:webHidden/>
              </w:rPr>
            </w:r>
            <w:r>
              <w:rPr>
                <w:noProof/>
                <w:webHidden/>
              </w:rPr>
              <w:fldChar w:fldCharType="separate"/>
            </w:r>
            <w:r>
              <w:rPr>
                <w:noProof/>
                <w:webHidden/>
              </w:rPr>
              <w:t>10</w:t>
            </w:r>
            <w:r>
              <w:rPr>
                <w:noProof/>
                <w:webHidden/>
              </w:rPr>
              <w:fldChar w:fldCharType="end"/>
            </w:r>
          </w:hyperlink>
        </w:p>
        <w:p w14:paraId="20016E6D" w14:textId="4DCFC702"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61" w:history="1">
            <w:r w:rsidRPr="00D04B81">
              <w:rPr>
                <w:rStyle w:val="Hyperlink"/>
                <w:noProof/>
              </w:rPr>
              <w:t>Step 1 – Scrape Data from Website</w:t>
            </w:r>
            <w:r>
              <w:rPr>
                <w:noProof/>
                <w:webHidden/>
              </w:rPr>
              <w:tab/>
            </w:r>
            <w:r>
              <w:rPr>
                <w:noProof/>
                <w:webHidden/>
              </w:rPr>
              <w:fldChar w:fldCharType="begin"/>
            </w:r>
            <w:r>
              <w:rPr>
                <w:noProof/>
                <w:webHidden/>
              </w:rPr>
              <w:instrText xml:space="preserve"> PAGEREF _Toc204337261 \h </w:instrText>
            </w:r>
            <w:r>
              <w:rPr>
                <w:noProof/>
                <w:webHidden/>
              </w:rPr>
            </w:r>
            <w:r>
              <w:rPr>
                <w:noProof/>
                <w:webHidden/>
              </w:rPr>
              <w:fldChar w:fldCharType="separate"/>
            </w:r>
            <w:r>
              <w:rPr>
                <w:noProof/>
                <w:webHidden/>
              </w:rPr>
              <w:t>10</w:t>
            </w:r>
            <w:r>
              <w:rPr>
                <w:noProof/>
                <w:webHidden/>
              </w:rPr>
              <w:fldChar w:fldCharType="end"/>
            </w:r>
          </w:hyperlink>
        </w:p>
        <w:p w14:paraId="71F602F8" w14:textId="59A718D4"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62" w:history="1">
            <w:r w:rsidRPr="00D04B81">
              <w:rPr>
                <w:rStyle w:val="Hyperlink"/>
                <w:noProof/>
              </w:rPr>
              <w:t>Step 2 – Data Cleaning and Analysis</w:t>
            </w:r>
            <w:r>
              <w:rPr>
                <w:noProof/>
                <w:webHidden/>
              </w:rPr>
              <w:tab/>
            </w:r>
            <w:r>
              <w:rPr>
                <w:noProof/>
                <w:webHidden/>
              </w:rPr>
              <w:fldChar w:fldCharType="begin"/>
            </w:r>
            <w:r>
              <w:rPr>
                <w:noProof/>
                <w:webHidden/>
              </w:rPr>
              <w:instrText xml:space="preserve"> PAGEREF _Toc204337262 \h </w:instrText>
            </w:r>
            <w:r>
              <w:rPr>
                <w:noProof/>
                <w:webHidden/>
              </w:rPr>
            </w:r>
            <w:r>
              <w:rPr>
                <w:noProof/>
                <w:webHidden/>
              </w:rPr>
              <w:fldChar w:fldCharType="separate"/>
            </w:r>
            <w:r>
              <w:rPr>
                <w:noProof/>
                <w:webHidden/>
              </w:rPr>
              <w:t>11</w:t>
            </w:r>
            <w:r>
              <w:rPr>
                <w:noProof/>
                <w:webHidden/>
              </w:rPr>
              <w:fldChar w:fldCharType="end"/>
            </w:r>
          </w:hyperlink>
        </w:p>
        <w:p w14:paraId="05DCC6DA" w14:textId="45F6FC3E" w:rsidR="005D4905" w:rsidRDefault="005D4905">
          <w:pPr>
            <w:pStyle w:val="TOC2"/>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63" w:history="1">
            <w:r w:rsidRPr="00D04B81">
              <w:rPr>
                <w:rStyle w:val="Hyperlink"/>
                <w:noProof/>
              </w:rPr>
              <w:t>Permanent Mission News Articles</w:t>
            </w:r>
            <w:r>
              <w:rPr>
                <w:noProof/>
                <w:webHidden/>
              </w:rPr>
              <w:tab/>
            </w:r>
            <w:r>
              <w:rPr>
                <w:noProof/>
                <w:webHidden/>
              </w:rPr>
              <w:fldChar w:fldCharType="begin"/>
            </w:r>
            <w:r>
              <w:rPr>
                <w:noProof/>
                <w:webHidden/>
              </w:rPr>
              <w:instrText xml:space="preserve"> PAGEREF _Toc204337263 \h </w:instrText>
            </w:r>
            <w:r>
              <w:rPr>
                <w:noProof/>
                <w:webHidden/>
              </w:rPr>
            </w:r>
            <w:r>
              <w:rPr>
                <w:noProof/>
                <w:webHidden/>
              </w:rPr>
              <w:fldChar w:fldCharType="separate"/>
            </w:r>
            <w:r>
              <w:rPr>
                <w:noProof/>
                <w:webHidden/>
              </w:rPr>
              <w:t>12</w:t>
            </w:r>
            <w:r>
              <w:rPr>
                <w:noProof/>
                <w:webHidden/>
              </w:rPr>
              <w:fldChar w:fldCharType="end"/>
            </w:r>
          </w:hyperlink>
        </w:p>
        <w:p w14:paraId="01C55C43" w14:textId="07FC9FDF"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64" w:history="1">
            <w:r w:rsidRPr="00D04B81">
              <w:rPr>
                <w:rStyle w:val="Hyperlink"/>
                <w:noProof/>
              </w:rPr>
              <w:t>Files</w:t>
            </w:r>
            <w:r>
              <w:rPr>
                <w:noProof/>
                <w:webHidden/>
              </w:rPr>
              <w:tab/>
            </w:r>
            <w:r>
              <w:rPr>
                <w:noProof/>
                <w:webHidden/>
              </w:rPr>
              <w:fldChar w:fldCharType="begin"/>
            </w:r>
            <w:r>
              <w:rPr>
                <w:noProof/>
                <w:webHidden/>
              </w:rPr>
              <w:instrText xml:space="preserve"> PAGEREF _Toc204337264 \h </w:instrText>
            </w:r>
            <w:r>
              <w:rPr>
                <w:noProof/>
                <w:webHidden/>
              </w:rPr>
            </w:r>
            <w:r>
              <w:rPr>
                <w:noProof/>
                <w:webHidden/>
              </w:rPr>
              <w:fldChar w:fldCharType="separate"/>
            </w:r>
            <w:r>
              <w:rPr>
                <w:noProof/>
                <w:webHidden/>
              </w:rPr>
              <w:t>12</w:t>
            </w:r>
            <w:r>
              <w:rPr>
                <w:noProof/>
                <w:webHidden/>
              </w:rPr>
              <w:fldChar w:fldCharType="end"/>
            </w:r>
          </w:hyperlink>
        </w:p>
        <w:p w14:paraId="0B711943" w14:textId="3D3DF0FE"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65" w:history="1">
            <w:r w:rsidRPr="00D04B81">
              <w:rPr>
                <w:rStyle w:val="Hyperlink"/>
                <w:noProof/>
              </w:rPr>
              <w:t>Step 1 – Scrape Data from Website</w:t>
            </w:r>
            <w:r>
              <w:rPr>
                <w:noProof/>
                <w:webHidden/>
              </w:rPr>
              <w:tab/>
            </w:r>
            <w:r>
              <w:rPr>
                <w:noProof/>
                <w:webHidden/>
              </w:rPr>
              <w:fldChar w:fldCharType="begin"/>
            </w:r>
            <w:r>
              <w:rPr>
                <w:noProof/>
                <w:webHidden/>
              </w:rPr>
              <w:instrText xml:space="preserve"> PAGEREF _Toc204337265 \h </w:instrText>
            </w:r>
            <w:r>
              <w:rPr>
                <w:noProof/>
                <w:webHidden/>
              </w:rPr>
            </w:r>
            <w:r>
              <w:rPr>
                <w:noProof/>
                <w:webHidden/>
              </w:rPr>
              <w:fldChar w:fldCharType="separate"/>
            </w:r>
            <w:r>
              <w:rPr>
                <w:noProof/>
                <w:webHidden/>
              </w:rPr>
              <w:t>12</w:t>
            </w:r>
            <w:r>
              <w:rPr>
                <w:noProof/>
                <w:webHidden/>
              </w:rPr>
              <w:fldChar w:fldCharType="end"/>
            </w:r>
          </w:hyperlink>
        </w:p>
        <w:p w14:paraId="0CE2C52F" w14:textId="6BF81DD7"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66" w:history="1">
            <w:r w:rsidRPr="00D04B81">
              <w:rPr>
                <w:rStyle w:val="Hyperlink"/>
                <w:noProof/>
              </w:rPr>
              <w:t>Step 2 – Data Analysis and AI Tagging</w:t>
            </w:r>
            <w:r>
              <w:rPr>
                <w:noProof/>
                <w:webHidden/>
              </w:rPr>
              <w:tab/>
            </w:r>
            <w:r>
              <w:rPr>
                <w:noProof/>
                <w:webHidden/>
              </w:rPr>
              <w:fldChar w:fldCharType="begin"/>
            </w:r>
            <w:r>
              <w:rPr>
                <w:noProof/>
                <w:webHidden/>
              </w:rPr>
              <w:instrText xml:space="preserve"> PAGEREF _Toc204337266 \h </w:instrText>
            </w:r>
            <w:r>
              <w:rPr>
                <w:noProof/>
                <w:webHidden/>
              </w:rPr>
            </w:r>
            <w:r>
              <w:rPr>
                <w:noProof/>
                <w:webHidden/>
              </w:rPr>
              <w:fldChar w:fldCharType="separate"/>
            </w:r>
            <w:r>
              <w:rPr>
                <w:noProof/>
                <w:webHidden/>
              </w:rPr>
              <w:t>13</w:t>
            </w:r>
            <w:r>
              <w:rPr>
                <w:noProof/>
                <w:webHidden/>
              </w:rPr>
              <w:fldChar w:fldCharType="end"/>
            </w:r>
          </w:hyperlink>
        </w:p>
        <w:p w14:paraId="72B35C20" w14:textId="44D77F00" w:rsidR="005D4905" w:rsidRDefault="005D4905">
          <w:pPr>
            <w:pStyle w:val="TOC2"/>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67" w:history="1">
            <w:r w:rsidRPr="00D04B81">
              <w:rPr>
                <w:rStyle w:val="Hyperlink"/>
                <w:noProof/>
              </w:rPr>
              <w:t>Permanent Mission Statements</w:t>
            </w:r>
            <w:r>
              <w:rPr>
                <w:noProof/>
                <w:webHidden/>
              </w:rPr>
              <w:tab/>
            </w:r>
            <w:r>
              <w:rPr>
                <w:noProof/>
                <w:webHidden/>
              </w:rPr>
              <w:fldChar w:fldCharType="begin"/>
            </w:r>
            <w:r>
              <w:rPr>
                <w:noProof/>
                <w:webHidden/>
              </w:rPr>
              <w:instrText xml:space="preserve"> PAGEREF _Toc204337267 \h </w:instrText>
            </w:r>
            <w:r>
              <w:rPr>
                <w:noProof/>
                <w:webHidden/>
              </w:rPr>
            </w:r>
            <w:r>
              <w:rPr>
                <w:noProof/>
                <w:webHidden/>
              </w:rPr>
              <w:fldChar w:fldCharType="separate"/>
            </w:r>
            <w:r>
              <w:rPr>
                <w:noProof/>
                <w:webHidden/>
              </w:rPr>
              <w:t>13</w:t>
            </w:r>
            <w:r>
              <w:rPr>
                <w:noProof/>
                <w:webHidden/>
              </w:rPr>
              <w:fldChar w:fldCharType="end"/>
            </w:r>
          </w:hyperlink>
        </w:p>
        <w:p w14:paraId="65E2342F" w14:textId="3B37D5FB"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68" w:history="1">
            <w:r w:rsidRPr="00D04B81">
              <w:rPr>
                <w:rStyle w:val="Hyperlink"/>
                <w:noProof/>
              </w:rPr>
              <w:t>Files</w:t>
            </w:r>
            <w:r>
              <w:rPr>
                <w:noProof/>
                <w:webHidden/>
              </w:rPr>
              <w:tab/>
            </w:r>
            <w:r>
              <w:rPr>
                <w:noProof/>
                <w:webHidden/>
              </w:rPr>
              <w:fldChar w:fldCharType="begin"/>
            </w:r>
            <w:r>
              <w:rPr>
                <w:noProof/>
                <w:webHidden/>
              </w:rPr>
              <w:instrText xml:space="preserve"> PAGEREF _Toc204337268 \h </w:instrText>
            </w:r>
            <w:r>
              <w:rPr>
                <w:noProof/>
                <w:webHidden/>
              </w:rPr>
            </w:r>
            <w:r>
              <w:rPr>
                <w:noProof/>
                <w:webHidden/>
              </w:rPr>
              <w:fldChar w:fldCharType="separate"/>
            </w:r>
            <w:r>
              <w:rPr>
                <w:noProof/>
                <w:webHidden/>
              </w:rPr>
              <w:t>13</w:t>
            </w:r>
            <w:r>
              <w:rPr>
                <w:noProof/>
                <w:webHidden/>
              </w:rPr>
              <w:fldChar w:fldCharType="end"/>
            </w:r>
          </w:hyperlink>
        </w:p>
        <w:p w14:paraId="31F8CC10" w14:textId="1AA02150"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69" w:history="1">
            <w:r w:rsidRPr="00D04B81">
              <w:rPr>
                <w:rStyle w:val="Hyperlink"/>
                <w:noProof/>
              </w:rPr>
              <w:t>Step 1 – Scrape Data from Website</w:t>
            </w:r>
            <w:r>
              <w:rPr>
                <w:noProof/>
                <w:webHidden/>
              </w:rPr>
              <w:tab/>
            </w:r>
            <w:r>
              <w:rPr>
                <w:noProof/>
                <w:webHidden/>
              </w:rPr>
              <w:fldChar w:fldCharType="begin"/>
            </w:r>
            <w:r>
              <w:rPr>
                <w:noProof/>
                <w:webHidden/>
              </w:rPr>
              <w:instrText xml:space="preserve"> PAGEREF _Toc204337269 \h </w:instrText>
            </w:r>
            <w:r>
              <w:rPr>
                <w:noProof/>
                <w:webHidden/>
              </w:rPr>
            </w:r>
            <w:r>
              <w:rPr>
                <w:noProof/>
                <w:webHidden/>
              </w:rPr>
              <w:fldChar w:fldCharType="separate"/>
            </w:r>
            <w:r>
              <w:rPr>
                <w:noProof/>
                <w:webHidden/>
              </w:rPr>
              <w:t>13</w:t>
            </w:r>
            <w:r>
              <w:rPr>
                <w:noProof/>
                <w:webHidden/>
              </w:rPr>
              <w:fldChar w:fldCharType="end"/>
            </w:r>
          </w:hyperlink>
        </w:p>
        <w:p w14:paraId="30B94540" w14:textId="5F21D858"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70" w:history="1">
            <w:r w:rsidRPr="00D04B81">
              <w:rPr>
                <w:rStyle w:val="Hyperlink"/>
                <w:noProof/>
              </w:rPr>
              <w:t>Step 2 – Data Anaysis and AI Tagging</w:t>
            </w:r>
            <w:r>
              <w:rPr>
                <w:noProof/>
                <w:webHidden/>
              </w:rPr>
              <w:tab/>
            </w:r>
            <w:r>
              <w:rPr>
                <w:noProof/>
                <w:webHidden/>
              </w:rPr>
              <w:fldChar w:fldCharType="begin"/>
            </w:r>
            <w:r>
              <w:rPr>
                <w:noProof/>
                <w:webHidden/>
              </w:rPr>
              <w:instrText xml:space="preserve"> PAGEREF _Toc204337270 \h </w:instrText>
            </w:r>
            <w:r>
              <w:rPr>
                <w:noProof/>
                <w:webHidden/>
              </w:rPr>
            </w:r>
            <w:r>
              <w:rPr>
                <w:noProof/>
                <w:webHidden/>
              </w:rPr>
              <w:fldChar w:fldCharType="separate"/>
            </w:r>
            <w:r>
              <w:rPr>
                <w:noProof/>
                <w:webHidden/>
              </w:rPr>
              <w:t>14</w:t>
            </w:r>
            <w:r>
              <w:rPr>
                <w:noProof/>
                <w:webHidden/>
              </w:rPr>
              <w:fldChar w:fldCharType="end"/>
            </w:r>
          </w:hyperlink>
        </w:p>
        <w:p w14:paraId="4EA26E02" w14:textId="27271231" w:rsidR="005D4905" w:rsidRDefault="005D4905">
          <w:pPr>
            <w:pStyle w:val="TOC1"/>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71" w:history="1">
            <w:r w:rsidRPr="00D04B81">
              <w:rPr>
                <w:rStyle w:val="Hyperlink"/>
                <w:noProof/>
              </w:rPr>
              <w:t>Qatar</w:t>
            </w:r>
            <w:r>
              <w:rPr>
                <w:noProof/>
                <w:webHidden/>
              </w:rPr>
              <w:tab/>
            </w:r>
            <w:r>
              <w:rPr>
                <w:noProof/>
                <w:webHidden/>
              </w:rPr>
              <w:fldChar w:fldCharType="begin"/>
            </w:r>
            <w:r>
              <w:rPr>
                <w:noProof/>
                <w:webHidden/>
              </w:rPr>
              <w:instrText xml:space="preserve"> PAGEREF _Toc204337271 \h </w:instrText>
            </w:r>
            <w:r>
              <w:rPr>
                <w:noProof/>
                <w:webHidden/>
              </w:rPr>
            </w:r>
            <w:r>
              <w:rPr>
                <w:noProof/>
                <w:webHidden/>
              </w:rPr>
              <w:fldChar w:fldCharType="separate"/>
            </w:r>
            <w:r>
              <w:rPr>
                <w:noProof/>
                <w:webHidden/>
              </w:rPr>
              <w:t>14</w:t>
            </w:r>
            <w:r>
              <w:rPr>
                <w:noProof/>
                <w:webHidden/>
              </w:rPr>
              <w:fldChar w:fldCharType="end"/>
            </w:r>
          </w:hyperlink>
        </w:p>
        <w:p w14:paraId="486320B0" w14:textId="725F8F47" w:rsidR="005D4905" w:rsidRDefault="005D4905">
          <w:pPr>
            <w:pStyle w:val="TOC2"/>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72" w:history="1">
            <w:r w:rsidRPr="00D04B81">
              <w:rPr>
                <w:rStyle w:val="Hyperlink"/>
                <w:noProof/>
              </w:rPr>
              <w:t>Data Sources</w:t>
            </w:r>
            <w:r>
              <w:rPr>
                <w:noProof/>
                <w:webHidden/>
              </w:rPr>
              <w:tab/>
            </w:r>
            <w:r>
              <w:rPr>
                <w:noProof/>
                <w:webHidden/>
              </w:rPr>
              <w:fldChar w:fldCharType="begin"/>
            </w:r>
            <w:r>
              <w:rPr>
                <w:noProof/>
                <w:webHidden/>
              </w:rPr>
              <w:instrText xml:space="preserve"> PAGEREF _Toc204337272 \h </w:instrText>
            </w:r>
            <w:r>
              <w:rPr>
                <w:noProof/>
                <w:webHidden/>
              </w:rPr>
            </w:r>
            <w:r>
              <w:rPr>
                <w:noProof/>
                <w:webHidden/>
              </w:rPr>
              <w:fldChar w:fldCharType="separate"/>
            </w:r>
            <w:r>
              <w:rPr>
                <w:noProof/>
                <w:webHidden/>
              </w:rPr>
              <w:t>14</w:t>
            </w:r>
            <w:r>
              <w:rPr>
                <w:noProof/>
                <w:webHidden/>
              </w:rPr>
              <w:fldChar w:fldCharType="end"/>
            </w:r>
          </w:hyperlink>
        </w:p>
        <w:p w14:paraId="1DE9D13D" w14:textId="7C5C8B6C" w:rsidR="005D4905" w:rsidRDefault="005D4905">
          <w:pPr>
            <w:pStyle w:val="TOC2"/>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73" w:history="1">
            <w:r w:rsidRPr="00D04B81">
              <w:rPr>
                <w:rStyle w:val="Hyperlink"/>
                <w:noProof/>
              </w:rPr>
              <w:t>Permanent Mission News Articles</w:t>
            </w:r>
            <w:r>
              <w:rPr>
                <w:noProof/>
                <w:webHidden/>
              </w:rPr>
              <w:tab/>
            </w:r>
            <w:r>
              <w:rPr>
                <w:noProof/>
                <w:webHidden/>
              </w:rPr>
              <w:fldChar w:fldCharType="begin"/>
            </w:r>
            <w:r>
              <w:rPr>
                <w:noProof/>
                <w:webHidden/>
              </w:rPr>
              <w:instrText xml:space="preserve"> PAGEREF _Toc204337273 \h </w:instrText>
            </w:r>
            <w:r>
              <w:rPr>
                <w:noProof/>
                <w:webHidden/>
              </w:rPr>
            </w:r>
            <w:r>
              <w:rPr>
                <w:noProof/>
                <w:webHidden/>
              </w:rPr>
              <w:fldChar w:fldCharType="separate"/>
            </w:r>
            <w:r>
              <w:rPr>
                <w:noProof/>
                <w:webHidden/>
              </w:rPr>
              <w:t>14</w:t>
            </w:r>
            <w:r>
              <w:rPr>
                <w:noProof/>
                <w:webHidden/>
              </w:rPr>
              <w:fldChar w:fldCharType="end"/>
            </w:r>
          </w:hyperlink>
        </w:p>
        <w:p w14:paraId="2E0CC7B6" w14:textId="74EE7C89"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74" w:history="1">
            <w:r w:rsidRPr="00D04B81">
              <w:rPr>
                <w:rStyle w:val="Hyperlink"/>
                <w:noProof/>
              </w:rPr>
              <w:t>Files</w:t>
            </w:r>
            <w:r>
              <w:rPr>
                <w:noProof/>
                <w:webHidden/>
              </w:rPr>
              <w:tab/>
            </w:r>
            <w:r>
              <w:rPr>
                <w:noProof/>
                <w:webHidden/>
              </w:rPr>
              <w:fldChar w:fldCharType="begin"/>
            </w:r>
            <w:r>
              <w:rPr>
                <w:noProof/>
                <w:webHidden/>
              </w:rPr>
              <w:instrText xml:space="preserve"> PAGEREF _Toc204337274 \h </w:instrText>
            </w:r>
            <w:r>
              <w:rPr>
                <w:noProof/>
                <w:webHidden/>
              </w:rPr>
            </w:r>
            <w:r>
              <w:rPr>
                <w:noProof/>
                <w:webHidden/>
              </w:rPr>
              <w:fldChar w:fldCharType="separate"/>
            </w:r>
            <w:r>
              <w:rPr>
                <w:noProof/>
                <w:webHidden/>
              </w:rPr>
              <w:t>14</w:t>
            </w:r>
            <w:r>
              <w:rPr>
                <w:noProof/>
                <w:webHidden/>
              </w:rPr>
              <w:fldChar w:fldCharType="end"/>
            </w:r>
          </w:hyperlink>
        </w:p>
        <w:p w14:paraId="3B564D96" w14:textId="516CD4DC"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75" w:history="1">
            <w:r w:rsidRPr="00D04B81">
              <w:rPr>
                <w:rStyle w:val="Hyperlink"/>
                <w:noProof/>
              </w:rPr>
              <w:t>Step 1 – Scrape Data from Website</w:t>
            </w:r>
            <w:r>
              <w:rPr>
                <w:noProof/>
                <w:webHidden/>
              </w:rPr>
              <w:tab/>
            </w:r>
            <w:r>
              <w:rPr>
                <w:noProof/>
                <w:webHidden/>
              </w:rPr>
              <w:fldChar w:fldCharType="begin"/>
            </w:r>
            <w:r>
              <w:rPr>
                <w:noProof/>
                <w:webHidden/>
              </w:rPr>
              <w:instrText xml:space="preserve"> PAGEREF _Toc204337275 \h </w:instrText>
            </w:r>
            <w:r>
              <w:rPr>
                <w:noProof/>
                <w:webHidden/>
              </w:rPr>
            </w:r>
            <w:r>
              <w:rPr>
                <w:noProof/>
                <w:webHidden/>
              </w:rPr>
              <w:fldChar w:fldCharType="separate"/>
            </w:r>
            <w:r>
              <w:rPr>
                <w:noProof/>
                <w:webHidden/>
              </w:rPr>
              <w:t>14</w:t>
            </w:r>
            <w:r>
              <w:rPr>
                <w:noProof/>
                <w:webHidden/>
              </w:rPr>
              <w:fldChar w:fldCharType="end"/>
            </w:r>
          </w:hyperlink>
        </w:p>
        <w:p w14:paraId="78EB3D5E" w14:textId="3DFBC6C9"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76" w:history="1">
            <w:r w:rsidRPr="00D04B81">
              <w:rPr>
                <w:rStyle w:val="Hyperlink"/>
                <w:noProof/>
              </w:rPr>
              <w:t>Step 2 – Data Analysis and AI Tagging</w:t>
            </w:r>
            <w:r>
              <w:rPr>
                <w:noProof/>
                <w:webHidden/>
              </w:rPr>
              <w:tab/>
            </w:r>
            <w:r>
              <w:rPr>
                <w:noProof/>
                <w:webHidden/>
              </w:rPr>
              <w:fldChar w:fldCharType="begin"/>
            </w:r>
            <w:r>
              <w:rPr>
                <w:noProof/>
                <w:webHidden/>
              </w:rPr>
              <w:instrText xml:space="preserve"> PAGEREF _Toc204337276 \h </w:instrText>
            </w:r>
            <w:r>
              <w:rPr>
                <w:noProof/>
                <w:webHidden/>
              </w:rPr>
            </w:r>
            <w:r>
              <w:rPr>
                <w:noProof/>
                <w:webHidden/>
              </w:rPr>
              <w:fldChar w:fldCharType="separate"/>
            </w:r>
            <w:r>
              <w:rPr>
                <w:noProof/>
                <w:webHidden/>
              </w:rPr>
              <w:t>15</w:t>
            </w:r>
            <w:r>
              <w:rPr>
                <w:noProof/>
                <w:webHidden/>
              </w:rPr>
              <w:fldChar w:fldCharType="end"/>
            </w:r>
          </w:hyperlink>
        </w:p>
        <w:p w14:paraId="739E4318" w14:textId="1D79B9FF" w:rsidR="005D4905" w:rsidRDefault="005D4905">
          <w:pPr>
            <w:pStyle w:val="TOC2"/>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77" w:history="1">
            <w:r w:rsidRPr="00D04B81">
              <w:rPr>
                <w:rStyle w:val="Hyperlink"/>
                <w:noProof/>
              </w:rPr>
              <w:t>Permanent Mission Statements</w:t>
            </w:r>
            <w:r>
              <w:rPr>
                <w:noProof/>
                <w:webHidden/>
              </w:rPr>
              <w:tab/>
            </w:r>
            <w:r>
              <w:rPr>
                <w:noProof/>
                <w:webHidden/>
              </w:rPr>
              <w:fldChar w:fldCharType="begin"/>
            </w:r>
            <w:r>
              <w:rPr>
                <w:noProof/>
                <w:webHidden/>
              </w:rPr>
              <w:instrText xml:space="preserve"> PAGEREF _Toc204337277 \h </w:instrText>
            </w:r>
            <w:r>
              <w:rPr>
                <w:noProof/>
                <w:webHidden/>
              </w:rPr>
            </w:r>
            <w:r>
              <w:rPr>
                <w:noProof/>
                <w:webHidden/>
              </w:rPr>
              <w:fldChar w:fldCharType="separate"/>
            </w:r>
            <w:r>
              <w:rPr>
                <w:noProof/>
                <w:webHidden/>
              </w:rPr>
              <w:t>15</w:t>
            </w:r>
            <w:r>
              <w:rPr>
                <w:noProof/>
                <w:webHidden/>
              </w:rPr>
              <w:fldChar w:fldCharType="end"/>
            </w:r>
          </w:hyperlink>
        </w:p>
        <w:p w14:paraId="1980EAFA" w14:textId="17AF47F7"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78" w:history="1">
            <w:r w:rsidRPr="00D04B81">
              <w:rPr>
                <w:rStyle w:val="Hyperlink"/>
                <w:noProof/>
              </w:rPr>
              <w:t>Files</w:t>
            </w:r>
            <w:r>
              <w:rPr>
                <w:noProof/>
                <w:webHidden/>
              </w:rPr>
              <w:tab/>
            </w:r>
            <w:r>
              <w:rPr>
                <w:noProof/>
                <w:webHidden/>
              </w:rPr>
              <w:fldChar w:fldCharType="begin"/>
            </w:r>
            <w:r>
              <w:rPr>
                <w:noProof/>
                <w:webHidden/>
              </w:rPr>
              <w:instrText xml:space="preserve"> PAGEREF _Toc204337278 \h </w:instrText>
            </w:r>
            <w:r>
              <w:rPr>
                <w:noProof/>
                <w:webHidden/>
              </w:rPr>
            </w:r>
            <w:r>
              <w:rPr>
                <w:noProof/>
                <w:webHidden/>
              </w:rPr>
              <w:fldChar w:fldCharType="separate"/>
            </w:r>
            <w:r>
              <w:rPr>
                <w:noProof/>
                <w:webHidden/>
              </w:rPr>
              <w:t>15</w:t>
            </w:r>
            <w:r>
              <w:rPr>
                <w:noProof/>
                <w:webHidden/>
              </w:rPr>
              <w:fldChar w:fldCharType="end"/>
            </w:r>
          </w:hyperlink>
        </w:p>
        <w:p w14:paraId="01C34B05" w14:textId="56A2B990"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79" w:history="1">
            <w:r w:rsidRPr="00D04B81">
              <w:rPr>
                <w:rStyle w:val="Hyperlink"/>
                <w:noProof/>
              </w:rPr>
              <w:t>Step 1 – Scrape Data from Website</w:t>
            </w:r>
            <w:r>
              <w:rPr>
                <w:noProof/>
                <w:webHidden/>
              </w:rPr>
              <w:tab/>
            </w:r>
            <w:r>
              <w:rPr>
                <w:noProof/>
                <w:webHidden/>
              </w:rPr>
              <w:fldChar w:fldCharType="begin"/>
            </w:r>
            <w:r>
              <w:rPr>
                <w:noProof/>
                <w:webHidden/>
              </w:rPr>
              <w:instrText xml:space="preserve"> PAGEREF _Toc204337279 \h </w:instrText>
            </w:r>
            <w:r>
              <w:rPr>
                <w:noProof/>
                <w:webHidden/>
              </w:rPr>
            </w:r>
            <w:r>
              <w:rPr>
                <w:noProof/>
                <w:webHidden/>
              </w:rPr>
              <w:fldChar w:fldCharType="separate"/>
            </w:r>
            <w:r>
              <w:rPr>
                <w:noProof/>
                <w:webHidden/>
              </w:rPr>
              <w:t>15</w:t>
            </w:r>
            <w:r>
              <w:rPr>
                <w:noProof/>
                <w:webHidden/>
              </w:rPr>
              <w:fldChar w:fldCharType="end"/>
            </w:r>
          </w:hyperlink>
        </w:p>
        <w:p w14:paraId="3C21BC42" w14:textId="436053E8" w:rsidR="005D4905" w:rsidRDefault="005D4905">
          <w:pPr>
            <w:pStyle w:val="TOC3"/>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80" w:history="1">
            <w:r w:rsidRPr="00D04B81">
              <w:rPr>
                <w:rStyle w:val="Hyperlink"/>
                <w:noProof/>
              </w:rPr>
              <w:t>Step 2 – Data Anaysis and AI Tagging</w:t>
            </w:r>
            <w:r>
              <w:rPr>
                <w:noProof/>
                <w:webHidden/>
              </w:rPr>
              <w:tab/>
            </w:r>
            <w:r>
              <w:rPr>
                <w:noProof/>
                <w:webHidden/>
              </w:rPr>
              <w:fldChar w:fldCharType="begin"/>
            </w:r>
            <w:r>
              <w:rPr>
                <w:noProof/>
                <w:webHidden/>
              </w:rPr>
              <w:instrText xml:space="preserve"> PAGEREF _Toc204337280 \h </w:instrText>
            </w:r>
            <w:r>
              <w:rPr>
                <w:noProof/>
                <w:webHidden/>
              </w:rPr>
            </w:r>
            <w:r>
              <w:rPr>
                <w:noProof/>
                <w:webHidden/>
              </w:rPr>
              <w:fldChar w:fldCharType="separate"/>
            </w:r>
            <w:r>
              <w:rPr>
                <w:noProof/>
                <w:webHidden/>
              </w:rPr>
              <w:t>16</w:t>
            </w:r>
            <w:r>
              <w:rPr>
                <w:noProof/>
                <w:webHidden/>
              </w:rPr>
              <w:fldChar w:fldCharType="end"/>
            </w:r>
          </w:hyperlink>
        </w:p>
        <w:p w14:paraId="754007B8" w14:textId="7F2437A3" w:rsidR="005D4905" w:rsidRDefault="005D4905">
          <w:pPr>
            <w:pStyle w:val="TOC1"/>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81" w:history="1">
            <w:r w:rsidRPr="00D04B81">
              <w:rPr>
                <w:rStyle w:val="Hyperlink"/>
                <w:noProof/>
              </w:rPr>
              <w:t>Power BI</w:t>
            </w:r>
            <w:r>
              <w:rPr>
                <w:noProof/>
                <w:webHidden/>
              </w:rPr>
              <w:tab/>
            </w:r>
            <w:r>
              <w:rPr>
                <w:noProof/>
                <w:webHidden/>
              </w:rPr>
              <w:fldChar w:fldCharType="begin"/>
            </w:r>
            <w:r>
              <w:rPr>
                <w:noProof/>
                <w:webHidden/>
              </w:rPr>
              <w:instrText xml:space="preserve"> PAGEREF _Toc204337281 \h </w:instrText>
            </w:r>
            <w:r>
              <w:rPr>
                <w:noProof/>
                <w:webHidden/>
              </w:rPr>
            </w:r>
            <w:r>
              <w:rPr>
                <w:noProof/>
                <w:webHidden/>
              </w:rPr>
              <w:fldChar w:fldCharType="separate"/>
            </w:r>
            <w:r>
              <w:rPr>
                <w:noProof/>
                <w:webHidden/>
              </w:rPr>
              <w:t>16</w:t>
            </w:r>
            <w:r>
              <w:rPr>
                <w:noProof/>
                <w:webHidden/>
              </w:rPr>
              <w:fldChar w:fldCharType="end"/>
            </w:r>
          </w:hyperlink>
        </w:p>
        <w:p w14:paraId="34750339" w14:textId="1BC8C6D5" w:rsidR="005D4905" w:rsidRDefault="005D4905">
          <w:pPr>
            <w:pStyle w:val="TOC2"/>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82" w:history="1">
            <w:r w:rsidRPr="00D04B81">
              <w:rPr>
                <w:rStyle w:val="Hyperlink"/>
                <w:noProof/>
              </w:rPr>
              <w:t>Data Sources</w:t>
            </w:r>
            <w:r>
              <w:rPr>
                <w:noProof/>
                <w:webHidden/>
              </w:rPr>
              <w:tab/>
            </w:r>
            <w:r>
              <w:rPr>
                <w:noProof/>
                <w:webHidden/>
              </w:rPr>
              <w:fldChar w:fldCharType="begin"/>
            </w:r>
            <w:r>
              <w:rPr>
                <w:noProof/>
                <w:webHidden/>
              </w:rPr>
              <w:instrText xml:space="preserve"> PAGEREF _Toc204337282 \h </w:instrText>
            </w:r>
            <w:r>
              <w:rPr>
                <w:noProof/>
                <w:webHidden/>
              </w:rPr>
            </w:r>
            <w:r>
              <w:rPr>
                <w:noProof/>
                <w:webHidden/>
              </w:rPr>
              <w:fldChar w:fldCharType="separate"/>
            </w:r>
            <w:r>
              <w:rPr>
                <w:noProof/>
                <w:webHidden/>
              </w:rPr>
              <w:t>16</w:t>
            </w:r>
            <w:r>
              <w:rPr>
                <w:noProof/>
                <w:webHidden/>
              </w:rPr>
              <w:fldChar w:fldCharType="end"/>
            </w:r>
          </w:hyperlink>
        </w:p>
        <w:p w14:paraId="08097269" w14:textId="60158ECE" w:rsidR="005D4905" w:rsidRDefault="005D4905">
          <w:pPr>
            <w:pStyle w:val="TOC2"/>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83" w:history="1">
            <w:r w:rsidRPr="00D04B81">
              <w:rPr>
                <w:rStyle w:val="Hyperlink"/>
                <w:noProof/>
              </w:rPr>
              <w:t>Data model</w:t>
            </w:r>
            <w:r>
              <w:rPr>
                <w:noProof/>
                <w:webHidden/>
              </w:rPr>
              <w:tab/>
            </w:r>
            <w:r>
              <w:rPr>
                <w:noProof/>
                <w:webHidden/>
              </w:rPr>
              <w:fldChar w:fldCharType="begin"/>
            </w:r>
            <w:r>
              <w:rPr>
                <w:noProof/>
                <w:webHidden/>
              </w:rPr>
              <w:instrText xml:space="preserve"> PAGEREF _Toc204337283 \h </w:instrText>
            </w:r>
            <w:r>
              <w:rPr>
                <w:noProof/>
                <w:webHidden/>
              </w:rPr>
            </w:r>
            <w:r>
              <w:rPr>
                <w:noProof/>
                <w:webHidden/>
              </w:rPr>
              <w:fldChar w:fldCharType="separate"/>
            </w:r>
            <w:r>
              <w:rPr>
                <w:noProof/>
                <w:webHidden/>
              </w:rPr>
              <w:t>16</w:t>
            </w:r>
            <w:r>
              <w:rPr>
                <w:noProof/>
                <w:webHidden/>
              </w:rPr>
              <w:fldChar w:fldCharType="end"/>
            </w:r>
          </w:hyperlink>
        </w:p>
        <w:p w14:paraId="6D76CB4E" w14:textId="4617E918" w:rsidR="005D4905" w:rsidRDefault="005D4905">
          <w:pPr>
            <w:pStyle w:val="TOC2"/>
            <w:tabs>
              <w:tab w:val="right" w:leader="dot" w:pos="9962"/>
            </w:tabs>
            <w:rPr>
              <w:rFonts w:asciiTheme="minorHAnsi" w:eastAsiaTheme="minorEastAsia" w:hAnsiTheme="minorHAnsi" w:cstheme="minorBidi"/>
              <w:noProof/>
              <w:kern w:val="2"/>
              <w:sz w:val="24"/>
              <w:szCs w:val="24"/>
              <w:lang w:eastAsia="zh-CN"/>
              <w14:ligatures w14:val="standardContextual"/>
            </w:rPr>
          </w:pPr>
          <w:hyperlink w:anchor="_Toc204337284" w:history="1">
            <w:r w:rsidRPr="00D04B81">
              <w:rPr>
                <w:rStyle w:val="Hyperlink"/>
                <w:noProof/>
              </w:rPr>
              <w:t>Navigation</w:t>
            </w:r>
            <w:r>
              <w:rPr>
                <w:noProof/>
                <w:webHidden/>
              </w:rPr>
              <w:tab/>
            </w:r>
            <w:r>
              <w:rPr>
                <w:noProof/>
                <w:webHidden/>
              </w:rPr>
              <w:fldChar w:fldCharType="begin"/>
            </w:r>
            <w:r>
              <w:rPr>
                <w:noProof/>
                <w:webHidden/>
              </w:rPr>
              <w:instrText xml:space="preserve"> PAGEREF _Toc204337284 \h </w:instrText>
            </w:r>
            <w:r>
              <w:rPr>
                <w:noProof/>
                <w:webHidden/>
              </w:rPr>
            </w:r>
            <w:r>
              <w:rPr>
                <w:noProof/>
                <w:webHidden/>
              </w:rPr>
              <w:fldChar w:fldCharType="separate"/>
            </w:r>
            <w:r>
              <w:rPr>
                <w:noProof/>
                <w:webHidden/>
              </w:rPr>
              <w:t>17</w:t>
            </w:r>
            <w:r>
              <w:rPr>
                <w:noProof/>
                <w:webHidden/>
              </w:rPr>
              <w:fldChar w:fldCharType="end"/>
            </w:r>
          </w:hyperlink>
        </w:p>
        <w:p w14:paraId="4410A9CA" w14:textId="01627324" w:rsidR="009A55AB" w:rsidRPr="001364C3" w:rsidRDefault="009A55AB">
          <w:r w:rsidRPr="001364C3">
            <w:rPr>
              <w:b/>
              <w:bCs/>
            </w:rPr>
            <w:fldChar w:fldCharType="end"/>
          </w:r>
        </w:p>
      </w:sdtContent>
    </w:sdt>
    <w:p w14:paraId="4A51A184" w14:textId="4E6559D5" w:rsidR="009A55AB" w:rsidRPr="001364C3" w:rsidRDefault="009A55AB">
      <w:pPr>
        <w:spacing w:line="240" w:lineRule="auto"/>
        <w:jc w:val="left"/>
        <w:rPr>
          <w:rFonts w:ascii="Roboto" w:hAnsi="Roboto"/>
          <w:b/>
          <w:caps/>
          <w:color w:val="3CBBED" w:themeColor="text1"/>
          <w:sz w:val="32"/>
          <w:szCs w:val="32"/>
        </w:rPr>
      </w:pPr>
      <w:r w:rsidRPr="001364C3">
        <w:rPr>
          <w:rFonts w:ascii="Roboto" w:hAnsi="Roboto"/>
        </w:rPr>
        <w:br w:type="page"/>
      </w:r>
    </w:p>
    <w:p w14:paraId="352A4FC2" w14:textId="6A70AEAA" w:rsidR="009A55AB" w:rsidRPr="001364C3" w:rsidRDefault="009A55AB" w:rsidP="00863E49">
      <w:pPr>
        <w:pStyle w:val="Heading1"/>
        <w:rPr>
          <w:rFonts w:ascii="Roboto" w:hAnsi="Roboto"/>
        </w:rPr>
      </w:pPr>
      <w:bookmarkStart w:id="0" w:name="_Toc204337233"/>
      <w:r w:rsidRPr="001364C3">
        <w:rPr>
          <w:rFonts w:ascii="Roboto" w:hAnsi="Roboto"/>
        </w:rPr>
        <w:lastRenderedPageBreak/>
        <w:t>Background</w:t>
      </w:r>
      <w:bookmarkEnd w:id="0"/>
    </w:p>
    <w:p w14:paraId="40D71BA5" w14:textId="1047A728" w:rsidR="009A55AB" w:rsidRDefault="00056238" w:rsidP="009A55AB">
      <w:r w:rsidRPr="001364C3">
        <w:t>The DOS-OUSG-PAS team is seeking to enhance its donor intelligence capabilities to better align with member state priorities and improve resource mobilization. Currently, there is a limited understanding of historical funding trends and donor priorities, which hinders strategic engagement. The project aims to address this gap by developing a web-scraping tool to collect and analyze historical contribution data and project funding information from various donor sources. This data-driven approach will support PAS in tailoring its outreach and proposals, identifying emerging donor interests, and aligning funding requests with both DOS strategic goals and Member State donor priorities.</w:t>
      </w:r>
    </w:p>
    <w:p w14:paraId="55DE6691" w14:textId="77777777" w:rsidR="005F0237" w:rsidRDefault="005F0237" w:rsidP="009A55AB"/>
    <w:p w14:paraId="4FD3B0C7" w14:textId="22AABF82" w:rsidR="005F0237" w:rsidRPr="001364C3" w:rsidRDefault="005F0237" w:rsidP="009A55AB">
      <w:r>
        <w:t>This document will outline the overall methodology</w:t>
      </w:r>
      <w:r w:rsidR="00C15764">
        <w:t xml:space="preserve"> for the data intelligence collection process and how data collected were structured for donor priority analysis.</w:t>
      </w:r>
    </w:p>
    <w:p w14:paraId="3C6D7433" w14:textId="77777777" w:rsidR="00056238" w:rsidRPr="001364C3" w:rsidRDefault="00056238" w:rsidP="009A55AB"/>
    <w:p w14:paraId="46EEF7AD" w14:textId="01C4BB3C" w:rsidR="00056238" w:rsidRPr="001364C3" w:rsidRDefault="00056238" w:rsidP="00056238">
      <w:pPr>
        <w:pStyle w:val="Heading1"/>
      </w:pPr>
      <w:bookmarkStart w:id="1" w:name="_Toc204337234"/>
      <w:r w:rsidRPr="001364C3">
        <w:t>Methodology</w:t>
      </w:r>
      <w:bookmarkEnd w:id="1"/>
    </w:p>
    <w:p w14:paraId="0458010F" w14:textId="77777777" w:rsidR="00B17CA3" w:rsidRPr="001364C3" w:rsidRDefault="00B17CA3" w:rsidP="00B17CA3">
      <w:r w:rsidRPr="001364C3">
        <w:t xml:space="preserve">To enhance donor intelligence capabilities, a targeted and iterative approach was adopted, beginning with a focused analysis of three Member States: </w:t>
      </w:r>
      <w:r w:rsidRPr="001364C3">
        <w:rPr>
          <w:b/>
          <w:bCs/>
        </w:rPr>
        <w:t>Canada</w:t>
      </w:r>
      <w:r w:rsidRPr="001364C3">
        <w:t xml:space="preserve">, </w:t>
      </w:r>
      <w:r w:rsidRPr="001364C3">
        <w:rPr>
          <w:b/>
          <w:bCs/>
        </w:rPr>
        <w:t>United Arab Emirates (UAE)</w:t>
      </w:r>
      <w:r w:rsidRPr="001364C3">
        <w:t xml:space="preserve">, and </w:t>
      </w:r>
      <w:r w:rsidRPr="001364C3">
        <w:rPr>
          <w:b/>
          <w:bCs/>
        </w:rPr>
        <w:t>Qatar</w:t>
      </w:r>
      <w:r w:rsidRPr="001364C3">
        <w:t xml:space="preserve">. These countries were selected based on a combination of internal expertise and the need to validate results with known donor priorities (e.g., Canada) as well as to explore </w:t>
      </w:r>
      <w:proofErr w:type="gramStart"/>
      <w:r w:rsidRPr="001364C3">
        <w:t>less</w:t>
      </w:r>
      <w:proofErr w:type="gramEnd"/>
      <w:r w:rsidRPr="001364C3">
        <w:t xml:space="preserve"> familiar ones (e.g., UAE and Qatar).</w:t>
      </w:r>
    </w:p>
    <w:p w14:paraId="3F2D588B" w14:textId="77777777" w:rsidR="00B17CA3" w:rsidRPr="001364C3" w:rsidRDefault="00B17CA3" w:rsidP="00B17CA3">
      <w:r w:rsidRPr="001364C3">
        <w:t>The methodology involved collecting and analyzing both qualitative and quantitative data from a variety of publicly available sources, including:</w:t>
      </w:r>
    </w:p>
    <w:p w14:paraId="49AA99E6" w14:textId="51BBD0B9" w:rsidR="00B17CA3" w:rsidRPr="001364C3" w:rsidRDefault="00B17CA3" w:rsidP="00A21E0B">
      <w:pPr>
        <w:pStyle w:val="ListBullets"/>
        <w:numPr>
          <w:ilvl w:val="0"/>
          <w:numId w:val="20"/>
        </w:numPr>
      </w:pPr>
      <w:r w:rsidRPr="001364C3">
        <w:rPr>
          <w:b/>
          <w:bCs/>
        </w:rPr>
        <w:t>UN Resolutions</w:t>
      </w:r>
      <w:r w:rsidRPr="001364C3">
        <w:t xml:space="preserve"> sponsored or co-sponsored by the selected Member States</w:t>
      </w:r>
    </w:p>
    <w:p w14:paraId="30DED862" w14:textId="519559E9" w:rsidR="00B17CA3" w:rsidRPr="001364C3" w:rsidRDefault="00B17CA3" w:rsidP="00A21E0B">
      <w:pPr>
        <w:pStyle w:val="ListBullets"/>
        <w:numPr>
          <w:ilvl w:val="0"/>
          <w:numId w:val="20"/>
        </w:numPr>
      </w:pPr>
      <w:r w:rsidRPr="001364C3">
        <w:rPr>
          <w:b/>
          <w:bCs/>
        </w:rPr>
        <w:t>Statements and speeches</w:t>
      </w:r>
      <w:r w:rsidRPr="001364C3">
        <w:t xml:space="preserve"> made at the General Assembly and Security Council</w:t>
      </w:r>
    </w:p>
    <w:p w14:paraId="701FFA8B" w14:textId="69A7131D" w:rsidR="00B17CA3" w:rsidRPr="001364C3" w:rsidRDefault="00B17CA3" w:rsidP="00A21E0B">
      <w:pPr>
        <w:pStyle w:val="ListBullets"/>
        <w:numPr>
          <w:ilvl w:val="0"/>
          <w:numId w:val="20"/>
        </w:numPr>
      </w:pPr>
      <w:r w:rsidRPr="001364C3">
        <w:rPr>
          <w:b/>
          <w:bCs/>
        </w:rPr>
        <w:t>News articles</w:t>
      </w:r>
      <w:r w:rsidRPr="001364C3">
        <w:t xml:space="preserve"> published by the Permanent Missions of the Member States</w:t>
      </w:r>
    </w:p>
    <w:p w14:paraId="15DBA9A0" w14:textId="499526B6" w:rsidR="00B17CA3" w:rsidRPr="001364C3" w:rsidRDefault="00B17CA3" w:rsidP="00A21E0B">
      <w:pPr>
        <w:pStyle w:val="ListBullets"/>
        <w:numPr>
          <w:ilvl w:val="0"/>
          <w:numId w:val="20"/>
        </w:numPr>
      </w:pPr>
      <w:r w:rsidRPr="001364C3">
        <w:rPr>
          <w:b/>
          <w:bCs/>
        </w:rPr>
        <w:t>Foreign aid data</w:t>
      </w:r>
      <w:r w:rsidRPr="001364C3">
        <w:t xml:space="preserve"> published by Ministries of Foreign Affairs (where available)</w:t>
      </w:r>
    </w:p>
    <w:p w14:paraId="27070DCF" w14:textId="77777777" w:rsidR="00B17CA3" w:rsidRPr="001364C3" w:rsidRDefault="00B17CA3" w:rsidP="00B17CA3">
      <w:r w:rsidRPr="001364C3">
        <w:t>To process and interpret this data, artificial intelligence tools were employed to identify recurring themes, keywords, and social issues. Topic modeling and keyword frequency analysis were also used to surface donor priorities from unstructured text.</w:t>
      </w:r>
    </w:p>
    <w:p w14:paraId="54A977E5" w14:textId="77777777" w:rsidR="00B17CA3" w:rsidRPr="001364C3" w:rsidRDefault="00B17CA3" w:rsidP="00B17CA3">
      <w:r w:rsidRPr="001364C3">
        <w:t>This approach allowed for the triangulation of insights across different data types and sources, helping to mitigate potential biases and data limitations. The findings from this initial focus group will inform the development of a scalable donor intelligence framework and guide future expansion to additional Member States.</w:t>
      </w:r>
    </w:p>
    <w:p w14:paraId="51290A94" w14:textId="046960CA" w:rsidR="00056238" w:rsidRPr="001364C3" w:rsidRDefault="00B17CA3" w:rsidP="00B17CA3">
      <w:r w:rsidRPr="001364C3">
        <w:t xml:space="preserve">Ultimately, the data and findings of the project were visualized in a </w:t>
      </w:r>
      <w:proofErr w:type="spellStart"/>
      <w:r w:rsidRPr="001364C3">
        <w:t>PowerBI</w:t>
      </w:r>
      <w:proofErr w:type="spellEnd"/>
      <w:r w:rsidRPr="001364C3">
        <w:t xml:space="preserve"> dashboard for easy access and analysis.</w:t>
      </w:r>
    </w:p>
    <w:p w14:paraId="1A4C019D" w14:textId="77777777" w:rsidR="009A55AB" w:rsidRPr="001364C3" w:rsidRDefault="009A55AB" w:rsidP="00863E49">
      <w:pPr>
        <w:pStyle w:val="Heading1"/>
        <w:rPr>
          <w:rFonts w:ascii="Roboto" w:hAnsi="Roboto"/>
        </w:rPr>
      </w:pPr>
    </w:p>
    <w:p w14:paraId="5C040F18" w14:textId="36A7A77A" w:rsidR="009A55AB" w:rsidRDefault="001364C3" w:rsidP="00863E49">
      <w:pPr>
        <w:pStyle w:val="Heading1"/>
        <w:rPr>
          <w:rFonts w:ascii="Roboto" w:hAnsi="Roboto"/>
        </w:rPr>
      </w:pPr>
      <w:bookmarkStart w:id="2" w:name="_Toc204337235"/>
      <w:r>
        <w:rPr>
          <w:rFonts w:ascii="Roboto" w:hAnsi="Roboto"/>
        </w:rPr>
        <w:t>Folder Structure</w:t>
      </w:r>
      <w:bookmarkEnd w:id="2"/>
    </w:p>
    <w:p w14:paraId="5CCBB608" w14:textId="55B4BB32" w:rsidR="001364C3" w:rsidRDefault="001364C3" w:rsidP="001364C3">
      <w:r>
        <w:rPr>
          <w:b/>
          <w:bCs/>
        </w:rPr>
        <w:t xml:space="preserve">Folder: </w:t>
      </w:r>
      <w:r>
        <w:t>Donor Intelligence Tool</w:t>
      </w:r>
    </w:p>
    <w:p w14:paraId="1ADA94A9" w14:textId="77777777" w:rsidR="0015574A" w:rsidRDefault="0015574A" w:rsidP="001364C3"/>
    <w:p w14:paraId="36CCA823" w14:textId="0AB3ED67" w:rsidR="001364C3" w:rsidRDefault="001364C3" w:rsidP="001364C3">
      <w:r>
        <w:t>This folder contains all files</w:t>
      </w:r>
      <w:r w:rsidR="00B30F96">
        <w:t>, including Python scripts, Excel spreadsheets, etc. related to the XB Donor Intelligence Tool. The folder structure is as follows:</w:t>
      </w:r>
    </w:p>
    <w:p w14:paraId="301F23F8" w14:textId="77777777" w:rsidR="00B30F96" w:rsidRDefault="00B30F96" w:rsidP="001364C3"/>
    <w:p w14:paraId="60D999BF" w14:textId="5A1747E1" w:rsidR="002515AA" w:rsidRDefault="002515AA" w:rsidP="002515AA">
      <w:r>
        <w:t>Donor Intelligence Tool/</w:t>
      </w:r>
    </w:p>
    <w:p w14:paraId="16EC29F4" w14:textId="77777777" w:rsidR="002515AA" w:rsidRDefault="002515AA" w:rsidP="002515AA">
      <w:r>
        <w:rPr>
          <w:rFonts w:hint="eastAsia"/>
        </w:rPr>
        <w:t>│</w:t>
      </w:r>
    </w:p>
    <w:p w14:paraId="05371943" w14:textId="77777777" w:rsidR="00D43F4D" w:rsidRDefault="002515AA" w:rsidP="002515AA">
      <w:r>
        <w:rPr>
          <w:rFonts w:hint="eastAsia"/>
        </w:rPr>
        <w:t>├──</w:t>
      </w:r>
      <w:r>
        <w:rPr>
          <w:rFonts w:hint="eastAsia"/>
        </w:rPr>
        <w:t xml:space="preserve"> </w:t>
      </w:r>
      <w:r w:rsidR="0006358B">
        <w:t>XB Funding Donor Intelligence Tool Overview.docx</w:t>
      </w:r>
      <w:r w:rsidR="0006358B">
        <w:tab/>
      </w:r>
      <w:r w:rsidR="0006358B">
        <w:tab/>
        <w:t>#</w:t>
      </w:r>
      <w:r w:rsidR="001872FF">
        <w:t xml:space="preserve"> Overview of </w:t>
      </w:r>
      <w:r w:rsidR="00F638EB">
        <w:t>T</w:t>
      </w:r>
      <w:r w:rsidR="001872FF">
        <w:t xml:space="preserve">ool and </w:t>
      </w:r>
      <w:r w:rsidR="00F638EB">
        <w:t>P</w:t>
      </w:r>
      <w:r w:rsidR="001872FF">
        <w:t>roject</w:t>
      </w:r>
    </w:p>
    <w:p w14:paraId="7D1228E3" w14:textId="68B5CFD5" w:rsidR="002515AA" w:rsidRDefault="00D43F4D" w:rsidP="002515AA">
      <w:r>
        <w:rPr>
          <w:rFonts w:hint="eastAsia"/>
        </w:rPr>
        <w:t>├──</w:t>
      </w:r>
      <w:r>
        <w:rPr>
          <w:rFonts w:hint="eastAsia"/>
        </w:rPr>
        <w:t xml:space="preserve"> </w:t>
      </w:r>
      <w:r>
        <w:t xml:space="preserve">XB Funding Donor Intelligence Tool </w:t>
      </w:r>
      <w:r w:rsidR="00D900F9">
        <w:t>Dashboard Guide</w:t>
      </w:r>
      <w:r>
        <w:t>.docx</w:t>
      </w:r>
      <w:r w:rsidR="002515AA">
        <w:rPr>
          <w:rFonts w:hint="eastAsia"/>
        </w:rPr>
        <w:t xml:space="preserve">   </w:t>
      </w:r>
      <w:r w:rsidR="00D900F9">
        <w:tab/>
        <w:t># Overview of Dashboard</w:t>
      </w:r>
      <w:r w:rsidR="002515AA">
        <w:rPr>
          <w:rFonts w:hint="eastAsia"/>
        </w:rPr>
        <w:t xml:space="preserve">   </w:t>
      </w:r>
    </w:p>
    <w:p w14:paraId="3CB795F5" w14:textId="39C45166" w:rsidR="002515AA" w:rsidRDefault="002515AA" w:rsidP="002515AA">
      <w:r>
        <w:rPr>
          <w:rFonts w:hint="eastAsia"/>
        </w:rPr>
        <w:t>├──</w:t>
      </w:r>
      <w:r>
        <w:rPr>
          <w:rFonts w:hint="eastAsia"/>
        </w:rPr>
        <w:t xml:space="preserve"> </w:t>
      </w:r>
      <w:r w:rsidR="001872FF">
        <w:t>XB Donor Intelligence Presentation.pptx</w:t>
      </w:r>
      <w:r w:rsidR="001872FF">
        <w:tab/>
      </w:r>
      <w:r w:rsidR="001872FF">
        <w:tab/>
      </w:r>
      <w:r w:rsidR="001872FF">
        <w:tab/>
      </w:r>
      <w:r w:rsidR="001872FF">
        <w:tab/>
        <w:t>#</w:t>
      </w:r>
      <w:r w:rsidR="00F638EB">
        <w:t xml:space="preserve"> Slide Deck Presentation on Project</w:t>
      </w:r>
      <w:r>
        <w:rPr>
          <w:rFonts w:hint="eastAsia"/>
        </w:rPr>
        <w:t xml:space="preserve">            </w:t>
      </w:r>
    </w:p>
    <w:p w14:paraId="395B2D9D" w14:textId="77777777" w:rsidR="00F638EB" w:rsidRDefault="002515AA" w:rsidP="002515AA">
      <w:r>
        <w:rPr>
          <w:rFonts w:hint="eastAsia"/>
        </w:rPr>
        <w:t>├──</w:t>
      </w:r>
      <w:r>
        <w:rPr>
          <w:rFonts w:hint="eastAsia"/>
        </w:rPr>
        <w:t xml:space="preserve"> </w:t>
      </w:r>
      <w:proofErr w:type="gramStart"/>
      <w:r w:rsidR="00F638EB">
        <w:t>Social Media</w:t>
      </w:r>
      <w:proofErr w:type="gramEnd"/>
      <w:r w:rsidR="00F638EB">
        <w:t xml:space="preserve"> Scraping Research.docx</w:t>
      </w:r>
      <w:r w:rsidR="00F638EB">
        <w:tab/>
      </w:r>
      <w:r w:rsidR="00F638EB">
        <w:tab/>
      </w:r>
      <w:r w:rsidR="00F638EB">
        <w:tab/>
      </w:r>
      <w:r w:rsidR="00F638EB">
        <w:tab/>
        <w:t># Research on Social Media Scraping</w:t>
      </w:r>
    </w:p>
    <w:p w14:paraId="6A00BDD4" w14:textId="640BB032" w:rsidR="002515AA" w:rsidRDefault="00F638EB" w:rsidP="002515AA">
      <w:r>
        <w:rPr>
          <w:rFonts w:hint="eastAsia"/>
        </w:rPr>
        <w:t>├──</w:t>
      </w:r>
      <w:r>
        <w:rPr>
          <w:rFonts w:hint="eastAsia"/>
        </w:rPr>
        <w:t xml:space="preserve"> </w:t>
      </w:r>
      <w:r w:rsidR="001D77F3">
        <w:t xml:space="preserve">Donor Priorities </w:t>
      </w:r>
      <w:proofErr w:type="spellStart"/>
      <w:r w:rsidR="001D77F3">
        <w:t>Report.pbix</w:t>
      </w:r>
      <w:proofErr w:type="spellEnd"/>
      <w:r w:rsidR="001D77F3">
        <w:tab/>
      </w:r>
      <w:r w:rsidR="001D77F3">
        <w:tab/>
      </w:r>
      <w:r w:rsidR="001D77F3">
        <w:tab/>
      </w:r>
      <w:r w:rsidR="001D77F3">
        <w:tab/>
      </w:r>
      <w:r w:rsidR="001D77F3">
        <w:tab/>
        <w:t xml:space="preserve"># </w:t>
      </w:r>
      <w:r w:rsidR="00396132">
        <w:t>Power BI Dashboard Report</w:t>
      </w:r>
      <w:r w:rsidR="002515AA">
        <w:rPr>
          <w:rFonts w:hint="eastAsia"/>
        </w:rPr>
        <w:t xml:space="preserve">             </w:t>
      </w:r>
    </w:p>
    <w:p w14:paraId="397F6873" w14:textId="77777777" w:rsidR="002515AA" w:rsidRDefault="002515AA" w:rsidP="002515AA">
      <w:r>
        <w:rPr>
          <w:rFonts w:hint="eastAsia"/>
        </w:rPr>
        <w:t>│</w:t>
      </w:r>
    </w:p>
    <w:p w14:paraId="67D6D5F9" w14:textId="259281DE" w:rsidR="002515AA" w:rsidRDefault="002515AA" w:rsidP="002515AA">
      <w:r>
        <w:rPr>
          <w:rFonts w:hint="eastAsia"/>
        </w:rPr>
        <w:t>├──</w:t>
      </w:r>
      <w:r>
        <w:rPr>
          <w:rFonts w:hint="eastAsia"/>
        </w:rPr>
        <w:t xml:space="preserve"> </w:t>
      </w:r>
      <w:r w:rsidR="00396132">
        <w:t>UN Digital Library Resolutions</w:t>
      </w:r>
      <w:r>
        <w:rPr>
          <w:rFonts w:hint="eastAsia"/>
        </w:rPr>
        <w:t xml:space="preserve">/                       </w:t>
      </w:r>
    </w:p>
    <w:p w14:paraId="37DB9543" w14:textId="716F6B15" w:rsidR="002515AA" w:rsidRDefault="002515AA" w:rsidP="002515AA">
      <w:r>
        <w:rPr>
          <w:rFonts w:hint="eastAsia"/>
        </w:rPr>
        <w:lastRenderedPageBreak/>
        <w:t>│</w:t>
      </w:r>
      <w:r>
        <w:rPr>
          <w:rFonts w:hint="eastAsia"/>
        </w:rPr>
        <w:t xml:space="preserve">   </w:t>
      </w:r>
      <w:r>
        <w:rPr>
          <w:rFonts w:hint="eastAsia"/>
        </w:rPr>
        <w:t>├──</w:t>
      </w:r>
      <w:r>
        <w:rPr>
          <w:rFonts w:hint="eastAsia"/>
        </w:rPr>
        <w:t xml:space="preserve"> </w:t>
      </w:r>
      <w:r w:rsidR="00FC50B2">
        <w:t>API Documentation</w:t>
      </w:r>
      <w:proofErr w:type="gramStart"/>
      <w:r>
        <w:rPr>
          <w:rFonts w:hint="eastAsia"/>
        </w:rPr>
        <w:t xml:space="preserve">/  </w:t>
      </w:r>
      <w:r w:rsidR="00FC50B2">
        <w:tab/>
      </w:r>
      <w:proofErr w:type="gramEnd"/>
      <w:r w:rsidR="00FC50B2">
        <w:tab/>
      </w:r>
      <w:r w:rsidR="00FC50B2">
        <w:tab/>
      </w:r>
      <w:r w:rsidR="00FC50B2">
        <w:tab/>
      </w:r>
      <w:r w:rsidR="00FC50B2">
        <w:tab/>
        <w:t># Documentation on the UNDL API</w:t>
      </w:r>
      <w:r>
        <w:rPr>
          <w:rFonts w:hint="eastAsia"/>
        </w:rPr>
        <w:t xml:space="preserve">                  </w:t>
      </w:r>
    </w:p>
    <w:p w14:paraId="10097E82" w14:textId="77777777" w:rsidR="00FC50B2" w:rsidRDefault="002515AA" w:rsidP="002515AA">
      <w:r>
        <w:rPr>
          <w:rFonts w:hint="eastAsia"/>
        </w:rPr>
        <w:t>│</w:t>
      </w:r>
      <w:r>
        <w:rPr>
          <w:rFonts w:hint="eastAsia"/>
        </w:rPr>
        <w:t xml:space="preserve">   </w:t>
      </w:r>
      <w:r>
        <w:rPr>
          <w:rFonts w:hint="eastAsia"/>
        </w:rPr>
        <w:t>└──</w:t>
      </w:r>
      <w:r>
        <w:rPr>
          <w:rFonts w:hint="eastAsia"/>
        </w:rPr>
        <w:t xml:space="preserve"> </w:t>
      </w:r>
      <w:proofErr w:type="spellStart"/>
      <w:r w:rsidR="00FC50B2">
        <w:t>UNDL.ipynb</w:t>
      </w:r>
      <w:proofErr w:type="spellEnd"/>
      <w:r w:rsidR="00FC50B2">
        <w:tab/>
      </w:r>
      <w:r w:rsidR="00FC50B2">
        <w:tab/>
      </w:r>
      <w:r w:rsidR="00FC50B2">
        <w:tab/>
      </w:r>
      <w:r w:rsidR="00FC50B2">
        <w:tab/>
      </w:r>
      <w:r w:rsidR="00FC50B2">
        <w:tab/>
      </w:r>
      <w:r w:rsidR="00FC50B2">
        <w:tab/>
      </w:r>
      <w:r w:rsidR="00FC50B2">
        <w:tab/>
        <w:t># Python Script to query UNDL data</w:t>
      </w:r>
    </w:p>
    <w:p w14:paraId="7DFA0314" w14:textId="767B97E7" w:rsidR="002515AA" w:rsidRDefault="00FC50B2" w:rsidP="002515AA">
      <w:r>
        <w:rPr>
          <w:rFonts w:hint="eastAsia"/>
        </w:rPr>
        <w:t>│</w:t>
      </w:r>
      <w:r>
        <w:rPr>
          <w:rFonts w:hint="eastAsia"/>
        </w:rPr>
        <w:t xml:space="preserve">   </w:t>
      </w:r>
      <w:r>
        <w:rPr>
          <w:rFonts w:hint="eastAsia"/>
        </w:rPr>
        <w:t>└──</w:t>
      </w:r>
      <w:r>
        <w:rPr>
          <w:rFonts w:hint="eastAsia"/>
        </w:rPr>
        <w:t xml:space="preserve"> </w:t>
      </w:r>
      <w:r>
        <w:t>undl_consolidated.xlsx</w:t>
      </w:r>
      <w:r>
        <w:tab/>
      </w:r>
      <w:r>
        <w:tab/>
      </w:r>
      <w:r>
        <w:tab/>
      </w:r>
      <w:r>
        <w:tab/>
      </w:r>
      <w:r>
        <w:tab/>
        <w:t>#</w:t>
      </w:r>
      <w:r w:rsidR="00C02767">
        <w:t xml:space="preserve"> All UN resolutions with tagging</w:t>
      </w:r>
      <w:r>
        <w:tab/>
      </w:r>
      <w:r w:rsidR="002515AA">
        <w:rPr>
          <w:rFonts w:hint="eastAsia"/>
        </w:rPr>
        <w:t xml:space="preserve">              </w:t>
      </w:r>
    </w:p>
    <w:p w14:paraId="7B550B00" w14:textId="77777777" w:rsidR="002515AA" w:rsidRDefault="002515AA" w:rsidP="002515AA">
      <w:r>
        <w:rPr>
          <w:rFonts w:hint="eastAsia"/>
        </w:rPr>
        <w:t>│</w:t>
      </w:r>
    </w:p>
    <w:p w14:paraId="0893FF35" w14:textId="41FB9F8A" w:rsidR="002515AA" w:rsidRDefault="002515AA" w:rsidP="002515AA">
      <w:r>
        <w:rPr>
          <w:rFonts w:hint="eastAsia"/>
        </w:rPr>
        <w:t>├──</w:t>
      </w:r>
      <w:r>
        <w:rPr>
          <w:rFonts w:hint="eastAsia"/>
        </w:rPr>
        <w:t xml:space="preserve"> </w:t>
      </w:r>
      <w:r w:rsidR="00AA50AA">
        <w:t>C</w:t>
      </w:r>
      <w:r w:rsidR="00E23AA6">
        <w:t>anada</w:t>
      </w:r>
      <w:r>
        <w:rPr>
          <w:rFonts w:hint="eastAsia"/>
        </w:rPr>
        <w:t xml:space="preserve">/                  </w:t>
      </w:r>
    </w:p>
    <w:p w14:paraId="30B23FA3" w14:textId="729D3498" w:rsidR="002515AA" w:rsidRDefault="002515AA" w:rsidP="002515AA">
      <w:r>
        <w:rPr>
          <w:rFonts w:hint="eastAsia"/>
        </w:rPr>
        <w:t>│</w:t>
      </w:r>
      <w:r>
        <w:rPr>
          <w:rFonts w:hint="eastAsia"/>
        </w:rPr>
        <w:t xml:space="preserve">   </w:t>
      </w:r>
      <w:r>
        <w:rPr>
          <w:rFonts w:hint="eastAsia"/>
        </w:rPr>
        <w:t>├──</w:t>
      </w:r>
      <w:r>
        <w:rPr>
          <w:rFonts w:hint="eastAsia"/>
        </w:rPr>
        <w:t xml:space="preserve"> </w:t>
      </w:r>
      <w:r w:rsidR="00E23AA6">
        <w:t xml:space="preserve">Canada Mission News Articles </w:t>
      </w:r>
      <w:proofErr w:type="spellStart"/>
      <w:r w:rsidR="00E23AA6">
        <w:t>Scraper.ipynb</w:t>
      </w:r>
      <w:proofErr w:type="spellEnd"/>
      <w:r w:rsidR="00E23AA6">
        <w:tab/>
      </w:r>
      <w:r w:rsidR="00E23AA6">
        <w:tab/>
      </w:r>
      <w:r w:rsidR="00E23AA6">
        <w:tab/>
        <w:t># Python Script to scrape news articles</w:t>
      </w:r>
    </w:p>
    <w:p w14:paraId="41403093" w14:textId="657B5F01" w:rsidR="002515AA" w:rsidRDefault="002515AA" w:rsidP="002515AA">
      <w:r>
        <w:rPr>
          <w:rFonts w:hint="eastAsia"/>
        </w:rPr>
        <w:t>│</w:t>
      </w:r>
      <w:r>
        <w:rPr>
          <w:rFonts w:hint="eastAsia"/>
        </w:rPr>
        <w:t xml:space="preserve">   </w:t>
      </w:r>
      <w:r>
        <w:rPr>
          <w:rFonts w:hint="eastAsia"/>
        </w:rPr>
        <w:t>└──</w:t>
      </w:r>
      <w:r>
        <w:rPr>
          <w:rFonts w:hint="eastAsia"/>
        </w:rPr>
        <w:t xml:space="preserve"> </w:t>
      </w:r>
      <w:r w:rsidR="00343D86">
        <w:t xml:space="preserve">Canada Mission Statements </w:t>
      </w:r>
      <w:proofErr w:type="spellStart"/>
      <w:r w:rsidR="00343D86">
        <w:t>Scraper.ipynb</w:t>
      </w:r>
      <w:proofErr w:type="spellEnd"/>
      <w:r w:rsidR="00343D86">
        <w:tab/>
      </w:r>
      <w:r w:rsidR="00343D86">
        <w:tab/>
      </w:r>
      <w:r w:rsidR="00343D86">
        <w:tab/>
        <w:t># Python Script to scrape statements</w:t>
      </w:r>
    </w:p>
    <w:p w14:paraId="1BB3755A" w14:textId="0E4448E2" w:rsidR="00343D86" w:rsidRDefault="00343D86" w:rsidP="002515AA">
      <w:r>
        <w:rPr>
          <w:rFonts w:hint="eastAsia"/>
        </w:rPr>
        <w:t>│</w:t>
      </w:r>
      <w:r>
        <w:rPr>
          <w:rFonts w:hint="eastAsia"/>
        </w:rPr>
        <w:t xml:space="preserve">   </w:t>
      </w:r>
      <w:r>
        <w:rPr>
          <w:rFonts w:hint="eastAsia"/>
        </w:rPr>
        <w:t>└──</w:t>
      </w:r>
      <w:r>
        <w:rPr>
          <w:rFonts w:hint="eastAsia"/>
        </w:rPr>
        <w:t xml:space="preserve"> </w:t>
      </w:r>
      <w:r w:rsidR="00C914E2">
        <w:t xml:space="preserve">Canada </w:t>
      </w:r>
      <w:proofErr w:type="spellStart"/>
      <w:r w:rsidR="00C914E2">
        <w:t>WebScraper</w:t>
      </w:r>
      <w:r>
        <w:t>.ipynb</w:t>
      </w:r>
      <w:proofErr w:type="spellEnd"/>
      <w:r w:rsidR="00C914E2">
        <w:tab/>
      </w:r>
      <w:r w:rsidR="00C914E2">
        <w:tab/>
      </w:r>
      <w:r w:rsidR="00C914E2">
        <w:tab/>
      </w:r>
      <w:r w:rsidR="00C914E2">
        <w:tab/>
      </w:r>
      <w:r w:rsidR="00C914E2">
        <w:tab/>
        <w:t># Python Script for foreign aid data</w:t>
      </w:r>
    </w:p>
    <w:p w14:paraId="146BB35F" w14:textId="6A62A056" w:rsidR="00C914E2" w:rsidRDefault="00C914E2" w:rsidP="002515AA">
      <w:r>
        <w:rPr>
          <w:rFonts w:hint="eastAsia"/>
        </w:rPr>
        <w:t>│</w:t>
      </w:r>
      <w:r>
        <w:rPr>
          <w:rFonts w:hint="eastAsia"/>
        </w:rPr>
        <w:t xml:space="preserve">   </w:t>
      </w:r>
      <w:r>
        <w:rPr>
          <w:rFonts w:hint="eastAsia"/>
        </w:rPr>
        <w:t>└──</w:t>
      </w:r>
      <w:r>
        <w:rPr>
          <w:rFonts w:hint="eastAsia"/>
        </w:rPr>
        <w:t xml:space="preserve"> </w:t>
      </w:r>
      <w:r>
        <w:t>Canada.xml</w:t>
      </w:r>
      <w:r>
        <w:tab/>
      </w:r>
      <w:r>
        <w:tab/>
      </w:r>
      <w:r>
        <w:tab/>
      </w:r>
      <w:r>
        <w:tab/>
      </w:r>
      <w:r>
        <w:tab/>
      </w:r>
      <w:r>
        <w:tab/>
      </w:r>
      <w:r>
        <w:tab/>
        <w:t>#</w:t>
      </w:r>
      <w:r w:rsidR="00205618">
        <w:t xml:space="preserve"> MARC XML file from UNDL API call</w:t>
      </w:r>
    </w:p>
    <w:p w14:paraId="33AFDC09" w14:textId="616C9C65" w:rsidR="00C914E2" w:rsidRDefault="00C914E2" w:rsidP="002515AA">
      <w:r>
        <w:rPr>
          <w:rFonts w:hint="eastAsia"/>
        </w:rPr>
        <w:t>│</w:t>
      </w:r>
      <w:r>
        <w:rPr>
          <w:rFonts w:hint="eastAsia"/>
        </w:rPr>
        <w:t xml:space="preserve">   </w:t>
      </w:r>
      <w:r>
        <w:rPr>
          <w:rFonts w:hint="eastAsia"/>
        </w:rPr>
        <w:t>└──</w:t>
      </w:r>
      <w:r>
        <w:rPr>
          <w:rFonts w:hint="eastAsia"/>
        </w:rPr>
        <w:t xml:space="preserve"> </w:t>
      </w:r>
      <w:r w:rsidR="00205618">
        <w:t>Canada_international_projects.xlsx</w:t>
      </w:r>
      <w:r w:rsidR="00205618">
        <w:tab/>
      </w:r>
      <w:r w:rsidR="00205618">
        <w:tab/>
      </w:r>
      <w:r w:rsidR="00205618">
        <w:tab/>
      </w:r>
      <w:r w:rsidR="00205618">
        <w:tab/>
        <w:t># Scraped foreign aid data</w:t>
      </w:r>
    </w:p>
    <w:p w14:paraId="6CDEA713" w14:textId="533301A9" w:rsidR="0052264B" w:rsidRDefault="0052264B" w:rsidP="002515AA">
      <w:r>
        <w:rPr>
          <w:rFonts w:hint="eastAsia"/>
        </w:rPr>
        <w:t>│</w:t>
      </w:r>
      <w:r>
        <w:rPr>
          <w:rFonts w:hint="eastAsia"/>
        </w:rPr>
        <w:t xml:space="preserve">   </w:t>
      </w:r>
      <w:r>
        <w:rPr>
          <w:rFonts w:hint="eastAsia"/>
        </w:rPr>
        <w:t>└──</w:t>
      </w:r>
      <w:r>
        <w:rPr>
          <w:rFonts w:hint="eastAsia"/>
        </w:rPr>
        <w:t xml:space="preserve"> </w:t>
      </w:r>
      <w:r w:rsidR="00AA50AA">
        <w:t>Canada_mission_news.xlsx</w:t>
      </w:r>
      <w:r w:rsidR="00AA50AA">
        <w:tab/>
      </w:r>
      <w:r w:rsidR="00AA50AA">
        <w:tab/>
      </w:r>
      <w:r w:rsidR="00AA50AA">
        <w:tab/>
      </w:r>
      <w:r w:rsidR="00AA50AA">
        <w:tab/>
      </w:r>
      <w:r w:rsidR="00AA50AA">
        <w:tab/>
        <w:t># Scraped and tagged news articles</w:t>
      </w:r>
    </w:p>
    <w:p w14:paraId="628164E0" w14:textId="4C09BBF9" w:rsidR="00C914E2" w:rsidRDefault="00C914E2" w:rsidP="00AA50AA">
      <w:pPr>
        <w:jc w:val="left"/>
      </w:pPr>
      <w:r>
        <w:rPr>
          <w:rFonts w:hint="eastAsia"/>
        </w:rPr>
        <w:t>│</w:t>
      </w:r>
      <w:r>
        <w:rPr>
          <w:rFonts w:hint="eastAsia"/>
        </w:rPr>
        <w:t xml:space="preserve">   </w:t>
      </w:r>
      <w:r>
        <w:rPr>
          <w:rFonts w:hint="eastAsia"/>
        </w:rPr>
        <w:t>└──</w:t>
      </w:r>
      <w:r>
        <w:rPr>
          <w:rFonts w:hint="eastAsia"/>
        </w:rPr>
        <w:t xml:space="preserve"> </w:t>
      </w:r>
      <w:r w:rsidR="00205618">
        <w:t>Canada_mission_</w:t>
      </w:r>
      <w:r w:rsidR="00AA50AA">
        <w:t>statements</w:t>
      </w:r>
      <w:r w:rsidR="00205618">
        <w:t>.xlsx</w:t>
      </w:r>
      <w:r w:rsidR="00205618">
        <w:tab/>
      </w:r>
      <w:r w:rsidR="00205618">
        <w:tab/>
      </w:r>
      <w:r w:rsidR="00205618">
        <w:tab/>
      </w:r>
      <w:r w:rsidR="00205618">
        <w:tab/>
        <w:t xml:space="preserve"># Scraped and tagged </w:t>
      </w:r>
      <w:r w:rsidR="0052264B">
        <w:t>statements</w:t>
      </w:r>
    </w:p>
    <w:p w14:paraId="7B43670E" w14:textId="360BFC50" w:rsidR="00C914E2" w:rsidRDefault="00C914E2" w:rsidP="002515AA">
      <w:r>
        <w:rPr>
          <w:rFonts w:hint="eastAsia"/>
        </w:rPr>
        <w:t>│</w:t>
      </w:r>
      <w:r>
        <w:rPr>
          <w:rFonts w:hint="eastAsia"/>
        </w:rPr>
        <w:t xml:space="preserve">   </w:t>
      </w:r>
      <w:r>
        <w:rPr>
          <w:rFonts w:hint="eastAsia"/>
        </w:rPr>
        <w:t>└──</w:t>
      </w:r>
      <w:r>
        <w:rPr>
          <w:rFonts w:hint="eastAsia"/>
        </w:rPr>
        <w:t xml:space="preserve"> </w:t>
      </w:r>
      <w:r w:rsidR="0052264B">
        <w:t>Canada_undl.xlsx</w:t>
      </w:r>
      <w:r w:rsidR="0052264B">
        <w:tab/>
      </w:r>
      <w:r w:rsidR="0052264B">
        <w:tab/>
      </w:r>
      <w:r w:rsidR="0052264B">
        <w:tab/>
      </w:r>
      <w:r w:rsidR="0052264B">
        <w:tab/>
      </w:r>
      <w:r w:rsidR="0052264B">
        <w:tab/>
      </w:r>
      <w:r w:rsidR="0052264B">
        <w:tab/>
        <w:t># Tagged Canada UNDL resolutions</w:t>
      </w:r>
    </w:p>
    <w:p w14:paraId="56944181" w14:textId="77777777" w:rsidR="002515AA" w:rsidRDefault="002515AA" w:rsidP="002515AA">
      <w:r>
        <w:rPr>
          <w:rFonts w:hint="eastAsia"/>
        </w:rPr>
        <w:t>│</w:t>
      </w:r>
    </w:p>
    <w:p w14:paraId="10A1E45B" w14:textId="24C6D3A4" w:rsidR="002515AA" w:rsidRDefault="002515AA" w:rsidP="002515AA">
      <w:r>
        <w:rPr>
          <w:rFonts w:hint="eastAsia"/>
        </w:rPr>
        <w:t>├──</w:t>
      </w:r>
      <w:r>
        <w:rPr>
          <w:rFonts w:hint="eastAsia"/>
        </w:rPr>
        <w:t xml:space="preserve"> </w:t>
      </w:r>
      <w:r w:rsidR="0015574A">
        <w:t>United Arab Emirates</w:t>
      </w:r>
      <w:r>
        <w:rPr>
          <w:rFonts w:hint="eastAsia"/>
        </w:rPr>
        <w:t xml:space="preserve">/                        </w:t>
      </w:r>
    </w:p>
    <w:p w14:paraId="2DC23F84" w14:textId="4CBDD97A" w:rsidR="002515AA" w:rsidRDefault="002515AA" w:rsidP="00733524">
      <w:pPr>
        <w:jc w:val="left"/>
      </w:pPr>
      <w:r>
        <w:rPr>
          <w:rFonts w:hint="eastAsia"/>
        </w:rPr>
        <w:t>│</w:t>
      </w:r>
      <w:r>
        <w:rPr>
          <w:rFonts w:hint="eastAsia"/>
        </w:rPr>
        <w:t xml:space="preserve">   </w:t>
      </w:r>
      <w:r>
        <w:rPr>
          <w:rFonts w:hint="eastAsia"/>
        </w:rPr>
        <w:t>├──</w:t>
      </w:r>
      <w:r>
        <w:rPr>
          <w:rFonts w:hint="eastAsia"/>
        </w:rPr>
        <w:t xml:space="preserve"> </w:t>
      </w:r>
      <w:r w:rsidR="00733524">
        <w:t>Foreign Aid Reports/</w:t>
      </w:r>
      <w:r w:rsidR="00733524">
        <w:tab/>
      </w:r>
      <w:r w:rsidR="00733524">
        <w:tab/>
      </w:r>
      <w:r w:rsidR="00733524">
        <w:tab/>
      </w:r>
      <w:r w:rsidR="00733524">
        <w:tab/>
      </w:r>
      <w:r w:rsidR="00733524">
        <w:tab/>
      </w:r>
      <w:r w:rsidR="00733524">
        <w:tab/>
        <w:t># Folder with Foreign Aid Report PDFs</w:t>
      </w:r>
    </w:p>
    <w:p w14:paraId="5DEA534E" w14:textId="77777777" w:rsidR="00B63BDF" w:rsidRDefault="002515AA" w:rsidP="002515AA">
      <w:r>
        <w:rPr>
          <w:rFonts w:hint="eastAsia"/>
        </w:rPr>
        <w:t>│</w:t>
      </w:r>
      <w:r>
        <w:rPr>
          <w:rFonts w:hint="eastAsia"/>
        </w:rPr>
        <w:t xml:space="preserve">   </w:t>
      </w:r>
      <w:r>
        <w:rPr>
          <w:rFonts w:hint="eastAsia"/>
        </w:rPr>
        <w:t>├──</w:t>
      </w:r>
      <w:r>
        <w:rPr>
          <w:rFonts w:hint="eastAsia"/>
        </w:rPr>
        <w:t xml:space="preserve"> </w:t>
      </w:r>
      <w:r w:rsidR="00733524">
        <w:t xml:space="preserve">UAE Mission News Articles </w:t>
      </w:r>
      <w:proofErr w:type="spellStart"/>
      <w:r w:rsidR="00733524">
        <w:t>Scraper.ipynb</w:t>
      </w:r>
      <w:proofErr w:type="spellEnd"/>
      <w:r w:rsidR="00733524">
        <w:tab/>
      </w:r>
      <w:r w:rsidR="00733524">
        <w:tab/>
      </w:r>
      <w:r w:rsidR="00733524">
        <w:tab/>
        <w:t xml:space="preserve"># </w:t>
      </w:r>
      <w:r w:rsidR="00B63BDF">
        <w:t>Python Script to scrape news articles</w:t>
      </w:r>
    </w:p>
    <w:p w14:paraId="7D948522" w14:textId="77777777" w:rsidR="00B63BDF" w:rsidRDefault="00B63BDF" w:rsidP="002515AA">
      <w:r>
        <w:rPr>
          <w:rFonts w:hint="eastAsia"/>
        </w:rPr>
        <w:t>│</w:t>
      </w:r>
      <w:r>
        <w:rPr>
          <w:rFonts w:hint="eastAsia"/>
        </w:rPr>
        <w:t xml:space="preserve">   </w:t>
      </w:r>
      <w:r>
        <w:rPr>
          <w:rFonts w:hint="eastAsia"/>
        </w:rPr>
        <w:t>└──</w:t>
      </w:r>
      <w:r>
        <w:rPr>
          <w:rFonts w:hint="eastAsia"/>
        </w:rPr>
        <w:t xml:space="preserve"> </w:t>
      </w:r>
      <w:r>
        <w:t xml:space="preserve">UAE Mission Statements </w:t>
      </w:r>
      <w:proofErr w:type="spellStart"/>
      <w:r>
        <w:t>Scraper.ipynb</w:t>
      </w:r>
      <w:proofErr w:type="spellEnd"/>
      <w:r>
        <w:tab/>
      </w:r>
      <w:r>
        <w:tab/>
      </w:r>
      <w:r>
        <w:tab/>
        <w:t># Python Script to scrape statements</w:t>
      </w:r>
    </w:p>
    <w:p w14:paraId="100B773C" w14:textId="5B1D0860" w:rsidR="002515AA" w:rsidRDefault="00B63BDF" w:rsidP="00F051A7">
      <w:pPr>
        <w:jc w:val="left"/>
      </w:pPr>
      <w:r>
        <w:rPr>
          <w:rFonts w:hint="eastAsia"/>
        </w:rPr>
        <w:t>│</w:t>
      </w:r>
      <w:r>
        <w:rPr>
          <w:rFonts w:hint="eastAsia"/>
        </w:rPr>
        <w:t xml:space="preserve">   </w:t>
      </w:r>
      <w:r>
        <w:rPr>
          <w:rFonts w:hint="eastAsia"/>
        </w:rPr>
        <w:t>└──</w:t>
      </w:r>
      <w:r>
        <w:rPr>
          <w:rFonts w:hint="eastAsia"/>
        </w:rPr>
        <w:t xml:space="preserve"> </w:t>
      </w:r>
      <w:r>
        <w:t xml:space="preserve">UAE </w:t>
      </w:r>
      <w:proofErr w:type="spellStart"/>
      <w:r>
        <w:t>WebScraper.ipynb</w:t>
      </w:r>
      <w:proofErr w:type="spellEnd"/>
      <w:r>
        <w:tab/>
      </w:r>
      <w:r>
        <w:tab/>
      </w:r>
      <w:r>
        <w:tab/>
      </w:r>
      <w:r>
        <w:tab/>
      </w:r>
      <w:r>
        <w:tab/>
        <w:t xml:space="preserve"># </w:t>
      </w:r>
      <w:r w:rsidR="00F051A7">
        <w:t xml:space="preserve">Python scraper for foreign aid </w:t>
      </w:r>
      <w:r w:rsidR="00A20076">
        <w:t>data</w:t>
      </w:r>
    </w:p>
    <w:p w14:paraId="22E9E8D4" w14:textId="6E95C637" w:rsidR="002515AA" w:rsidRDefault="002515AA" w:rsidP="002515AA">
      <w:r>
        <w:rPr>
          <w:rFonts w:hint="eastAsia"/>
        </w:rPr>
        <w:t>│</w:t>
      </w:r>
      <w:r>
        <w:rPr>
          <w:rFonts w:hint="eastAsia"/>
        </w:rPr>
        <w:t xml:space="preserve">   </w:t>
      </w:r>
      <w:r>
        <w:rPr>
          <w:rFonts w:hint="eastAsia"/>
        </w:rPr>
        <w:t>├──</w:t>
      </w:r>
      <w:r>
        <w:rPr>
          <w:rFonts w:hint="eastAsia"/>
        </w:rPr>
        <w:t xml:space="preserve"> </w:t>
      </w:r>
      <w:r w:rsidR="00A20076">
        <w:t>UAE_foreign_aid.csv</w:t>
      </w:r>
      <w:r w:rsidR="00A20076">
        <w:tab/>
      </w:r>
      <w:r w:rsidR="00A20076">
        <w:tab/>
      </w:r>
      <w:r w:rsidR="00A20076">
        <w:tab/>
      </w:r>
      <w:r w:rsidR="00A20076">
        <w:tab/>
      </w:r>
      <w:r w:rsidR="00A20076">
        <w:tab/>
        <w:t xml:space="preserve"># </w:t>
      </w:r>
      <w:r w:rsidR="009D12E4">
        <w:t>Scrapes f</w:t>
      </w:r>
      <w:r w:rsidR="00A20076">
        <w:t xml:space="preserve">oreign </w:t>
      </w:r>
      <w:r w:rsidR="009D12E4">
        <w:t>ai</w:t>
      </w:r>
      <w:r w:rsidR="00A20076">
        <w:t xml:space="preserve">d </w:t>
      </w:r>
      <w:r w:rsidR="009D12E4">
        <w:t>d</w:t>
      </w:r>
      <w:r w:rsidR="00A20076">
        <w:t>ata</w:t>
      </w:r>
      <w:r>
        <w:rPr>
          <w:rFonts w:hint="eastAsia"/>
        </w:rPr>
        <w:t xml:space="preserve">                </w:t>
      </w:r>
    </w:p>
    <w:p w14:paraId="37253716" w14:textId="3E1E849D" w:rsidR="009D12E4" w:rsidRDefault="002515AA" w:rsidP="002515AA">
      <w:r>
        <w:rPr>
          <w:rFonts w:hint="eastAsia"/>
        </w:rPr>
        <w:t>│</w:t>
      </w:r>
      <w:r>
        <w:rPr>
          <w:rFonts w:hint="eastAsia"/>
        </w:rPr>
        <w:t xml:space="preserve">   </w:t>
      </w:r>
      <w:r>
        <w:rPr>
          <w:rFonts w:hint="eastAsia"/>
        </w:rPr>
        <w:t>└──</w:t>
      </w:r>
      <w:r>
        <w:rPr>
          <w:rFonts w:hint="eastAsia"/>
        </w:rPr>
        <w:t xml:space="preserve"> </w:t>
      </w:r>
      <w:r w:rsidR="009D12E4">
        <w:t>U</w:t>
      </w:r>
      <w:r w:rsidR="00176A8C">
        <w:t>ae_mission_articles.xlsx</w:t>
      </w:r>
      <w:r w:rsidR="00176A8C">
        <w:tab/>
      </w:r>
      <w:r w:rsidR="00176A8C">
        <w:tab/>
      </w:r>
      <w:r w:rsidR="00176A8C">
        <w:tab/>
      </w:r>
      <w:r w:rsidR="00176A8C">
        <w:tab/>
      </w:r>
      <w:r w:rsidR="00176A8C">
        <w:tab/>
        <w:t># Scraped and tagged news articles</w:t>
      </w:r>
    </w:p>
    <w:p w14:paraId="3FF5A4FC" w14:textId="77777777" w:rsidR="009D12E4" w:rsidRDefault="009D12E4" w:rsidP="002515AA">
      <w:r>
        <w:rPr>
          <w:rFonts w:hint="eastAsia"/>
        </w:rPr>
        <w:t>│</w:t>
      </w:r>
      <w:r>
        <w:rPr>
          <w:rFonts w:hint="eastAsia"/>
        </w:rPr>
        <w:t xml:space="preserve">   </w:t>
      </w:r>
      <w:r>
        <w:rPr>
          <w:rFonts w:hint="eastAsia"/>
        </w:rPr>
        <w:t>└──</w:t>
      </w:r>
      <w:r>
        <w:rPr>
          <w:rFonts w:hint="eastAsia"/>
        </w:rPr>
        <w:t xml:space="preserve"> </w:t>
      </w:r>
      <w:r>
        <w:t>Uae_mission_statemens.xlsx</w:t>
      </w:r>
      <w:r>
        <w:tab/>
      </w:r>
      <w:r>
        <w:tab/>
      </w:r>
      <w:r>
        <w:tab/>
      </w:r>
      <w:r>
        <w:tab/>
        <w:t># Scraped and tagged statements</w:t>
      </w:r>
    </w:p>
    <w:p w14:paraId="46E993F6" w14:textId="77777777" w:rsidR="00C62908" w:rsidRDefault="009D12E4" w:rsidP="002515AA">
      <w:r>
        <w:rPr>
          <w:rFonts w:hint="eastAsia"/>
        </w:rPr>
        <w:t>│</w:t>
      </w:r>
      <w:r>
        <w:rPr>
          <w:rFonts w:hint="eastAsia"/>
        </w:rPr>
        <w:t xml:space="preserve">   </w:t>
      </w:r>
      <w:r>
        <w:rPr>
          <w:rFonts w:hint="eastAsia"/>
        </w:rPr>
        <w:t>└──</w:t>
      </w:r>
      <w:r>
        <w:rPr>
          <w:rFonts w:hint="eastAsia"/>
        </w:rPr>
        <w:t xml:space="preserve"> </w:t>
      </w:r>
      <w:r>
        <w:t xml:space="preserve">United </w:t>
      </w:r>
      <w:proofErr w:type="spellStart"/>
      <w:r>
        <w:t>arab</w:t>
      </w:r>
      <w:proofErr w:type="spellEnd"/>
      <w:r>
        <w:t xml:space="preserve"> emirates.xml</w:t>
      </w:r>
      <w:r>
        <w:tab/>
      </w:r>
      <w:r>
        <w:tab/>
      </w:r>
      <w:r>
        <w:tab/>
      </w:r>
      <w:r>
        <w:tab/>
      </w:r>
      <w:r>
        <w:tab/>
        <w:t>#</w:t>
      </w:r>
      <w:r w:rsidR="00C62908">
        <w:t xml:space="preserve"> MARC XML file from UNDL API call</w:t>
      </w:r>
    </w:p>
    <w:p w14:paraId="0295D10E" w14:textId="5E1116FA" w:rsidR="002515AA" w:rsidRDefault="00C62908" w:rsidP="002515AA">
      <w:r>
        <w:rPr>
          <w:rFonts w:hint="eastAsia"/>
        </w:rPr>
        <w:t>│</w:t>
      </w:r>
      <w:r>
        <w:rPr>
          <w:rFonts w:hint="eastAsia"/>
        </w:rPr>
        <w:t xml:space="preserve">   </w:t>
      </w:r>
      <w:r>
        <w:rPr>
          <w:rFonts w:hint="eastAsia"/>
        </w:rPr>
        <w:t>└──</w:t>
      </w:r>
      <w:r>
        <w:rPr>
          <w:rFonts w:hint="eastAsia"/>
        </w:rPr>
        <w:t xml:space="preserve"> </w:t>
      </w:r>
      <w:r>
        <w:t xml:space="preserve">United </w:t>
      </w:r>
      <w:proofErr w:type="spellStart"/>
      <w:r>
        <w:t>arab</w:t>
      </w:r>
      <w:proofErr w:type="spellEnd"/>
      <w:r>
        <w:t xml:space="preserve"> emirates_undl.xlsx</w:t>
      </w:r>
      <w:r>
        <w:tab/>
      </w:r>
      <w:r>
        <w:tab/>
      </w:r>
      <w:r>
        <w:tab/>
      </w:r>
      <w:r>
        <w:tab/>
        <w:t># Tagged UAE UNDL resolutions</w:t>
      </w:r>
      <w:r w:rsidR="002515AA">
        <w:rPr>
          <w:rFonts w:hint="eastAsia"/>
        </w:rPr>
        <w:t xml:space="preserve">             </w:t>
      </w:r>
    </w:p>
    <w:p w14:paraId="4881B6DD" w14:textId="77777777" w:rsidR="002515AA" w:rsidRDefault="002515AA" w:rsidP="002515AA">
      <w:r>
        <w:rPr>
          <w:rFonts w:hint="eastAsia"/>
        </w:rPr>
        <w:t>│</w:t>
      </w:r>
    </w:p>
    <w:p w14:paraId="33511FA5" w14:textId="696FF801" w:rsidR="002515AA" w:rsidRDefault="002515AA" w:rsidP="002515AA">
      <w:r>
        <w:rPr>
          <w:rFonts w:hint="eastAsia"/>
        </w:rPr>
        <w:t>├──</w:t>
      </w:r>
      <w:r>
        <w:rPr>
          <w:rFonts w:hint="eastAsia"/>
        </w:rPr>
        <w:t xml:space="preserve"> </w:t>
      </w:r>
      <w:r w:rsidR="00CE112A">
        <w:t>Qatar</w:t>
      </w:r>
      <w:r>
        <w:rPr>
          <w:rFonts w:hint="eastAsia"/>
        </w:rPr>
        <w:t xml:space="preserve">/                    </w:t>
      </w:r>
    </w:p>
    <w:p w14:paraId="3056B3B1" w14:textId="77777777" w:rsidR="006C760B" w:rsidRDefault="002515AA" w:rsidP="002515AA">
      <w:r>
        <w:rPr>
          <w:rFonts w:hint="eastAsia"/>
        </w:rPr>
        <w:t>│</w:t>
      </w:r>
      <w:r>
        <w:rPr>
          <w:rFonts w:hint="eastAsia"/>
        </w:rPr>
        <w:t xml:space="preserve">   </w:t>
      </w:r>
      <w:r>
        <w:rPr>
          <w:rFonts w:hint="eastAsia"/>
        </w:rPr>
        <w:t>└──</w:t>
      </w:r>
      <w:r>
        <w:rPr>
          <w:rFonts w:hint="eastAsia"/>
        </w:rPr>
        <w:t xml:space="preserve"> </w:t>
      </w:r>
      <w:r w:rsidR="00652452">
        <w:t xml:space="preserve">Qatar Mission News Article </w:t>
      </w:r>
      <w:proofErr w:type="spellStart"/>
      <w:r w:rsidR="00652452">
        <w:t>Webscraper.ipynb</w:t>
      </w:r>
      <w:proofErr w:type="spellEnd"/>
      <w:r w:rsidR="00652452">
        <w:tab/>
      </w:r>
      <w:r w:rsidR="00652452">
        <w:tab/>
        <w:t xml:space="preserve"># </w:t>
      </w:r>
      <w:r w:rsidR="006C760B">
        <w:t>Python Script to scrape news articles</w:t>
      </w:r>
    </w:p>
    <w:p w14:paraId="76FA158D" w14:textId="77777777" w:rsidR="006C760B" w:rsidRDefault="006C760B" w:rsidP="002515AA">
      <w:r>
        <w:rPr>
          <w:rFonts w:hint="eastAsia"/>
        </w:rPr>
        <w:t>│</w:t>
      </w:r>
      <w:r>
        <w:rPr>
          <w:rFonts w:hint="eastAsia"/>
        </w:rPr>
        <w:t xml:space="preserve">   </w:t>
      </w:r>
      <w:r>
        <w:rPr>
          <w:rFonts w:hint="eastAsia"/>
        </w:rPr>
        <w:t>└──</w:t>
      </w:r>
      <w:r>
        <w:rPr>
          <w:rFonts w:hint="eastAsia"/>
        </w:rPr>
        <w:t xml:space="preserve"> </w:t>
      </w:r>
      <w:r>
        <w:t xml:space="preserve">Qatar Statements </w:t>
      </w:r>
      <w:proofErr w:type="spellStart"/>
      <w:r>
        <w:t>Webscraper.ipynb</w:t>
      </w:r>
      <w:proofErr w:type="spellEnd"/>
      <w:r>
        <w:tab/>
      </w:r>
      <w:r>
        <w:tab/>
      </w:r>
      <w:r>
        <w:tab/>
      </w:r>
      <w:r>
        <w:tab/>
        <w:t># Python Script to scrape news articles</w:t>
      </w:r>
    </w:p>
    <w:p w14:paraId="1444E7DD" w14:textId="77777777" w:rsidR="009347D6" w:rsidRDefault="006C760B" w:rsidP="002515AA">
      <w:r>
        <w:rPr>
          <w:rFonts w:hint="eastAsia"/>
        </w:rPr>
        <w:t>│</w:t>
      </w:r>
      <w:r>
        <w:rPr>
          <w:rFonts w:hint="eastAsia"/>
        </w:rPr>
        <w:t xml:space="preserve">   </w:t>
      </w:r>
      <w:r>
        <w:rPr>
          <w:rFonts w:hint="eastAsia"/>
        </w:rPr>
        <w:t>└──</w:t>
      </w:r>
      <w:r>
        <w:rPr>
          <w:rFonts w:hint="eastAsia"/>
        </w:rPr>
        <w:t xml:space="preserve"> </w:t>
      </w:r>
      <w:r>
        <w:t>Qatar_mission_articles.xlsx</w:t>
      </w:r>
      <w:r>
        <w:tab/>
      </w:r>
      <w:r>
        <w:tab/>
      </w:r>
      <w:r>
        <w:tab/>
      </w:r>
      <w:r>
        <w:tab/>
      </w:r>
      <w:r>
        <w:tab/>
        <w:t>#</w:t>
      </w:r>
      <w:r w:rsidR="009347D6">
        <w:t xml:space="preserve"> Scraped and tagged news articles</w:t>
      </w:r>
    </w:p>
    <w:p w14:paraId="02B4622F" w14:textId="77777777" w:rsidR="009347D6" w:rsidRDefault="009347D6" w:rsidP="002515AA">
      <w:r>
        <w:rPr>
          <w:rFonts w:hint="eastAsia"/>
        </w:rPr>
        <w:t>│</w:t>
      </w:r>
      <w:r>
        <w:rPr>
          <w:rFonts w:hint="eastAsia"/>
        </w:rPr>
        <w:t xml:space="preserve">   </w:t>
      </w:r>
      <w:r>
        <w:rPr>
          <w:rFonts w:hint="eastAsia"/>
        </w:rPr>
        <w:t>└──</w:t>
      </w:r>
      <w:r>
        <w:rPr>
          <w:rFonts w:hint="eastAsia"/>
        </w:rPr>
        <w:t xml:space="preserve"> </w:t>
      </w:r>
      <w:r>
        <w:t>Qatar_mofa_statements.xlsx</w:t>
      </w:r>
      <w:r>
        <w:tab/>
      </w:r>
      <w:r>
        <w:tab/>
      </w:r>
      <w:r>
        <w:tab/>
      </w:r>
      <w:r>
        <w:tab/>
      </w:r>
      <w:r>
        <w:tab/>
        <w:t># Scraped and tagged statements</w:t>
      </w:r>
    </w:p>
    <w:p w14:paraId="5215A178" w14:textId="77777777" w:rsidR="00DA673B" w:rsidRDefault="009347D6" w:rsidP="002515AA">
      <w:r>
        <w:rPr>
          <w:rFonts w:hint="eastAsia"/>
        </w:rPr>
        <w:t>│</w:t>
      </w:r>
      <w:r>
        <w:rPr>
          <w:rFonts w:hint="eastAsia"/>
        </w:rPr>
        <w:t xml:space="preserve">   </w:t>
      </w:r>
      <w:r>
        <w:rPr>
          <w:rFonts w:hint="eastAsia"/>
        </w:rPr>
        <w:t>└──</w:t>
      </w:r>
      <w:r>
        <w:rPr>
          <w:rFonts w:hint="eastAsia"/>
        </w:rPr>
        <w:t xml:space="preserve"> </w:t>
      </w:r>
      <w:r>
        <w:t>Qatar_undl.xlsx</w:t>
      </w:r>
      <w:r>
        <w:tab/>
      </w:r>
      <w:r>
        <w:tab/>
      </w:r>
      <w:r>
        <w:tab/>
      </w:r>
      <w:r>
        <w:tab/>
      </w:r>
      <w:r>
        <w:tab/>
      </w:r>
      <w:r>
        <w:tab/>
        <w:t>#</w:t>
      </w:r>
      <w:r w:rsidR="00DA673B">
        <w:t xml:space="preserve"> Tagged Qatar UNDL resolutions</w:t>
      </w:r>
    </w:p>
    <w:p w14:paraId="4A37C1E0" w14:textId="01B9DB10" w:rsidR="002515AA" w:rsidRDefault="002515AA" w:rsidP="002515AA">
      <w:r>
        <w:rPr>
          <w:rFonts w:hint="eastAsia"/>
        </w:rPr>
        <w:t xml:space="preserve">                </w:t>
      </w:r>
    </w:p>
    <w:p w14:paraId="02B63817" w14:textId="2E5FCB69" w:rsidR="00B9306F" w:rsidRDefault="00B9306F" w:rsidP="00863E49">
      <w:pPr>
        <w:pStyle w:val="Heading1"/>
        <w:rPr>
          <w:rFonts w:ascii="Roboto" w:hAnsi="Roboto"/>
        </w:rPr>
      </w:pPr>
      <w:bookmarkStart w:id="3" w:name="_Toc204337236"/>
      <w:r>
        <w:rPr>
          <w:rFonts w:ascii="Roboto" w:hAnsi="Roboto"/>
        </w:rPr>
        <w:t>UN Resolutions</w:t>
      </w:r>
      <w:bookmarkEnd w:id="3"/>
    </w:p>
    <w:p w14:paraId="49C81938" w14:textId="39D8162A" w:rsidR="00B9306F" w:rsidRDefault="00B9306F" w:rsidP="00B9306F">
      <w:pPr>
        <w:pStyle w:val="Heading2"/>
      </w:pPr>
      <w:bookmarkStart w:id="4" w:name="_Toc204337237"/>
      <w:r>
        <w:t>Data Sources</w:t>
      </w:r>
      <w:bookmarkEnd w:id="4"/>
    </w:p>
    <w:p w14:paraId="4B4A89B1" w14:textId="6C88DA69" w:rsidR="00524EF3" w:rsidRPr="00524EF3" w:rsidRDefault="00AA4F7A" w:rsidP="00A21E0B">
      <w:pPr>
        <w:pStyle w:val="ListBullets"/>
        <w:numPr>
          <w:ilvl w:val="0"/>
          <w:numId w:val="9"/>
        </w:numPr>
      </w:pPr>
      <w:hyperlink r:id="rId11" w:history="1">
        <w:r w:rsidRPr="00F7052C">
          <w:rPr>
            <w:rStyle w:val="Hyperlink"/>
          </w:rPr>
          <w:t>UN Digital Library (API)</w:t>
        </w:r>
      </w:hyperlink>
    </w:p>
    <w:p w14:paraId="269AFA0C" w14:textId="294A2BF4" w:rsidR="00B9306F" w:rsidRDefault="00B9306F" w:rsidP="00B9306F">
      <w:pPr>
        <w:pStyle w:val="Heading2"/>
      </w:pPr>
      <w:bookmarkStart w:id="5" w:name="_Toc204337238"/>
      <w:r>
        <w:t xml:space="preserve">UN Digital Library API </w:t>
      </w:r>
      <w:r w:rsidR="00524EF3">
        <w:t>C</w:t>
      </w:r>
      <w:r w:rsidR="00EB5459">
        <w:t>all</w:t>
      </w:r>
      <w:bookmarkEnd w:id="5"/>
    </w:p>
    <w:p w14:paraId="1ECEFE65" w14:textId="5648A027" w:rsidR="00F7052C" w:rsidRDefault="00F7052C" w:rsidP="00F7052C">
      <w:pPr>
        <w:pStyle w:val="Heading3"/>
      </w:pPr>
      <w:bookmarkStart w:id="6" w:name="_Toc204337239"/>
      <w:r>
        <w:t>Files</w:t>
      </w:r>
      <w:bookmarkEnd w:id="6"/>
    </w:p>
    <w:p w14:paraId="414404CC" w14:textId="72242193" w:rsidR="00330F42" w:rsidRDefault="00330F42" w:rsidP="00A21E0B">
      <w:pPr>
        <w:pStyle w:val="ListBullets"/>
        <w:numPr>
          <w:ilvl w:val="0"/>
          <w:numId w:val="19"/>
        </w:numPr>
      </w:pPr>
      <w:r>
        <w:t>Undl_conslidated.xlsx</w:t>
      </w:r>
    </w:p>
    <w:p w14:paraId="52FA3435" w14:textId="0853EF00" w:rsidR="003F3615" w:rsidRDefault="008D7F7D" w:rsidP="00A21E0B">
      <w:pPr>
        <w:pStyle w:val="ListBullets"/>
        <w:numPr>
          <w:ilvl w:val="0"/>
          <w:numId w:val="19"/>
        </w:numPr>
      </w:pPr>
      <w:r>
        <w:t>Canada_undl.xlsx</w:t>
      </w:r>
    </w:p>
    <w:p w14:paraId="24FAF8BC" w14:textId="30C6BF11" w:rsidR="008D7F7D" w:rsidRDefault="008D7F7D" w:rsidP="00A21E0B">
      <w:pPr>
        <w:pStyle w:val="ListBullets"/>
        <w:numPr>
          <w:ilvl w:val="0"/>
          <w:numId w:val="19"/>
        </w:numPr>
      </w:pPr>
      <w:r>
        <w:t xml:space="preserve">United </w:t>
      </w:r>
      <w:proofErr w:type="spellStart"/>
      <w:r>
        <w:t>arab</w:t>
      </w:r>
      <w:proofErr w:type="spellEnd"/>
      <w:r>
        <w:t xml:space="preserve"> emirates</w:t>
      </w:r>
      <w:r w:rsidR="00D5718A">
        <w:t>_undl</w:t>
      </w:r>
      <w:r>
        <w:t>.xlsx</w:t>
      </w:r>
    </w:p>
    <w:p w14:paraId="06BEF795" w14:textId="0F94AD90" w:rsidR="00D5718A" w:rsidRDefault="00D5718A" w:rsidP="00A21E0B">
      <w:pPr>
        <w:pStyle w:val="ListBullets"/>
        <w:numPr>
          <w:ilvl w:val="0"/>
          <w:numId w:val="19"/>
        </w:numPr>
      </w:pPr>
      <w:r>
        <w:t>Qatar_undl.xlsx</w:t>
      </w:r>
    </w:p>
    <w:p w14:paraId="14015BB7" w14:textId="2ABC8933" w:rsidR="00330F42" w:rsidRDefault="00330F42" w:rsidP="00A21E0B">
      <w:pPr>
        <w:pStyle w:val="ListBullets"/>
        <w:numPr>
          <w:ilvl w:val="0"/>
          <w:numId w:val="19"/>
        </w:numPr>
      </w:pPr>
      <w:proofErr w:type="spellStart"/>
      <w:r>
        <w:t>UNDL.ipynb</w:t>
      </w:r>
      <w:proofErr w:type="spellEnd"/>
    </w:p>
    <w:p w14:paraId="38E276D8" w14:textId="77777777" w:rsidR="00C837F1" w:rsidRDefault="00C837F1" w:rsidP="00C837F1">
      <w:pPr>
        <w:pStyle w:val="ListParagraph"/>
        <w:ind w:left="720"/>
      </w:pPr>
    </w:p>
    <w:p w14:paraId="717609F1" w14:textId="2FCA102B" w:rsidR="00330F42" w:rsidRDefault="00A21E0B" w:rsidP="00330F42">
      <w:pPr>
        <w:pStyle w:val="Heading3"/>
      </w:pPr>
      <w:bookmarkStart w:id="7" w:name="_Toc204337240"/>
      <w:r>
        <w:t>Step</w:t>
      </w:r>
      <w:r w:rsidR="00812CB6">
        <w:t xml:space="preserve"> 1 - </w:t>
      </w:r>
      <w:r w:rsidR="00330F42">
        <w:t>Utilizing the UNDL API</w:t>
      </w:r>
      <w:bookmarkEnd w:id="7"/>
    </w:p>
    <w:p w14:paraId="049AA39E" w14:textId="0CC8BCC5" w:rsidR="00330F42" w:rsidRDefault="00330F42" w:rsidP="004C669A">
      <w:r>
        <w:lastRenderedPageBreak/>
        <w:t>To utilize the UN Digital Library API, please register and create an account on the UN Digital Library.</w:t>
      </w:r>
    </w:p>
    <w:p w14:paraId="5B6F3EEA" w14:textId="77777777" w:rsidR="006E7299" w:rsidRDefault="006E7299" w:rsidP="004C669A"/>
    <w:p w14:paraId="450A6B08" w14:textId="77CE827C" w:rsidR="006E7299" w:rsidRDefault="006E7299" w:rsidP="004C669A">
      <w:r>
        <w:t>Once you have access to the API, you will be able to generate the API key.</w:t>
      </w:r>
    </w:p>
    <w:p w14:paraId="28813662" w14:textId="77777777" w:rsidR="006E7299" w:rsidRDefault="006E7299" w:rsidP="004C669A"/>
    <w:p w14:paraId="0181C861" w14:textId="16A400D8" w:rsidR="006E7299" w:rsidRDefault="006E7299" w:rsidP="004C669A">
      <w:r>
        <w:t xml:space="preserve">For further information on how to use the API, please refer to the “API Documentation” Folder. </w:t>
      </w:r>
    </w:p>
    <w:p w14:paraId="395B8988" w14:textId="77777777" w:rsidR="00091748" w:rsidRDefault="00091748" w:rsidP="004C669A"/>
    <w:p w14:paraId="35E065BC" w14:textId="6872FAED" w:rsidR="00091748" w:rsidRDefault="00091748" w:rsidP="004C669A">
      <w:r>
        <w:t>To pull the UN Resolutions that each Member State has sponsored/co-sponsored, please change the corresponding parameters in the Python code:</w:t>
      </w:r>
    </w:p>
    <w:p w14:paraId="14BC381D" w14:textId="55BD0076" w:rsidR="00091748" w:rsidRPr="00CE6B14" w:rsidRDefault="00AB66E6" w:rsidP="00A21E0B">
      <w:pPr>
        <w:pStyle w:val="ListBullets"/>
        <w:numPr>
          <w:ilvl w:val="0"/>
          <w:numId w:val="18"/>
        </w:numPr>
      </w:pPr>
      <w:proofErr w:type="spellStart"/>
      <w:r w:rsidRPr="00CE6B14">
        <w:rPr>
          <w:b/>
          <w:bCs/>
        </w:rPr>
        <w:t>a</w:t>
      </w:r>
      <w:r w:rsidR="00091748" w:rsidRPr="00CE6B14">
        <w:rPr>
          <w:b/>
          <w:bCs/>
        </w:rPr>
        <w:t>pikey</w:t>
      </w:r>
      <w:proofErr w:type="spellEnd"/>
      <w:r w:rsidR="00091748" w:rsidRPr="00CE6B14">
        <w:t xml:space="preserve">: your personal API </w:t>
      </w:r>
      <w:r w:rsidR="00AC2B60" w:rsidRPr="00CE6B14">
        <w:t>key generated from your UN Digital Library Account</w:t>
      </w:r>
    </w:p>
    <w:p w14:paraId="6CD671D3" w14:textId="588F3105" w:rsidR="00AC2B60" w:rsidRPr="00CE6B14" w:rsidRDefault="00AB66E6" w:rsidP="00A21E0B">
      <w:pPr>
        <w:pStyle w:val="ListBullets"/>
        <w:numPr>
          <w:ilvl w:val="0"/>
          <w:numId w:val="18"/>
        </w:numPr>
      </w:pPr>
      <w:r w:rsidRPr="00CE6B14">
        <w:rPr>
          <w:b/>
          <w:bCs/>
        </w:rPr>
        <w:t>m</w:t>
      </w:r>
      <w:r w:rsidR="00AC2B60" w:rsidRPr="00CE6B14">
        <w:rPr>
          <w:b/>
          <w:bCs/>
        </w:rPr>
        <w:t>ember</w:t>
      </w:r>
      <w:r w:rsidR="00AC2B60" w:rsidRPr="00CE6B14">
        <w:t>: the Member State you want to pull records for</w:t>
      </w:r>
    </w:p>
    <w:p w14:paraId="536117DF" w14:textId="426FAC51" w:rsidR="00AC2B60" w:rsidRPr="00CE6B14" w:rsidRDefault="00AB66E6" w:rsidP="00A21E0B">
      <w:pPr>
        <w:pStyle w:val="ListBullets"/>
        <w:numPr>
          <w:ilvl w:val="0"/>
          <w:numId w:val="18"/>
        </w:numPr>
      </w:pPr>
      <w:r w:rsidRPr="00CE6B14">
        <w:rPr>
          <w:b/>
          <w:bCs/>
        </w:rPr>
        <w:t>d</w:t>
      </w:r>
      <w:r w:rsidR="00AC2B60" w:rsidRPr="00CE6B14">
        <w:rPr>
          <w:b/>
          <w:bCs/>
        </w:rPr>
        <w:t>ate</w:t>
      </w:r>
      <w:r w:rsidR="00AC2B60" w:rsidRPr="00CE6B14">
        <w:t>: the earliest data you want to pull records for</w:t>
      </w:r>
    </w:p>
    <w:p w14:paraId="5C64E509" w14:textId="6E1057D3" w:rsidR="00AC2B60" w:rsidRPr="00CE6B14" w:rsidRDefault="00AB66E6" w:rsidP="00A21E0B">
      <w:pPr>
        <w:pStyle w:val="ListBullets"/>
        <w:numPr>
          <w:ilvl w:val="0"/>
          <w:numId w:val="18"/>
        </w:numPr>
      </w:pPr>
      <w:r w:rsidRPr="00CE6B14">
        <w:rPr>
          <w:b/>
          <w:bCs/>
        </w:rPr>
        <w:t>p</w:t>
      </w:r>
      <w:r w:rsidR="00AC2B60" w:rsidRPr="00CE6B14">
        <w:rPr>
          <w:b/>
          <w:bCs/>
        </w:rPr>
        <w:t>arameters</w:t>
      </w:r>
      <w:r w:rsidR="00AC2B60" w:rsidRPr="00CE6B14">
        <w:t xml:space="preserve">: the search </w:t>
      </w:r>
      <w:r w:rsidR="00812CB6" w:rsidRPr="00CE6B14">
        <w:t xml:space="preserve">query (do </w:t>
      </w:r>
      <w:r w:rsidRPr="00CE6B14">
        <w:t>not</w:t>
      </w:r>
      <w:r w:rsidR="00812CB6" w:rsidRPr="00CE6B14">
        <w:t xml:space="preserve"> recommend changing unless data outside of UN Resolutions is needed)</w:t>
      </w:r>
    </w:p>
    <w:p w14:paraId="44B336E8" w14:textId="77777777" w:rsidR="00812CB6" w:rsidRDefault="00812CB6" w:rsidP="004C669A"/>
    <w:p w14:paraId="78E581C1" w14:textId="10DDB63D" w:rsidR="00812CB6" w:rsidRDefault="00812CB6" w:rsidP="004C669A">
      <w:r>
        <w:t xml:space="preserve">The API call will result in </w:t>
      </w:r>
      <w:proofErr w:type="gramStart"/>
      <w:r>
        <w:t>an</w:t>
      </w:r>
      <w:proofErr w:type="gramEnd"/>
      <w:r>
        <w:t xml:space="preserve"> MARC XML file, which is then processed to generate an Excel spreadsheet.</w:t>
      </w:r>
      <w:r w:rsidR="00F36ED0">
        <w:t xml:space="preserve"> At this point, the Excel spreadsheet would only contain data for one specific Member State. Please refer to the individual folder</w:t>
      </w:r>
      <w:r w:rsidR="008B4DA7">
        <w:t>s for each Member State to access this data</w:t>
      </w:r>
    </w:p>
    <w:p w14:paraId="67F3F8A0" w14:textId="77777777" w:rsidR="00C837F1" w:rsidRDefault="00C837F1" w:rsidP="00812CB6"/>
    <w:p w14:paraId="66D7E6BD" w14:textId="180136AB" w:rsidR="008B4DA7" w:rsidRDefault="00A21E0B" w:rsidP="008B4DA7">
      <w:pPr>
        <w:pStyle w:val="Heading3"/>
      </w:pPr>
      <w:bookmarkStart w:id="8" w:name="_Toc204337241"/>
      <w:r>
        <w:t>Step</w:t>
      </w:r>
      <w:r w:rsidR="008B4DA7">
        <w:t xml:space="preserve"> 2 </w:t>
      </w:r>
      <w:r w:rsidR="00DA3A4F">
        <w:t>–</w:t>
      </w:r>
      <w:r w:rsidR="008B4DA7">
        <w:t xml:space="preserve"> </w:t>
      </w:r>
      <w:r w:rsidR="00C837F1">
        <w:t xml:space="preserve">AI </w:t>
      </w:r>
      <w:r w:rsidR="008B4DA7">
        <w:t>Tagging</w:t>
      </w:r>
      <w:bookmarkEnd w:id="8"/>
    </w:p>
    <w:p w14:paraId="798C77CA" w14:textId="77777777" w:rsidR="003C103C" w:rsidRDefault="00C837F1" w:rsidP="004C669A">
      <w:r>
        <w:t>Once the result</w:t>
      </w:r>
      <w:r w:rsidR="000C49CD">
        <w:t xml:space="preserve">s are saved in the Excel spreadsheet, resolutions </w:t>
      </w:r>
      <w:r w:rsidR="004301E4">
        <w:t xml:space="preserve">are </w:t>
      </w:r>
      <w:r w:rsidR="000C49CD">
        <w:t>then tagged</w:t>
      </w:r>
      <w:r w:rsidR="004301E4">
        <w:t xml:space="preserve">. The “raw” sheet </w:t>
      </w:r>
      <w:r w:rsidR="00EF7022">
        <w:t>is the raw data</w:t>
      </w:r>
      <w:r w:rsidR="008D1AD1">
        <w:t xml:space="preserve"> pulled from the API.</w:t>
      </w:r>
    </w:p>
    <w:p w14:paraId="5049A2BE" w14:textId="77777777" w:rsidR="003C103C" w:rsidRDefault="003C103C" w:rsidP="004C669A"/>
    <w:p w14:paraId="3E1738CA" w14:textId="018CA0A5" w:rsidR="00DA3A4F" w:rsidRDefault="008D1AD1" w:rsidP="004C669A">
      <w:r>
        <w:t xml:space="preserve">The “tagging (2022 – present)” sheet contains only resolutions from 2022 to the time the data was pulled. </w:t>
      </w:r>
      <w:r w:rsidR="00CD0C8B">
        <w:t xml:space="preserve">Columns that contained internal codes, such as </w:t>
      </w:r>
      <w:r w:rsidR="00786C00">
        <w:rPr>
          <w:i/>
          <w:iCs/>
        </w:rPr>
        <w:t>datafield_035_a</w:t>
      </w:r>
      <w:r w:rsidR="00786C00">
        <w:t xml:space="preserve"> were then removed from the sheet as these columns would not be helpful in determining the main topics/themes each social issue addressed.</w:t>
      </w:r>
      <w:r w:rsidR="003C103C">
        <w:t xml:space="preserve"> Additional columns were then generated, such as </w:t>
      </w:r>
      <w:r w:rsidR="009346D4">
        <w:rPr>
          <w:i/>
          <w:iCs/>
        </w:rPr>
        <w:t xml:space="preserve">Sponsorship Type, Adoption Type, AI Tagging – Primary Topic, AI Tagging – Subtopic. </w:t>
      </w:r>
      <w:r w:rsidR="009346D4">
        <w:t xml:space="preserve">Sponsorship </w:t>
      </w:r>
      <w:r w:rsidR="00495A0B">
        <w:t xml:space="preserve">Type is determined based on </w:t>
      </w:r>
      <w:proofErr w:type="gramStart"/>
      <w:r w:rsidR="00495A0B">
        <w:t>whether or not</w:t>
      </w:r>
      <w:proofErr w:type="gramEnd"/>
      <w:r w:rsidR="00495A0B">
        <w:t xml:space="preserve"> the Member State was a sponsor or a co-sponsor of a specific resolution. Adoption Type was then determined by </w:t>
      </w:r>
      <w:proofErr w:type="gramStart"/>
      <w:r w:rsidR="00495A0B">
        <w:t>whether or not</w:t>
      </w:r>
      <w:proofErr w:type="gramEnd"/>
      <w:r w:rsidR="00495A0B">
        <w:t xml:space="preserve"> the draft has an official resolution number (</w:t>
      </w:r>
      <w:r w:rsidR="00495A0B">
        <w:rPr>
          <w:i/>
          <w:iCs/>
        </w:rPr>
        <w:t>datafield</w:t>
      </w:r>
      <w:r w:rsidR="00C30750">
        <w:rPr>
          <w:i/>
          <w:iCs/>
        </w:rPr>
        <w:t>_993_a)</w:t>
      </w:r>
      <w:r w:rsidR="00C30750">
        <w:t>.</w:t>
      </w:r>
    </w:p>
    <w:p w14:paraId="70793E37" w14:textId="77777777" w:rsidR="00BB4EE1" w:rsidRDefault="00BB4EE1" w:rsidP="004C669A"/>
    <w:p w14:paraId="2964F9F3" w14:textId="655D07D7" w:rsidR="00BB4EE1" w:rsidRPr="004539F1" w:rsidRDefault="00F424EE" w:rsidP="004C669A">
      <w:r>
        <w:t xml:space="preserve">For CoPilot to have an easier time processing the data, resolutions were divided into 2 categories: adopted and unadopted. </w:t>
      </w:r>
      <w:r w:rsidR="004539F1">
        <w:t xml:space="preserve">This was done by filtering the </w:t>
      </w:r>
      <w:r w:rsidR="004539F1">
        <w:rPr>
          <w:i/>
          <w:iCs/>
        </w:rPr>
        <w:t>Adoption Type</w:t>
      </w:r>
      <w:r w:rsidR="004539F1">
        <w:t xml:space="preserve"> column. The process for tagging was similar for both groups of resolutions</w:t>
      </w:r>
      <w:r w:rsidR="00B918E9">
        <w:t>,</w:t>
      </w:r>
      <w:r w:rsidR="004539F1">
        <w:t xml:space="preserve"> and the raw output</w:t>
      </w:r>
      <w:r w:rsidR="00B918E9">
        <w:t>s</w:t>
      </w:r>
      <w:r w:rsidR="004539F1">
        <w:t xml:space="preserve"> </w:t>
      </w:r>
      <w:r w:rsidR="00711D93">
        <w:t>from CoPilot are saved in the “AI Tagging (adopted)” and “AI Tagging (unadopted)” sheets</w:t>
      </w:r>
      <w:r w:rsidR="00B918E9">
        <w:t>,</w:t>
      </w:r>
      <w:r w:rsidR="00711D93">
        <w:t xml:space="preserve"> respectively. </w:t>
      </w:r>
    </w:p>
    <w:p w14:paraId="754DBC76" w14:textId="77777777" w:rsidR="00812CB6" w:rsidRDefault="00812CB6" w:rsidP="004C669A"/>
    <w:p w14:paraId="6FEB9C9E" w14:textId="4A019958" w:rsidR="00C75931" w:rsidRDefault="00C75931" w:rsidP="004C669A">
      <w:r>
        <w:t xml:space="preserve">The Primary Topic was generated first. This </w:t>
      </w:r>
      <w:r w:rsidR="002A7054">
        <w:t>column should capture the general or overall theme/social issue addressed by the resolution. An example prompt used is as follows:</w:t>
      </w:r>
    </w:p>
    <w:p w14:paraId="44241ABB" w14:textId="77777777" w:rsidR="002A7054" w:rsidRDefault="002A7054" w:rsidP="004C669A"/>
    <w:p w14:paraId="14AD2588" w14:textId="2808B933" w:rsidR="00BD07A0" w:rsidRDefault="000E0147" w:rsidP="004C669A">
      <w:pPr>
        <w:jc w:val="center"/>
        <w:rPr>
          <w:i/>
          <w:iCs/>
        </w:rPr>
      </w:pPr>
      <w:r>
        <w:rPr>
          <w:i/>
          <w:iCs/>
        </w:rPr>
        <w:t>“</w:t>
      </w:r>
      <w:r w:rsidR="00BD07A0" w:rsidRPr="00BD07A0">
        <w:rPr>
          <w:i/>
          <w:iCs/>
        </w:rPr>
        <w:t xml:space="preserve">This is an excel spreadsheet with some data on UN resolutions. Utilizing </w:t>
      </w:r>
      <w:proofErr w:type="spellStart"/>
      <w:r w:rsidR="00BD07A0" w:rsidRPr="00BD07A0">
        <w:rPr>
          <w:i/>
          <w:iCs/>
        </w:rPr>
        <w:t>datafield</w:t>
      </w:r>
      <w:proofErr w:type="spellEnd"/>
      <w:r w:rsidR="00BD07A0" w:rsidRPr="00BD07A0">
        <w:rPr>
          <w:i/>
          <w:iCs/>
        </w:rPr>
        <w:t xml:space="preserve"> 650a and 991c, for each resolution number in </w:t>
      </w:r>
      <w:proofErr w:type="spellStart"/>
      <w:r w:rsidR="00BD07A0" w:rsidRPr="00BD07A0">
        <w:rPr>
          <w:i/>
          <w:iCs/>
        </w:rPr>
        <w:t>datafield</w:t>
      </w:r>
      <w:proofErr w:type="spellEnd"/>
      <w:r w:rsidR="00BD07A0" w:rsidRPr="00BD07A0">
        <w:rPr>
          <w:i/>
          <w:iCs/>
        </w:rPr>
        <w:t xml:space="preserve"> 993a, please search up what the resolution is about and return the top theme or social </w:t>
      </w:r>
      <w:proofErr w:type="gramStart"/>
      <w:r w:rsidR="00BD07A0" w:rsidRPr="00BD07A0">
        <w:rPr>
          <w:i/>
          <w:iCs/>
        </w:rPr>
        <w:t>issue</w:t>
      </w:r>
      <w:proofErr w:type="gramEnd"/>
      <w:r w:rsidR="00BD07A0" w:rsidRPr="00BD07A0">
        <w:rPr>
          <w:i/>
          <w:iCs/>
        </w:rPr>
        <w:t xml:space="preserve"> the resolution addresses. The goal is to categorize the resolutions based on topic to understand what UN Member States are interested in sponsoring. Please return the results </w:t>
      </w:r>
      <w:proofErr w:type="gramStart"/>
      <w:r w:rsidR="00BD07A0" w:rsidRPr="00BD07A0">
        <w:rPr>
          <w:i/>
          <w:iCs/>
        </w:rPr>
        <w:t>in</w:t>
      </w:r>
      <w:proofErr w:type="gramEnd"/>
      <w:r w:rsidR="00BD07A0" w:rsidRPr="00BD07A0">
        <w:rPr>
          <w:i/>
          <w:iCs/>
        </w:rPr>
        <w:t xml:space="preserve"> columns that can be pasted into </w:t>
      </w:r>
      <w:r w:rsidR="00F01EAF">
        <w:rPr>
          <w:i/>
          <w:iCs/>
        </w:rPr>
        <w:t>Excel</w:t>
      </w:r>
      <w:r w:rsidR="00380857">
        <w:rPr>
          <w:i/>
          <w:iCs/>
        </w:rPr>
        <w:t>.</w:t>
      </w:r>
    </w:p>
    <w:p w14:paraId="5343783E" w14:textId="0D86212B" w:rsidR="00BD07A0" w:rsidRDefault="00BD07A0" w:rsidP="004C669A">
      <w:pPr>
        <w:jc w:val="center"/>
        <w:rPr>
          <w:i/>
          <w:iCs/>
        </w:rPr>
      </w:pPr>
      <w:r>
        <w:rPr>
          <w:i/>
          <w:iCs/>
        </w:rPr>
        <w:t>(attache</w:t>
      </w:r>
      <w:r w:rsidR="00380857">
        <w:rPr>
          <w:i/>
          <w:iCs/>
        </w:rPr>
        <w:t xml:space="preserve">d Excel </w:t>
      </w:r>
      <w:r w:rsidR="000E0147">
        <w:rPr>
          <w:i/>
          <w:iCs/>
        </w:rPr>
        <w:t>file)”</w:t>
      </w:r>
    </w:p>
    <w:p w14:paraId="7C05717B" w14:textId="77777777" w:rsidR="000E0147" w:rsidRDefault="000E0147" w:rsidP="004C669A">
      <w:pPr>
        <w:rPr>
          <w:i/>
          <w:iCs/>
        </w:rPr>
      </w:pPr>
    </w:p>
    <w:p w14:paraId="023AA0BB" w14:textId="0715CC82" w:rsidR="000E0147" w:rsidRDefault="000E0147" w:rsidP="004C669A">
      <w:r>
        <w:t>After the primary topic was generated and added to the Excel sheet, the Excel was then fed into CoPilot again to generate a more specific topic within the primary topic. An example prompt used is as follows:</w:t>
      </w:r>
    </w:p>
    <w:p w14:paraId="16A5413D" w14:textId="77777777" w:rsidR="000E0147" w:rsidRDefault="000E0147" w:rsidP="004C669A"/>
    <w:p w14:paraId="29FAB583" w14:textId="454847C2" w:rsidR="008A5539" w:rsidRDefault="008A5539" w:rsidP="004C669A">
      <w:pPr>
        <w:jc w:val="center"/>
        <w:rPr>
          <w:i/>
          <w:iCs/>
        </w:rPr>
      </w:pPr>
      <w:r>
        <w:rPr>
          <w:i/>
          <w:iCs/>
        </w:rPr>
        <w:t>“</w:t>
      </w:r>
      <w:r w:rsidRPr="008A5539">
        <w:rPr>
          <w:i/>
          <w:iCs/>
        </w:rPr>
        <w:t xml:space="preserve">This is an excel spreadsheet with some data on UN resolutions. Utilizing </w:t>
      </w:r>
      <w:proofErr w:type="spellStart"/>
      <w:r w:rsidRPr="008A5539">
        <w:rPr>
          <w:i/>
          <w:iCs/>
        </w:rPr>
        <w:t>datafield</w:t>
      </w:r>
      <w:proofErr w:type="spellEnd"/>
      <w:r w:rsidRPr="008A5539">
        <w:rPr>
          <w:i/>
          <w:iCs/>
        </w:rPr>
        <w:t xml:space="preserve"> 650a and 991c, for each resolution number in </w:t>
      </w:r>
      <w:proofErr w:type="spellStart"/>
      <w:r w:rsidRPr="008A5539">
        <w:rPr>
          <w:i/>
          <w:iCs/>
        </w:rPr>
        <w:t>datafield</w:t>
      </w:r>
      <w:proofErr w:type="spellEnd"/>
      <w:r w:rsidRPr="008A5539">
        <w:rPr>
          <w:i/>
          <w:iCs/>
        </w:rPr>
        <w:t xml:space="preserve"> 993a, please use online summaries on what the resolution is about and return the top subtopic the resolution addresses that is within the domain of the Top Theme column. For example, a theme </w:t>
      </w:r>
      <w:r w:rsidRPr="008A5539">
        <w:rPr>
          <w:i/>
          <w:iCs/>
        </w:rPr>
        <w:lastRenderedPageBreak/>
        <w:t xml:space="preserve">may be public </w:t>
      </w:r>
      <w:proofErr w:type="gramStart"/>
      <w:r w:rsidRPr="008A5539">
        <w:rPr>
          <w:i/>
          <w:iCs/>
        </w:rPr>
        <w:t>transportation</w:t>
      </w:r>
      <w:proofErr w:type="gramEnd"/>
      <w:r w:rsidRPr="008A5539">
        <w:rPr>
          <w:i/>
          <w:iCs/>
        </w:rPr>
        <w:t xml:space="preserve"> and the subtopic would be bicycles. The goal is to categorize the resolutions based on topic to understand what UN Member States are interested in sponsoring. Please return the results </w:t>
      </w:r>
      <w:proofErr w:type="gramStart"/>
      <w:r w:rsidRPr="008A5539">
        <w:rPr>
          <w:i/>
          <w:iCs/>
        </w:rPr>
        <w:t>in</w:t>
      </w:r>
      <w:proofErr w:type="gramEnd"/>
      <w:r w:rsidRPr="008A5539">
        <w:rPr>
          <w:i/>
          <w:iCs/>
        </w:rPr>
        <w:t xml:space="preserve"> columns that can be pasted into </w:t>
      </w:r>
      <w:r w:rsidR="00F01EAF">
        <w:rPr>
          <w:i/>
          <w:iCs/>
        </w:rPr>
        <w:t>Excel</w:t>
      </w:r>
      <w:r>
        <w:rPr>
          <w:i/>
          <w:iCs/>
        </w:rPr>
        <w:t>.</w:t>
      </w:r>
    </w:p>
    <w:p w14:paraId="10B0246C" w14:textId="59209FE6" w:rsidR="008A5539" w:rsidRDefault="008A5539" w:rsidP="004C669A">
      <w:pPr>
        <w:jc w:val="center"/>
        <w:rPr>
          <w:i/>
          <w:iCs/>
        </w:rPr>
      </w:pPr>
      <w:r>
        <w:rPr>
          <w:i/>
          <w:iCs/>
        </w:rPr>
        <w:t>(attached Excel file)”</w:t>
      </w:r>
    </w:p>
    <w:p w14:paraId="68F1D6F3" w14:textId="77777777" w:rsidR="008A5539" w:rsidRDefault="008A5539" w:rsidP="004C669A"/>
    <w:p w14:paraId="0243CC12" w14:textId="1AE01FFF" w:rsidR="008A5539" w:rsidRPr="008A5539" w:rsidRDefault="008A5539" w:rsidP="004C669A">
      <w:r>
        <w:t xml:space="preserve">The tagging process may take </w:t>
      </w:r>
      <w:r w:rsidR="00EA66AF">
        <w:t xml:space="preserve">some trial and error depending on how accurately CoPilot is able to tag each record. </w:t>
      </w:r>
      <w:r w:rsidR="00F31464">
        <w:t xml:space="preserve">For example, CoPilot may not tag each </w:t>
      </w:r>
      <w:r w:rsidR="007F30F1">
        <w:t>resolution or</w:t>
      </w:r>
      <w:r w:rsidR="00F31464">
        <w:t xml:space="preserve"> tag some resolutions with placeholder values like “other” or “general”. As such, you should </w:t>
      </w:r>
      <w:r w:rsidR="00745F87">
        <w:t>look at the results from each prompt and give feedback to CoPilot so it can correct its response from previous prompts to get a more accurate output.</w:t>
      </w:r>
    </w:p>
    <w:p w14:paraId="6A2FB100" w14:textId="77777777" w:rsidR="001432F2" w:rsidRPr="001432F2" w:rsidRDefault="001432F2" w:rsidP="000E0147">
      <w:pPr>
        <w:rPr>
          <w:i/>
          <w:iCs/>
        </w:rPr>
      </w:pPr>
    </w:p>
    <w:p w14:paraId="71D6AB25" w14:textId="57F8B52C" w:rsidR="00AC62BB" w:rsidRDefault="00AC62BB" w:rsidP="00863E49">
      <w:pPr>
        <w:pStyle w:val="Heading1"/>
        <w:rPr>
          <w:rFonts w:ascii="Roboto" w:hAnsi="Roboto"/>
        </w:rPr>
      </w:pPr>
      <w:bookmarkStart w:id="9" w:name="_Toc204337242"/>
      <w:r>
        <w:rPr>
          <w:rFonts w:ascii="Roboto" w:hAnsi="Roboto"/>
        </w:rPr>
        <w:t>Canada</w:t>
      </w:r>
      <w:bookmarkEnd w:id="9"/>
    </w:p>
    <w:p w14:paraId="0F8D72F5" w14:textId="5902A5AA" w:rsidR="00AC62BB" w:rsidRDefault="00AC62BB" w:rsidP="00AC62BB">
      <w:pPr>
        <w:pStyle w:val="Heading2"/>
      </w:pPr>
      <w:bookmarkStart w:id="10" w:name="_Toc204337243"/>
      <w:r>
        <w:t>Data Sources</w:t>
      </w:r>
      <w:bookmarkEnd w:id="10"/>
    </w:p>
    <w:p w14:paraId="1960E9FC" w14:textId="6E992217" w:rsidR="00AC62BB" w:rsidRDefault="00AC62BB" w:rsidP="00A21E0B">
      <w:pPr>
        <w:pStyle w:val="ListBullets"/>
        <w:numPr>
          <w:ilvl w:val="0"/>
          <w:numId w:val="17"/>
        </w:numPr>
      </w:pPr>
      <w:hyperlink r:id="rId12" w:history="1">
        <w:r w:rsidRPr="00C07D13">
          <w:rPr>
            <w:rStyle w:val="Hyperlink"/>
          </w:rPr>
          <w:t>Canadian International Fund Assistance Projects Website</w:t>
        </w:r>
      </w:hyperlink>
    </w:p>
    <w:p w14:paraId="73AFC0FD" w14:textId="201F009F" w:rsidR="00AC62BB" w:rsidRDefault="00AC62BB" w:rsidP="00A21E0B">
      <w:pPr>
        <w:pStyle w:val="ListBullets"/>
        <w:numPr>
          <w:ilvl w:val="0"/>
          <w:numId w:val="17"/>
        </w:numPr>
      </w:pPr>
      <w:hyperlink r:id="rId13" w:history="1">
        <w:r w:rsidRPr="005E438D">
          <w:rPr>
            <w:rStyle w:val="Hyperlink"/>
          </w:rPr>
          <w:t>Canada and the United Nations – News</w:t>
        </w:r>
      </w:hyperlink>
    </w:p>
    <w:p w14:paraId="4CC7B966" w14:textId="6324ADB4" w:rsidR="00AC62BB" w:rsidRDefault="00AC62BB" w:rsidP="00A21E0B">
      <w:pPr>
        <w:pStyle w:val="ListBullets"/>
        <w:numPr>
          <w:ilvl w:val="0"/>
          <w:numId w:val="17"/>
        </w:numPr>
      </w:pPr>
      <w:hyperlink r:id="rId14" w:history="1">
        <w:r w:rsidRPr="009A0B2F">
          <w:rPr>
            <w:rStyle w:val="Hyperlink"/>
          </w:rPr>
          <w:t>Canada and the United Nations – Declarations and Statements</w:t>
        </w:r>
      </w:hyperlink>
    </w:p>
    <w:p w14:paraId="6052E5E1" w14:textId="3ACE305C" w:rsidR="009A0B2F" w:rsidRDefault="008247F2" w:rsidP="00850A54">
      <w:pPr>
        <w:pStyle w:val="Heading2"/>
      </w:pPr>
      <w:bookmarkStart w:id="11" w:name="_Toc204337244"/>
      <w:r>
        <w:t>Canada International Fund Assistance</w:t>
      </w:r>
      <w:bookmarkEnd w:id="11"/>
    </w:p>
    <w:p w14:paraId="4EB8537A" w14:textId="600AF9B2" w:rsidR="00AB66E6" w:rsidRDefault="00AB66E6" w:rsidP="00AB66E6">
      <w:pPr>
        <w:pStyle w:val="Heading3"/>
      </w:pPr>
      <w:bookmarkStart w:id="12" w:name="_Toc204337245"/>
      <w:r>
        <w:t>Files</w:t>
      </w:r>
      <w:bookmarkEnd w:id="12"/>
    </w:p>
    <w:p w14:paraId="243642F9" w14:textId="2E1798C8" w:rsidR="00AB66E6" w:rsidRDefault="00AB66E6" w:rsidP="00A21E0B">
      <w:pPr>
        <w:pStyle w:val="ListBullets"/>
        <w:numPr>
          <w:ilvl w:val="0"/>
          <w:numId w:val="16"/>
        </w:numPr>
      </w:pPr>
      <w:r>
        <w:t xml:space="preserve">Canada </w:t>
      </w:r>
      <w:proofErr w:type="spellStart"/>
      <w:r>
        <w:t>Webscraper.ipynb</w:t>
      </w:r>
      <w:proofErr w:type="spellEnd"/>
    </w:p>
    <w:p w14:paraId="569E9292" w14:textId="4A549CA8" w:rsidR="00AB66E6" w:rsidRDefault="00AB66E6" w:rsidP="00A21E0B">
      <w:pPr>
        <w:pStyle w:val="ListBullets"/>
        <w:numPr>
          <w:ilvl w:val="0"/>
          <w:numId w:val="16"/>
        </w:numPr>
      </w:pPr>
      <w:r>
        <w:t>Canada_international_projects.xlsx</w:t>
      </w:r>
    </w:p>
    <w:p w14:paraId="17860A42" w14:textId="77777777" w:rsidR="007E62B6" w:rsidRDefault="007E62B6" w:rsidP="007E62B6"/>
    <w:p w14:paraId="61735246" w14:textId="253C0C1E" w:rsidR="00581A1A" w:rsidRDefault="00A21E0B" w:rsidP="00581A1A">
      <w:pPr>
        <w:pStyle w:val="Heading3"/>
      </w:pPr>
      <w:bookmarkStart w:id="13" w:name="_Toc204337246"/>
      <w:r>
        <w:t>Step</w:t>
      </w:r>
      <w:r w:rsidR="00581A1A">
        <w:t xml:space="preserve"> 1 </w:t>
      </w:r>
      <w:r w:rsidR="006B6FC1">
        <w:t>–</w:t>
      </w:r>
      <w:r w:rsidR="00581A1A">
        <w:t xml:space="preserve"> </w:t>
      </w:r>
      <w:r w:rsidR="006B6FC1">
        <w:t xml:space="preserve">Scrape </w:t>
      </w:r>
      <w:r w:rsidR="00C85569">
        <w:t>Data from Website</w:t>
      </w:r>
      <w:bookmarkEnd w:id="13"/>
    </w:p>
    <w:p w14:paraId="13146055" w14:textId="77777777" w:rsidR="007E62B6" w:rsidRDefault="007E62B6" w:rsidP="004C669A">
      <w:r>
        <w:t xml:space="preserve">The first phase of the workflow involves automated data extraction from the International Assistance Projects website using Selenium and </w:t>
      </w:r>
      <w:proofErr w:type="spellStart"/>
      <w:r>
        <w:t>ChromeDriver</w:t>
      </w:r>
      <w:proofErr w:type="spellEnd"/>
      <w:r>
        <w:t>. This setup enables dynamic interaction with the website’s interface, allowing the script to navigate through paginated content and extract project-level data.</w:t>
      </w:r>
    </w:p>
    <w:p w14:paraId="5AA3169B" w14:textId="77777777" w:rsidR="007E62B6" w:rsidRDefault="007E62B6" w:rsidP="004C669A"/>
    <w:p w14:paraId="49F72278" w14:textId="0FC04CFC" w:rsidR="006B6FC1" w:rsidRDefault="007E62B6" w:rsidP="004C669A">
      <w:r>
        <w:t xml:space="preserve">The scraper is configured to filter for projects with a start date on or after January 1, 2019. The extracted data is downloaded in CSV format. From this file, all columns up to and including the “Budget” field are parsed and loaded into a structured Python </w:t>
      </w:r>
      <w:proofErr w:type="spellStart"/>
      <w:r>
        <w:t>DataFrame</w:t>
      </w:r>
      <w:proofErr w:type="spellEnd"/>
      <w:r>
        <w:t xml:space="preserve"> for further processing.</w:t>
      </w:r>
    </w:p>
    <w:p w14:paraId="2DF597D9" w14:textId="77777777" w:rsidR="00B33644" w:rsidRDefault="00B33644" w:rsidP="007E62B6"/>
    <w:p w14:paraId="44B39ADD" w14:textId="3E31E79A" w:rsidR="00B33644" w:rsidRDefault="00A21E0B" w:rsidP="00A30CC5">
      <w:pPr>
        <w:pStyle w:val="Heading3"/>
      </w:pPr>
      <w:bookmarkStart w:id="14" w:name="_Toc204337247"/>
      <w:r>
        <w:t>Step</w:t>
      </w:r>
      <w:r w:rsidR="00A30CC5">
        <w:t xml:space="preserve"> 2 – </w:t>
      </w:r>
      <w:r w:rsidR="008247F2">
        <w:t>Data</w:t>
      </w:r>
      <w:r w:rsidR="00A30CC5">
        <w:t xml:space="preserve"> Cleaning and Analysis</w:t>
      </w:r>
      <w:bookmarkEnd w:id="14"/>
    </w:p>
    <w:p w14:paraId="772B56B8" w14:textId="77777777" w:rsidR="004C669A" w:rsidRDefault="004C669A" w:rsidP="004C669A">
      <w:r w:rsidRPr="00C07158">
        <w:t>Once the raw data is ingested, the second phase focuses on cleaning and analyzing the dataset. The analysis emphasizes identifying thematic trends and donor priorities using natural language processing (NLP) techniques applied to the combined text from the “Project Description” and “Expected Results” fields.</w:t>
      </w:r>
    </w:p>
    <w:p w14:paraId="410CDFDC" w14:textId="77777777" w:rsidR="004C669A" w:rsidRPr="00C07158" w:rsidRDefault="004C669A" w:rsidP="004C669A"/>
    <w:p w14:paraId="54AAC728" w14:textId="77777777" w:rsidR="004C669A" w:rsidRPr="00C07158" w:rsidRDefault="004C669A" w:rsidP="004C669A">
      <w:r w:rsidRPr="00C07158">
        <w:t>Key steps include:</w:t>
      </w:r>
    </w:p>
    <w:p w14:paraId="36A71C2E" w14:textId="77777777" w:rsidR="004C669A" w:rsidRPr="00C07158" w:rsidRDefault="004C669A" w:rsidP="00A21E0B">
      <w:pPr>
        <w:pStyle w:val="ListBullets"/>
        <w:numPr>
          <w:ilvl w:val="0"/>
          <w:numId w:val="15"/>
        </w:numPr>
      </w:pPr>
      <w:r w:rsidRPr="004C669A">
        <w:rPr>
          <w:b/>
          <w:bCs/>
        </w:rPr>
        <w:t>Stop Word Refinement</w:t>
      </w:r>
      <w:r w:rsidRPr="00C07158">
        <w:t>: A custom stop word list was developed by manually reviewing the top 20 most frequent terms and excluding non-thematic or administrative language.</w:t>
      </w:r>
    </w:p>
    <w:p w14:paraId="43F0D199" w14:textId="77777777" w:rsidR="004C669A" w:rsidRPr="00C07158" w:rsidRDefault="004C669A" w:rsidP="00A21E0B">
      <w:pPr>
        <w:pStyle w:val="ListBullets"/>
        <w:numPr>
          <w:ilvl w:val="0"/>
          <w:numId w:val="15"/>
        </w:numPr>
      </w:pPr>
      <w:r w:rsidRPr="004C669A">
        <w:rPr>
          <w:b/>
          <w:bCs/>
        </w:rPr>
        <w:t>Topic Modeling (LDA)</w:t>
      </w:r>
      <w:r w:rsidRPr="00C07158">
        <w:t>:</w:t>
      </w:r>
    </w:p>
    <w:p w14:paraId="08A5BFF7" w14:textId="77777777" w:rsidR="004C669A" w:rsidRPr="00C07158" w:rsidRDefault="004C669A" w:rsidP="00A21E0B">
      <w:pPr>
        <w:pStyle w:val="ListBullets"/>
        <w:numPr>
          <w:ilvl w:val="1"/>
          <w:numId w:val="15"/>
        </w:numPr>
      </w:pPr>
      <w:r w:rsidRPr="00C07158">
        <w:t>An initial model extracts the top 5 topics, each represented by 3 keywords, without using bigrams.</w:t>
      </w:r>
    </w:p>
    <w:p w14:paraId="59C210FD" w14:textId="77777777" w:rsidR="004C669A" w:rsidRPr="00C07158" w:rsidRDefault="004C669A" w:rsidP="00A21E0B">
      <w:pPr>
        <w:pStyle w:val="ListBullets"/>
        <w:numPr>
          <w:ilvl w:val="1"/>
          <w:numId w:val="15"/>
        </w:numPr>
      </w:pPr>
      <w:r w:rsidRPr="00C07158">
        <w:t>A second model incorporates bigrams and extracts the top 3 topics, each with 5 keywords. These are visualized as word clouds and integrated into the Power BI dashboard.</w:t>
      </w:r>
    </w:p>
    <w:p w14:paraId="0512A4D6" w14:textId="77777777" w:rsidR="004C669A" w:rsidRPr="00C07158" w:rsidRDefault="004C669A" w:rsidP="00A21E0B">
      <w:pPr>
        <w:pStyle w:val="ListBullets"/>
        <w:numPr>
          <w:ilvl w:val="1"/>
          <w:numId w:val="15"/>
        </w:numPr>
      </w:pPr>
      <w:r w:rsidRPr="00C07158">
        <w:t>The topic-word associations are exported to an Excel sheet titled </w:t>
      </w:r>
      <w:r w:rsidRPr="004C669A">
        <w:rPr>
          <w:i/>
          <w:iCs/>
        </w:rPr>
        <w:t>“</w:t>
      </w:r>
      <w:proofErr w:type="spellStart"/>
      <w:r w:rsidRPr="004C669A">
        <w:rPr>
          <w:i/>
          <w:iCs/>
        </w:rPr>
        <w:t>Topic_WordCloud</w:t>
      </w:r>
      <w:proofErr w:type="spellEnd"/>
      <w:r w:rsidRPr="004C669A">
        <w:rPr>
          <w:i/>
          <w:iCs/>
        </w:rPr>
        <w:t>”</w:t>
      </w:r>
      <w:r w:rsidRPr="00C07158">
        <w:t> for dashboard integration.</w:t>
      </w:r>
    </w:p>
    <w:p w14:paraId="374A60F0" w14:textId="77777777" w:rsidR="004C669A" w:rsidRPr="00C07158" w:rsidRDefault="004C669A" w:rsidP="00A21E0B">
      <w:pPr>
        <w:pStyle w:val="ListBullets"/>
        <w:numPr>
          <w:ilvl w:val="0"/>
          <w:numId w:val="15"/>
        </w:numPr>
      </w:pPr>
      <w:r w:rsidRPr="004C669A">
        <w:rPr>
          <w:b/>
          <w:bCs/>
        </w:rPr>
        <w:lastRenderedPageBreak/>
        <w:t>Keyword Frequency Analysis</w:t>
      </w:r>
      <w:r w:rsidRPr="00C07158">
        <w:t>:</w:t>
      </w:r>
    </w:p>
    <w:p w14:paraId="3B759DB2" w14:textId="77777777" w:rsidR="004C669A" w:rsidRPr="00C07158" w:rsidRDefault="004C669A" w:rsidP="00A21E0B">
      <w:pPr>
        <w:pStyle w:val="ListBullets"/>
        <w:numPr>
          <w:ilvl w:val="1"/>
          <w:numId w:val="15"/>
        </w:numPr>
      </w:pPr>
      <w:r w:rsidRPr="00C07158">
        <w:t>High-frequency keywords are identified after stop word removal.</w:t>
      </w:r>
    </w:p>
    <w:p w14:paraId="2A2F8C95" w14:textId="77777777" w:rsidR="004C669A" w:rsidRPr="00C07158" w:rsidRDefault="004C669A" w:rsidP="00A21E0B">
      <w:pPr>
        <w:pStyle w:val="ListBullets"/>
        <w:numPr>
          <w:ilvl w:val="1"/>
          <w:numId w:val="15"/>
        </w:numPr>
      </w:pPr>
      <w:r w:rsidRPr="00C07158">
        <w:t>TF-IDF (Term Frequency–Inverse Document Frequency) is used to highlight terms with high contextual importance.</w:t>
      </w:r>
    </w:p>
    <w:p w14:paraId="7D30FE93" w14:textId="77777777" w:rsidR="004C669A" w:rsidRPr="00C07158" w:rsidRDefault="004C669A" w:rsidP="00A21E0B">
      <w:pPr>
        <w:pStyle w:val="ListBullets"/>
        <w:numPr>
          <w:ilvl w:val="0"/>
          <w:numId w:val="15"/>
        </w:numPr>
      </w:pPr>
      <w:r w:rsidRPr="004C669A">
        <w:rPr>
          <w:b/>
          <w:bCs/>
        </w:rPr>
        <w:t>DAC Sector Classification</w:t>
      </w:r>
      <w:r w:rsidRPr="00C07158">
        <w:t>:</w:t>
      </w:r>
    </w:p>
    <w:p w14:paraId="5BA3546C" w14:textId="77777777" w:rsidR="004C669A" w:rsidRPr="00C07158" w:rsidRDefault="004C669A" w:rsidP="00A21E0B">
      <w:pPr>
        <w:pStyle w:val="ListBullets"/>
        <w:numPr>
          <w:ilvl w:val="1"/>
          <w:numId w:val="15"/>
        </w:numPr>
      </w:pPr>
      <w:r w:rsidRPr="00C07158">
        <w:t>Projects are categorized using DAC (Development Assistance Committee) sector codes, which are standardized by the OECD to classify Official Development Assistance (ODA) by purpose.</w:t>
      </w:r>
    </w:p>
    <w:p w14:paraId="23EA995D" w14:textId="77777777" w:rsidR="004C669A" w:rsidRPr="00C07158" w:rsidRDefault="004C669A" w:rsidP="00A21E0B">
      <w:pPr>
        <w:pStyle w:val="ListBullets"/>
        <w:numPr>
          <w:ilvl w:val="0"/>
          <w:numId w:val="15"/>
        </w:numPr>
      </w:pPr>
      <w:r w:rsidRPr="004C669A">
        <w:rPr>
          <w:b/>
          <w:bCs/>
        </w:rPr>
        <w:t>Policy Marker Tags (Deprecated)</w:t>
      </w:r>
      <w:r w:rsidRPr="00C07158">
        <w:t>:</w:t>
      </w:r>
    </w:p>
    <w:p w14:paraId="7A0A4E5D" w14:textId="77777777" w:rsidR="004C669A" w:rsidRPr="00C07158" w:rsidRDefault="004C669A" w:rsidP="00A21E0B">
      <w:pPr>
        <w:pStyle w:val="ListBullets"/>
        <w:numPr>
          <w:ilvl w:val="1"/>
          <w:numId w:val="15"/>
        </w:numPr>
      </w:pPr>
      <w:r w:rsidRPr="00C07158">
        <w:t>Although the dataset includes policy marker tags indicating primary and secondary thematic relevance, these were excluded from final analysis due to inconsistencies and limited reliability.</w:t>
      </w:r>
    </w:p>
    <w:p w14:paraId="786D2DDC" w14:textId="77777777" w:rsidR="004C669A" w:rsidRPr="00C07158" w:rsidRDefault="004C669A" w:rsidP="00A21E0B">
      <w:pPr>
        <w:pStyle w:val="ListBullets"/>
        <w:numPr>
          <w:ilvl w:val="0"/>
          <w:numId w:val="15"/>
        </w:numPr>
      </w:pPr>
      <w:r w:rsidRPr="004C669A">
        <w:rPr>
          <w:b/>
          <w:bCs/>
        </w:rPr>
        <w:t>Geographic Allocation Analysis</w:t>
      </w:r>
      <w:r w:rsidRPr="00C07158">
        <w:t>:</w:t>
      </w:r>
    </w:p>
    <w:p w14:paraId="0F85364E" w14:textId="77777777" w:rsidR="004C669A" w:rsidRDefault="004C669A" w:rsidP="00A21E0B">
      <w:pPr>
        <w:pStyle w:val="ListBullets"/>
        <w:numPr>
          <w:ilvl w:val="1"/>
          <w:numId w:val="15"/>
        </w:numPr>
      </w:pPr>
      <w:r w:rsidRPr="00C07158">
        <w:t>Projects are analyzed by country and region using the “Country” and “Region” fields, which may contain multiple tags per project. This enables mapping of Canada’s foreign assistance distribution across geographic areas.</w:t>
      </w:r>
    </w:p>
    <w:p w14:paraId="4B2ED6DA" w14:textId="48AFBCE4" w:rsidR="00BB6CB6" w:rsidRDefault="00A21E0B" w:rsidP="00BB6CB6">
      <w:pPr>
        <w:pStyle w:val="Heading3"/>
      </w:pPr>
      <w:bookmarkStart w:id="15" w:name="_Toc204337248"/>
      <w:r>
        <w:t>Step</w:t>
      </w:r>
      <w:r w:rsidR="00BB6CB6">
        <w:t xml:space="preserve"> 3 – Exporting Data</w:t>
      </w:r>
      <w:bookmarkEnd w:id="15"/>
    </w:p>
    <w:p w14:paraId="402635F8" w14:textId="25595318" w:rsidR="00BB6CB6" w:rsidRDefault="00257CE9" w:rsidP="00BB6CB6">
      <w:r>
        <w:t xml:space="preserve">The final phase involves exporting two versions of the </w:t>
      </w:r>
      <w:proofErr w:type="spellStart"/>
      <w:r>
        <w:t>cleaded</w:t>
      </w:r>
      <w:proofErr w:type="spellEnd"/>
      <w:r>
        <w:t xml:space="preserve"> dataset for use in </w:t>
      </w:r>
      <w:proofErr w:type="spellStart"/>
      <w:r>
        <w:t>PowerBI</w:t>
      </w:r>
      <w:proofErr w:type="spellEnd"/>
      <w:r w:rsidR="007A4A7C">
        <w:t>:</w:t>
      </w:r>
    </w:p>
    <w:p w14:paraId="5FD98E2D" w14:textId="545D46CB" w:rsidR="007A4A7C" w:rsidRDefault="007A4A7C" w:rsidP="00A21E0B">
      <w:pPr>
        <w:pStyle w:val="ListBullets"/>
        <w:numPr>
          <w:ilvl w:val="0"/>
          <w:numId w:val="14"/>
        </w:numPr>
      </w:pPr>
      <w:r>
        <w:t xml:space="preserve">A </w:t>
      </w:r>
      <w:r>
        <w:rPr>
          <w:b/>
          <w:bCs/>
        </w:rPr>
        <w:t>wide-format</w:t>
      </w:r>
      <w:r>
        <w:t xml:space="preserve"> (</w:t>
      </w:r>
      <w:proofErr w:type="spellStart"/>
      <w:r>
        <w:rPr>
          <w:i/>
          <w:iCs/>
        </w:rPr>
        <w:t>Canada_international_projects_wide</w:t>
      </w:r>
      <w:proofErr w:type="spellEnd"/>
      <w:r>
        <w:rPr>
          <w:i/>
          <w:iCs/>
        </w:rPr>
        <w:t xml:space="preserve">) </w:t>
      </w:r>
      <w:r>
        <w:t>containing one-hot encoded fields</w:t>
      </w:r>
    </w:p>
    <w:p w14:paraId="0CF56FFB" w14:textId="11457F72" w:rsidR="007A4A7C" w:rsidRDefault="007A4A7C" w:rsidP="00A21E0B">
      <w:pPr>
        <w:pStyle w:val="ListBullets"/>
        <w:numPr>
          <w:ilvl w:val="0"/>
          <w:numId w:val="14"/>
        </w:numPr>
      </w:pPr>
      <w:r>
        <w:t xml:space="preserve">A </w:t>
      </w:r>
      <w:proofErr w:type="gramStart"/>
      <w:r>
        <w:rPr>
          <w:b/>
          <w:bCs/>
        </w:rPr>
        <w:t>long-format</w:t>
      </w:r>
      <w:proofErr w:type="gramEnd"/>
      <w:r>
        <w:t xml:space="preserve"> (</w:t>
      </w:r>
      <w:proofErr w:type="spellStart"/>
      <w:r>
        <w:rPr>
          <w:i/>
          <w:iCs/>
        </w:rPr>
        <w:t>Canada_international_projects_long</w:t>
      </w:r>
      <w:proofErr w:type="spellEnd"/>
      <w:r>
        <w:rPr>
          <w:i/>
          <w:iCs/>
        </w:rPr>
        <w:t xml:space="preserve">) </w:t>
      </w:r>
      <w:r>
        <w:t>where multi-class fields such as DAC Sector, Country, and Region are normalized into individual rows for flexible visualization.</w:t>
      </w:r>
    </w:p>
    <w:p w14:paraId="60EABAF3" w14:textId="77777777" w:rsidR="0000452F" w:rsidRDefault="0000452F" w:rsidP="0000452F">
      <w:pPr>
        <w:pStyle w:val="ListParagraph"/>
        <w:ind w:left="720"/>
      </w:pPr>
    </w:p>
    <w:p w14:paraId="06E6A6DF" w14:textId="354228A8" w:rsidR="00900342" w:rsidRDefault="00737629" w:rsidP="008673F5">
      <w:pPr>
        <w:pStyle w:val="Heading2"/>
      </w:pPr>
      <w:bookmarkStart w:id="16" w:name="_Toc204337249"/>
      <w:r>
        <w:t>Permanent Mission News Articles</w:t>
      </w:r>
      <w:bookmarkEnd w:id="16"/>
    </w:p>
    <w:p w14:paraId="1BCF2488" w14:textId="28123986" w:rsidR="00737629" w:rsidRDefault="00737629" w:rsidP="00737629">
      <w:pPr>
        <w:pStyle w:val="Heading3"/>
      </w:pPr>
      <w:bookmarkStart w:id="17" w:name="_Toc204337250"/>
      <w:r>
        <w:t>Files</w:t>
      </w:r>
      <w:bookmarkEnd w:id="17"/>
    </w:p>
    <w:p w14:paraId="47CF7985" w14:textId="6E062501" w:rsidR="00737629" w:rsidRDefault="00737629" w:rsidP="00A21E0B">
      <w:pPr>
        <w:pStyle w:val="ListBullets"/>
        <w:numPr>
          <w:ilvl w:val="0"/>
          <w:numId w:val="13"/>
        </w:numPr>
      </w:pPr>
      <w:r>
        <w:t>Canada_mission_news.xlsx</w:t>
      </w:r>
    </w:p>
    <w:p w14:paraId="685876F1" w14:textId="3259C5F9" w:rsidR="00737629" w:rsidRDefault="00737629" w:rsidP="00A21E0B">
      <w:pPr>
        <w:pStyle w:val="ListBullets"/>
        <w:numPr>
          <w:ilvl w:val="0"/>
          <w:numId w:val="13"/>
        </w:numPr>
      </w:pPr>
      <w:r>
        <w:t xml:space="preserve">Canada Mission News Articles </w:t>
      </w:r>
      <w:proofErr w:type="spellStart"/>
      <w:r>
        <w:t>Scraper.ipynb</w:t>
      </w:r>
      <w:proofErr w:type="spellEnd"/>
    </w:p>
    <w:p w14:paraId="0DA938CE" w14:textId="77777777" w:rsidR="0000452F" w:rsidRDefault="0000452F" w:rsidP="0000452F">
      <w:pPr>
        <w:pStyle w:val="ListParagraph"/>
        <w:ind w:left="720"/>
      </w:pPr>
    </w:p>
    <w:p w14:paraId="57506577" w14:textId="5CAA876F" w:rsidR="00C127FB" w:rsidRDefault="00C127FB" w:rsidP="00C127FB">
      <w:pPr>
        <w:pStyle w:val="Heading3"/>
      </w:pPr>
      <w:bookmarkStart w:id="18" w:name="_Toc204337251"/>
      <w:r>
        <w:t>Step 1 – Scrape Data from Website</w:t>
      </w:r>
      <w:bookmarkEnd w:id="18"/>
    </w:p>
    <w:p w14:paraId="0A90A800" w14:textId="4F897DF9" w:rsidR="0000452F" w:rsidRDefault="0000452F" w:rsidP="0000452F">
      <w:r>
        <w:t>The objective was to extract official news articles from the Global Affairs Canada website, specifically from the section dedicated to UN-related updates.</w:t>
      </w:r>
    </w:p>
    <w:p w14:paraId="464656C1" w14:textId="77777777" w:rsidR="0000452F" w:rsidRDefault="0000452F" w:rsidP="0000452F"/>
    <w:p w14:paraId="6A89B315" w14:textId="77777777" w:rsidR="0000452F" w:rsidRPr="0000452F" w:rsidRDefault="0000452F" w:rsidP="0000452F">
      <w:pPr>
        <w:rPr>
          <w:b/>
          <w:bCs/>
          <w:u w:val="single"/>
        </w:rPr>
      </w:pPr>
      <w:r w:rsidRPr="0000452F">
        <w:rPr>
          <w:b/>
          <w:bCs/>
          <w:u w:val="single"/>
        </w:rPr>
        <w:t>Targeting and Filtering</w:t>
      </w:r>
    </w:p>
    <w:p w14:paraId="3FA8177A" w14:textId="77777777" w:rsidR="0000452F" w:rsidRDefault="0000452F" w:rsidP="0000452F">
      <w:r>
        <w:t>The scraper targets a structured list of articles on the website. Each article entry includes a title, hyperlink, and publication date. To ensure relevance, only articles published on or after January 1, 2018, were included in the dataset.</w:t>
      </w:r>
    </w:p>
    <w:p w14:paraId="6F7C0E85" w14:textId="77777777" w:rsidR="0000452F" w:rsidRDefault="0000452F" w:rsidP="0000452F"/>
    <w:p w14:paraId="2E997DE9" w14:textId="77777777" w:rsidR="0000452F" w:rsidRPr="0000452F" w:rsidRDefault="0000452F" w:rsidP="0000452F">
      <w:pPr>
        <w:rPr>
          <w:b/>
          <w:bCs/>
          <w:u w:val="single"/>
        </w:rPr>
      </w:pPr>
      <w:r w:rsidRPr="0000452F">
        <w:rPr>
          <w:b/>
          <w:bCs/>
          <w:u w:val="single"/>
        </w:rPr>
        <w:t>HTML Parsing and Data Extraction</w:t>
      </w:r>
    </w:p>
    <w:p w14:paraId="51801E46" w14:textId="77777777" w:rsidR="0000452F" w:rsidRDefault="0000452F" w:rsidP="0000452F">
      <w:r>
        <w:t>The HTML content of the page is parsed using a DOM parser to locate and extract relevant elements. For each article, the scraper retrieves:</w:t>
      </w:r>
    </w:p>
    <w:p w14:paraId="3B1639F9" w14:textId="6F13CD43" w:rsidR="0000452F" w:rsidRDefault="0000452F" w:rsidP="00A21E0B">
      <w:pPr>
        <w:pStyle w:val="ListBullets"/>
        <w:numPr>
          <w:ilvl w:val="0"/>
          <w:numId w:val="12"/>
        </w:numPr>
      </w:pPr>
      <w:r>
        <w:t>The article title</w:t>
      </w:r>
    </w:p>
    <w:p w14:paraId="5EBAD76D" w14:textId="6DEA9078" w:rsidR="0000452F" w:rsidRDefault="0000452F" w:rsidP="00A21E0B">
      <w:pPr>
        <w:pStyle w:val="ListBullets"/>
        <w:numPr>
          <w:ilvl w:val="0"/>
          <w:numId w:val="12"/>
        </w:numPr>
      </w:pPr>
      <w:r>
        <w:t>The full URL (handling both absolute and relative links)</w:t>
      </w:r>
    </w:p>
    <w:p w14:paraId="40E765DC" w14:textId="5AB54A85" w:rsidR="0000452F" w:rsidRDefault="0000452F" w:rsidP="00A21E0B">
      <w:pPr>
        <w:pStyle w:val="ListBullets"/>
        <w:numPr>
          <w:ilvl w:val="0"/>
          <w:numId w:val="12"/>
        </w:numPr>
      </w:pPr>
      <w:r>
        <w:t>The publication date, which is parsed and validated</w:t>
      </w:r>
    </w:p>
    <w:p w14:paraId="083B8D08" w14:textId="77777777" w:rsidR="0000452F" w:rsidRDefault="0000452F" w:rsidP="0000452F">
      <w:r>
        <w:t>Articles that do not meet the date criteria or contain malformed data are excluded from further processing.</w:t>
      </w:r>
    </w:p>
    <w:p w14:paraId="6F9E12CB" w14:textId="77777777" w:rsidR="0000452F" w:rsidRDefault="0000452F" w:rsidP="0000452F">
      <w:r>
        <w:t>Content Retrieval and Cleaning</w:t>
      </w:r>
    </w:p>
    <w:p w14:paraId="1E43DA01" w14:textId="77777777" w:rsidR="0000452F" w:rsidRDefault="0000452F" w:rsidP="0000452F">
      <w:r>
        <w:lastRenderedPageBreak/>
        <w:t xml:space="preserve">For each valid article URL, the scraper fetches the </w:t>
      </w:r>
      <w:proofErr w:type="gramStart"/>
      <w:r>
        <w:t>full page</w:t>
      </w:r>
      <w:proofErr w:type="gramEnd"/>
      <w:r>
        <w:t xml:space="preserve"> content and isolates the main body of the article. It then extracts all paragraph elements, applying the following cleaning rules:</w:t>
      </w:r>
    </w:p>
    <w:p w14:paraId="2C0F0D57" w14:textId="4F59CA12" w:rsidR="0000452F" w:rsidRDefault="0000452F" w:rsidP="00A21E0B">
      <w:pPr>
        <w:pStyle w:val="ListBullets"/>
        <w:numPr>
          <w:ilvl w:val="0"/>
          <w:numId w:val="12"/>
        </w:numPr>
      </w:pPr>
      <w:r>
        <w:t>Paragraphs that contain only formatting tags (e.g., bold or italic text) are discarded</w:t>
      </w:r>
    </w:p>
    <w:p w14:paraId="587F8631" w14:textId="42A9E829" w:rsidR="0000452F" w:rsidRDefault="0000452F" w:rsidP="00A21E0B">
      <w:pPr>
        <w:pStyle w:val="ListBullets"/>
        <w:numPr>
          <w:ilvl w:val="0"/>
          <w:numId w:val="12"/>
        </w:numPr>
      </w:pPr>
      <w:r>
        <w:t>Very short paragraphs, which are likely to be boilerplate or non-substantive, are filtered out</w:t>
      </w:r>
    </w:p>
    <w:p w14:paraId="2F4BD97F" w14:textId="0B3C3BA6" w:rsidR="0000452F" w:rsidRDefault="0000452F" w:rsidP="00A21E0B">
      <w:pPr>
        <w:pStyle w:val="ListBullets"/>
        <w:numPr>
          <w:ilvl w:val="0"/>
          <w:numId w:val="12"/>
        </w:numPr>
      </w:pPr>
      <w:r>
        <w:t>Remaining paragraphs are stripped of HTML tags and concatenated into a clean, readable text block</w:t>
      </w:r>
    </w:p>
    <w:p w14:paraId="0BE3B2DC" w14:textId="77777777" w:rsidR="0000452F" w:rsidRDefault="0000452F" w:rsidP="0000452F">
      <w:r>
        <w:t xml:space="preserve">This ensures that the final </w:t>
      </w:r>
      <w:proofErr w:type="gramStart"/>
      <w:r>
        <w:t>dataset</w:t>
      </w:r>
      <w:proofErr w:type="gramEnd"/>
      <w:r>
        <w:t xml:space="preserve"> contains only meaningful, content-rich text suitable for thematic analysis.</w:t>
      </w:r>
    </w:p>
    <w:p w14:paraId="67E38E2F" w14:textId="77777777" w:rsidR="0000452F" w:rsidRDefault="0000452F" w:rsidP="0000452F"/>
    <w:p w14:paraId="39514D9B" w14:textId="77777777" w:rsidR="0000452F" w:rsidRPr="0000452F" w:rsidRDefault="0000452F" w:rsidP="0000452F">
      <w:pPr>
        <w:rPr>
          <w:b/>
          <w:bCs/>
          <w:u w:val="single"/>
        </w:rPr>
      </w:pPr>
      <w:r w:rsidRPr="0000452F">
        <w:rPr>
          <w:b/>
          <w:bCs/>
          <w:u w:val="single"/>
        </w:rPr>
        <w:t>Data Structuring and Export</w:t>
      </w:r>
    </w:p>
    <w:p w14:paraId="384421F7" w14:textId="67D5DC8D" w:rsidR="00C127FB" w:rsidRDefault="0000452F" w:rsidP="0000452F">
      <w:r>
        <w:t>The collected data—including article titles, URLs, publication dates, and cleaned full text—is compiled into a structured tabular format using a data processing library. The final dataset is exported to an Excel file for archival and further analysis.</w:t>
      </w:r>
    </w:p>
    <w:p w14:paraId="10D6B8CA" w14:textId="77777777" w:rsidR="0000452F" w:rsidRDefault="0000452F" w:rsidP="0000452F"/>
    <w:p w14:paraId="60A3BE1E" w14:textId="2A48FC7A" w:rsidR="0000452F" w:rsidRDefault="0000452F" w:rsidP="0000452F">
      <w:pPr>
        <w:pStyle w:val="Heading3"/>
      </w:pPr>
      <w:bookmarkStart w:id="19" w:name="_Step_2_–"/>
      <w:bookmarkStart w:id="20" w:name="_Toc204337252"/>
      <w:bookmarkEnd w:id="19"/>
      <w:r>
        <w:t>Step 2 – Data Analysis</w:t>
      </w:r>
      <w:r w:rsidR="00B42A28">
        <w:t xml:space="preserve"> </w:t>
      </w:r>
      <w:r w:rsidR="005A4011">
        <w:t>and</w:t>
      </w:r>
      <w:r w:rsidR="00B42A28">
        <w:t xml:space="preserve"> AI Tagging</w:t>
      </w:r>
      <w:bookmarkEnd w:id="20"/>
    </w:p>
    <w:p w14:paraId="6987CC30" w14:textId="77777777" w:rsidR="00B42A28" w:rsidRDefault="00B42A28" w:rsidP="00B42A28">
      <w:r>
        <w:t xml:space="preserve">To extract thematic insights from qualitative text data, a multi-step natural language processing (NLP) pipeline was implemented using both scikit-learn and </w:t>
      </w:r>
      <w:proofErr w:type="spellStart"/>
      <w:r>
        <w:t>Gensim</w:t>
      </w:r>
      <w:proofErr w:type="spellEnd"/>
      <w:r>
        <w:t xml:space="preserve"> libraries. The goal was to identify recurring topics and high-importance keywords from Canadian news articles. </w:t>
      </w:r>
    </w:p>
    <w:p w14:paraId="0022D066" w14:textId="77777777" w:rsidR="0087489E" w:rsidRDefault="0087489E" w:rsidP="00B42A28"/>
    <w:p w14:paraId="19B13B36" w14:textId="33F70B22" w:rsidR="00B42A28" w:rsidRPr="0087489E" w:rsidRDefault="00B42A28" w:rsidP="00B42A28">
      <w:pPr>
        <w:rPr>
          <w:b/>
          <w:bCs/>
          <w:u w:val="single"/>
        </w:rPr>
      </w:pPr>
      <w:r w:rsidRPr="0087489E">
        <w:rPr>
          <w:b/>
          <w:bCs/>
          <w:u w:val="single"/>
        </w:rPr>
        <w:t>Stopword Customization</w:t>
      </w:r>
    </w:p>
    <w:p w14:paraId="3F393E11" w14:textId="77777777" w:rsidR="00B42A28" w:rsidRDefault="00B42A28" w:rsidP="00B42A28">
      <w:r>
        <w:t xml:space="preserve">A custom </w:t>
      </w:r>
      <w:proofErr w:type="spellStart"/>
      <w:r>
        <w:t>stopword</w:t>
      </w:r>
      <w:proofErr w:type="spellEnd"/>
      <w:r>
        <w:t xml:space="preserve"> list was created by combining the default English </w:t>
      </w:r>
      <w:proofErr w:type="spellStart"/>
      <w:r>
        <w:t>stopwords</w:t>
      </w:r>
      <w:proofErr w:type="spellEnd"/>
      <w:r>
        <w:t xml:space="preserve"> from scikit-learn with a manually curated list of domain-specific terms. These included </w:t>
      </w:r>
      <w:proofErr w:type="gramStart"/>
      <w:r>
        <w:t>high-frequency</w:t>
      </w:r>
      <w:proofErr w:type="gramEnd"/>
      <w:r>
        <w:t xml:space="preserve"> but semantically uninformative words such as “minister,” “united,” “</w:t>
      </w:r>
      <w:proofErr w:type="spellStart"/>
      <w:r>
        <w:t>canada</w:t>
      </w:r>
      <w:proofErr w:type="spellEnd"/>
      <w:r>
        <w:t xml:space="preserve">,” and “international.” This step ensured that the topic modeling process focused on meaningful thematic content rather than administrative or generic language. </w:t>
      </w:r>
      <w:proofErr w:type="spellStart"/>
      <w:r>
        <w:t>Stopwords</w:t>
      </w:r>
      <w:proofErr w:type="spellEnd"/>
      <w:r>
        <w:t xml:space="preserve"> were determined through a manual iterative process, taking out words in the results that did not contain meaningful thematic content.</w:t>
      </w:r>
    </w:p>
    <w:p w14:paraId="1218184D" w14:textId="77777777" w:rsidR="0087489E" w:rsidRDefault="0087489E" w:rsidP="00B42A28"/>
    <w:p w14:paraId="120ED58A" w14:textId="225D876F" w:rsidR="00B42A28" w:rsidRPr="0087489E" w:rsidRDefault="00B42A28" w:rsidP="00B42A28">
      <w:pPr>
        <w:rPr>
          <w:b/>
          <w:bCs/>
          <w:u w:val="single"/>
        </w:rPr>
      </w:pPr>
      <w:r w:rsidRPr="0087489E">
        <w:rPr>
          <w:b/>
          <w:bCs/>
          <w:u w:val="single"/>
        </w:rPr>
        <w:t>Topic Modeling Without Bigrams (LDA via scikit-learn)</w:t>
      </w:r>
    </w:p>
    <w:p w14:paraId="5E22CDEC" w14:textId="77777777" w:rsidR="00B42A28" w:rsidRDefault="00B42A28" w:rsidP="00B42A28">
      <w:r>
        <w:t xml:space="preserve">A bag-of-words document-term matrix was constructed using </w:t>
      </w:r>
      <w:proofErr w:type="spellStart"/>
      <w:r>
        <w:t>CountVectorizer</w:t>
      </w:r>
      <w:proofErr w:type="spellEnd"/>
      <w:r>
        <w:t>, with filtering thresholds to exclude extremely common or rare terms. Latent Dirichlet Allocation (LDA) was then applied to this matrix to extract five latent topics, each represented by the top three most probable words. This initial model provided a baseline understanding of dominant themes without considering multi-word expressions.</w:t>
      </w:r>
    </w:p>
    <w:p w14:paraId="2381AFE3" w14:textId="77777777" w:rsidR="0087489E" w:rsidRDefault="0087489E" w:rsidP="00B42A28"/>
    <w:p w14:paraId="7842B8D0" w14:textId="3D5AE9FC" w:rsidR="00B42A28" w:rsidRPr="0087489E" w:rsidRDefault="00B42A28" w:rsidP="00B42A28">
      <w:pPr>
        <w:rPr>
          <w:b/>
          <w:bCs/>
          <w:u w:val="single"/>
        </w:rPr>
      </w:pPr>
      <w:r w:rsidRPr="0087489E">
        <w:rPr>
          <w:b/>
          <w:bCs/>
          <w:u w:val="single"/>
        </w:rPr>
        <w:t>Text Preprocessing and Bigram Modeling</w:t>
      </w:r>
    </w:p>
    <w:p w14:paraId="32B8FAD9" w14:textId="77777777" w:rsidR="00B42A28" w:rsidRDefault="00B42A28" w:rsidP="00B42A28">
      <w:r>
        <w:t>To capture more nuanced themes, the text corpus was preprocessed by:</w:t>
      </w:r>
    </w:p>
    <w:p w14:paraId="7D7C3743" w14:textId="2B7756B8" w:rsidR="00B42A28" w:rsidRPr="00A5087D" w:rsidRDefault="00B42A28" w:rsidP="00A21E0B">
      <w:pPr>
        <w:pStyle w:val="ListBullets"/>
        <w:numPr>
          <w:ilvl w:val="0"/>
          <w:numId w:val="10"/>
        </w:numPr>
      </w:pPr>
      <w:r w:rsidRPr="00A5087D">
        <w:t>Lowercasing all text</w:t>
      </w:r>
    </w:p>
    <w:p w14:paraId="2160FCC7" w14:textId="61F329E6" w:rsidR="00B42A28" w:rsidRPr="00A5087D" w:rsidRDefault="00B42A28" w:rsidP="00A21E0B">
      <w:pPr>
        <w:pStyle w:val="ListBullets"/>
        <w:numPr>
          <w:ilvl w:val="0"/>
          <w:numId w:val="10"/>
        </w:numPr>
      </w:pPr>
      <w:r w:rsidRPr="00A5087D">
        <w:t>Removing non-alphabetic characters</w:t>
      </w:r>
    </w:p>
    <w:p w14:paraId="20CE2673" w14:textId="489B593C" w:rsidR="00B42A28" w:rsidRPr="00A5087D" w:rsidRDefault="00B42A28" w:rsidP="00A21E0B">
      <w:pPr>
        <w:pStyle w:val="ListBullets"/>
        <w:numPr>
          <w:ilvl w:val="0"/>
          <w:numId w:val="10"/>
        </w:numPr>
      </w:pPr>
      <w:r w:rsidRPr="00A5087D">
        <w:t xml:space="preserve">Tokenizing and filtering out </w:t>
      </w:r>
      <w:proofErr w:type="spellStart"/>
      <w:r w:rsidRPr="00A5087D">
        <w:t>stopwords</w:t>
      </w:r>
      <w:proofErr w:type="spellEnd"/>
      <w:r w:rsidRPr="00A5087D">
        <w:t xml:space="preserve"> and short tokens</w:t>
      </w:r>
    </w:p>
    <w:p w14:paraId="1FA5E08C" w14:textId="77777777" w:rsidR="00B42A28" w:rsidRDefault="00B42A28" w:rsidP="00B42A28">
      <w:r>
        <w:t xml:space="preserve">A bigram model was then trained using </w:t>
      </w:r>
      <w:proofErr w:type="spellStart"/>
      <w:r>
        <w:t>Gensim’s</w:t>
      </w:r>
      <w:proofErr w:type="spellEnd"/>
      <w:r>
        <w:t xml:space="preserve"> Phrases module to identify and preserve common two-word expressions (e.g., “climate change,” “gender equality”). These bigrams were applied to the tokenized corpus to enhance semantic richness.</w:t>
      </w:r>
    </w:p>
    <w:p w14:paraId="3DF17173" w14:textId="77777777" w:rsidR="0087489E" w:rsidRDefault="0087489E" w:rsidP="00B42A28"/>
    <w:p w14:paraId="39A41B60" w14:textId="18E96978" w:rsidR="00B42A28" w:rsidRPr="0087489E" w:rsidRDefault="00B42A28" w:rsidP="00B42A28">
      <w:pPr>
        <w:rPr>
          <w:b/>
          <w:bCs/>
          <w:u w:val="single"/>
        </w:rPr>
      </w:pPr>
      <w:r w:rsidRPr="0087489E">
        <w:rPr>
          <w:b/>
          <w:bCs/>
          <w:u w:val="single"/>
        </w:rPr>
        <w:t xml:space="preserve">Topic Modeling </w:t>
      </w:r>
      <w:proofErr w:type="gramStart"/>
      <w:r w:rsidRPr="0087489E">
        <w:rPr>
          <w:b/>
          <w:bCs/>
          <w:u w:val="single"/>
        </w:rPr>
        <w:t>With</w:t>
      </w:r>
      <w:proofErr w:type="gramEnd"/>
      <w:r w:rsidRPr="0087489E">
        <w:rPr>
          <w:b/>
          <w:bCs/>
          <w:u w:val="single"/>
        </w:rPr>
        <w:t xml:space="preserve"> Bigrams (LDA via </w:t>
      </w:r>
      <w:proofErr w:type="spellStart"/>
      <w:r w:rsidRPr="0087489E">
        <w:rPr>
          <w:b/>
          <w:bCs/>
          <w:u w:val="single"/>
        </w:rPr>
        <w:t>Gensim</w:t>
      </w:r>
      <w:proofErr w:type="spellEnd"/>
      <w:r w:rsidRPr="0087489E">
        <w:rPr>
          <w:b/>
          <w:bCs/>
          <w:u w:val="single"/>
        </w:rPr>
        <w:t>)</w:t>
      </w:r>
    </w:p>
    <w:p w14:paraId="67BAF469" w14:textId="77777777" w:rsidR="00B42A28" w:rsidRDefault="00B42A28" w:rsidP="00B42A28">
      <w:r>
        <w:t>Using the bigram-enhanced corpus, a dictionary and bag-of-words representation were created. A second LDA model was trained to extract three topics, each consisting of the top five most probable terms. This model was configured with automatic hyperparameter tuning (alpha='auto') and multiple passes to improve convergence.</w:t>
      </w:r>
    </w:p>
    <w:p w14:paraId="5607625A" w14:textId="77777777" w:rsidR="00A5087D" w:rsidRDefault="00A5087D" w:rsidP="00B42A28">
      <w:pPr>
        <w:rPr>
          <w:b/>
          <w:bCs/>
          <w:u w:val="single"/>
        </w:rPr>
      </w:pPr>
    </w:p>
    <w:p w14:paraId="381AFF1D" w14:textId="51AE57DB" w:rsidR="00B42A28" w:rsidRDefault="00B42A28" w:rsidP="00A5087D">
      <w:r>
        <w:t xml:space="preserve">Each topic from the </w:t>
      </w:r>
      <w:proofErr w:type="spellStart"/>
      <w:r>
        <w:t>Gensim</w:t>
      </w:r>
      <w:proofErr w:type="spellEnd"/>
      <w:r>
        <w:t xml:space="preserve"> LDA model was visualized using word clouds, where word size corresponds to the probability weight within the topic. These visualizations were generated using the </w:t>
      </w:r>
      <w:proofErr w:type="spellStart"/>
      <w:r>
        <w:t>WordCloud</w:t>
      </w:r>
      <w:proofErr w:type="spellEnd"/>
      <w:r>
        <w:t xml:space="preserve"> library and plotted with Matplotlib. The resulting graphics were used to support thematic interpretation and were integrated into the Power BI dashboard.</w:t>
      </w:r>
    </w:p>
    <w:p w14:paraId="5280D1D5" w14:textId="77777777" w:rsidR="00A5087D" w:rsidRDefault="00A5087D" w:rsidP="00A5087D"/>
    <w:p w14:paraId="7EB9DC57" w14:textId="77777777" w:rsidR="00B42A28" w:rsidRDefault="00B42A28" w:rsidP="00B42A28">
      <w:r>
        <w:lastRenderedPageBreak/>
        <w:t>The top five words and their associated probabilities for each topic were exported to an Excel sheet titled “</w:t>
      </w:r>
      <w:proofErr w:type="spellStart"/>
      <w:r>
        <w:t>Topic_WordCloud</w:t>
      </w:r>
      <w:proofErr w:type="spellEnd"/>
      <w:r>
        <w:t>”. This structured output supports downstream integration with visualization tools and facilitates stakeholder review.</w:t>
      </w:r>
    </w:p>
    <w:p w14:paraId="73972E05" w14:textId="77777777" w:rsidR="00A5087D" w:rsidRDefault="00A5087D" w:rsidP="00B42A28"/>
    <w:p w14:paraId="3B46E985" w14:textId="08AA1483" w:rsidR="00B42A28" w:rsidRPr="00A5087D" w:rsidRDefault="00B42A28" w:rsidP="00B42A28">
      <w:pPr>
        <w:rPr>
          <w:b/>
          <w:bCs/>
          <w:u w:val="single"/>
        </w:rPr>
      </w:pPr>
      <w:r w:rsidRPr="00A5087D">
        <w:rPr>
          <w:b/>
          <w:bCs/>
          <w:u w:val="single"/>
        </w:rPr>
        <w:t>Keyword Frequency and TF-IDF Analysis</w:t>
      </w:r>
    </w:p>
    <w:p w14:paraId="2A796D28" w14:textId="77777777" w:rsidR="00B42A28" w:rsidRDefault="00B42A28" w:rsidP="00B42A28">
      <w:r>
        <w:t>To complement topic modeling, two additional keyword extraction methods were applied:</w:t>
      </w:r>
    </w:p>
    <w:p w14:paraId="0F5D6935" w14:textId="01DFC7D6" w:rsidR="00B42A28" w:rsidRPr="00A5087D" w:rsidRDefault="00B42A28" w:rsidP="00A21E0B">
      <w:pPr>
        <w:pStyle w:val="ListBullets"/>
        <w:numPr>
          <w:ilvl w:val="0"/>
          <w:numId w:val="11"/>
        </w:numPr>
      </w:pPr>
      <w:r w:rsidRPr="00A5087D">
        <w:rPr>
          <w:b/>
          <w:bCs/>
        </w:rPr>
        <w:t>Raw Frequency</w:t>
      </w:r>
      <w:r w:rsidRPr="00A5087D">
        <w:t>: The bag-of-words matrix was used to compute total word counts across the corpus,</w:t>
      </w:r>
      <w:r w:rsidR="00A5087D">
        <w:t xml:space="preserve"> </w:t>
      </w:r>
      <w:r w:rsidRPr="00A5087D">
        <w:t>identifying the most frequently occurring terms.</w:t>
      </w:r>
    </w:p>
    <w:p w14:paraId="0D99C949" w14:textId="521C09A1" w:rsidR="00B42A28" w:rsidRPr="00A5087D" w:rsidRDefault="00B42A28" w:rsidP="00A21E0B">
      <w:pPr>
        <w:pStyle w:val="ListBullets"/>
        <w:numPr>
          <w:ilvl w:val="0"/>
          <w:numId w:val="11"/>
        </w:numPr>
      </w:pPr>
      <w:r w:rsidRPr="00A5087D">
        <w:rPr>
          <w:b/>
          <w:bCs/>
        </w:rPr>
        <w:t>TF-IDF (Term Frequency–Inverse Document Frequency):</w:t>
      </w:r>
      <w:r w:rsidRPr="00A5087D">
        <w:t xml:space="preserve"> A TF-IDF matrix was generated to highlight terms that are both frequent and distinctive across documents. The top-ranked terms by TF-IDF score were interpreted as high-importance thematic indicators.</w:t>
      </w:r>
    </w:p>
    <w:p w14:paraId="5FCB9D61" w14:textId="25E1BCAF" w:rsidR="00B42A28" w:rsidRPr="00A5087D" w:rsidRDefault="00B42A28" w:rsidP="00B42A28">
      <w:pPr>
        <w:rPr>
          <w:b/>
          <w:bCs/>
          <w:u w:val="single"/>
        </w:rPr>
      </w:pPr>
      <w:r w:rsidRPr="00A5087D">
        <w:rPr>
          <w:b/>
          <w:bCs/>
          <w:u w:val="single"/>
        </w:rPr>
        <w:t>AI Tagging</w:t>
      </w:r>
    </w:p>
    <w:p w14:paraId="2161845B" w14:textId="77777777" w:rsidR="00B42A28" w:rsidRDefault="00B42A28" w:rsidP="00B42A28">
      <w:r>
        <w:t xml:space="preserve">CoPilot was utilized to determine 2 themes for each news article. The title, </w:t>
      </w:r>
      <w:proofErr w:type="spellStart"/>
      <w:r>
        <w:t>url</w:t>
      </w:r>
      <w:proofErr w:type="spellEnd"/>
      <w:r>
        <w:t xml:space="preserve">, and content of each news article were uploaded (found in the “raw” sheet of the Excel file) and CoPilot was asked to scan through each news article to determine the top 2 themes/social issues that each article addressed. </w:t>
      </w:r>
    </w:p>
    <w:p w14:paraId="6807BA6B" w14:textId="77777777" w:rsidR="00DB7D20" w:rsidRDefault="00DB7D20" w:rsidP="00B42A28"/>
    <w:p w14:paraId="012955F4" w14:textId="6519081A" w:rsidR="0000452F" w:rsidRDefault="00B42A28" w:rsidP="00B42A28">
      <w:r>
        <w:t>Results of the AI tagging were then spot checked for accuracy and consistency</w:t>
      </w:r>
      <w:r w:rsidR="00FB0B6C">
        <w:t>. The results were then melted into a long data format</w:t>
      </w:r>
      <w:r w:rsidR="00BF3FA8">
        <w:t xml:space="preserve"> (</w:t>
      </w:r>
      <w:r w:rsidR="00BF3FA8">
        <w:rPr>
          <w:i/>
          <w:iCs/>
        </w:rPr>
        <w:t xml:space="preserve">tagging </w:t>
      </w:r>
      <w:r w:rsidR="00BF3FA8">
        <w:t>sheet)</w:t>
      </w:r>
      <w:r w:rsidR="00FB0B6C">
        <w:t xml:space="preserve"> to be visualized </w:t>
      </w:r>
      <w:r>
        <w:t xml:space="preserve">in the </w:t>
      </w:r>
      <w:proofErr w:type="spellStart"/>
      <w:r>
        <w:t>PowerBI</w:t>
      </w:r>
      <w:proofErr w:type="spellEnd"/>
      <w:r>
        <w:t xml:space="preserve"> Dashboard.</w:t>
      </w:r>
    </w:p>
    <w:p w14:paraId="58D270A8" w14:textId="77777777" w:rsidR="009D436F" w:rsidRDefault="009D436F" w:rsidP="00B42A28"/>
    <w:p w14:paraId="48DD42E3" w14:textId="480488E6" w:rsidR="009D436F" w:rsidRDefault="009D436F" w:rsidP="009D436F">
      <w:pPr>
        <w:pStyle w:val="Heading2"/>
      </w:pPr>
      <w:bookmarkStart w:id="21" w:name="_Toc204337253"/>
      <w:r>
        <w:t>Permanent Mission Statements/Speeches</w:t>
      </w:r>
      <w:bookmarkEnd w:id="21"/>
    </w:p>
    <w:p w14:paraId="5C4C34BE" w14:textId="4FA603C3" w:rsidR="009D436F" w:rsidRDefault="009D436F" w:rsidP="009D436F">
      <w:pPr>
        <w:pStyle w:val="Heading3"/>
      </w:pPr>
      <w:bookmarkStart w:id="22" w:name="_Toc204337254"/>
      <w:r>
        <w:t>Files</w:t>
      </w:r>
      <w:bookmarkEnd w:id="22"/>
    </w:p>
    <w:p w14:paraId="0ECA6877" w14:textId="442B7517" w:rsidR="009D436F" w:rsidRDefault="00CE6B14" w:rsidP="00A21E0B">
      <w:pPr>
        <w:pStyle w:val="ListBullets"/>
        <w:numPr>
          <w:ilvl w:val="0"/>
          <w:numId w:val="21"/>
        </w:numPr>
      </w:pPr>
      <w:r>
        <w:t xml:space="preserve">Canada Mission Statements </w:t>
      </w:r>
      <w:proofErr w:type="spellStart"/>
      <w:r>
        <w:t>Scraper.ipynb</w:t>
      </w:r>
      <w:proofErr w:type="spellEnd"/>
    </w:p>
    <w:p w14:paraId="424C02E3" w14:textId="0E258AA4" w:rsidR="00CE6B14" w:rsidRDefault="00CE6B14" w:rsidP="00A21E0B">
      <w:pPr>
        <w:pStyle w:val="ListBullets"/>
        <w:numPr>
          <w:ilvl w:val="0"/>
          <w:numId w:val="21"/>
        </w:numPr>
      </w:pPr>
      <w:r>
        <w:t>Canada_mission_statements.xlsx</w:t>
      </w:r>
    </w:p>
    <w:p w14:paraId="4B2B30FA" w14:textId="010745F2" w:rsidR="00CE6B14" w:rsidRDefault="00CE6B14" w:rsidP="00CE6B14">
      <w:pPr>
        <w:pStyle w:val="Heading3"/>
      </w:pPr>
      <w:bookmarkStart w:id="23" w:name="_Toc204337255"/>
      <w:r>
        <w:t>Step 1 – Scrape Data from Website</w:t>
      </w:r>
      <w:bookmarkEnd w:id="23"/>
    </w:p>
    <w:p w14:paraId="0282BCA8" w14:textId="5E5576DA" w:rsidR="00C85569" w:rsidRDefault="00AA084C" w:rsidP="00AA084C">
      <w:r>
        <w:t xml:space="preserve">To extract official statements and speeches from </w:t>
      </w:r>
      <w:r w:rsidR="000359E7">
        <w:t xml:space="preserve">Canada’s Permanent Mission website, a dynamic web scraping pipeline was developed using Selenium and </w:t>
      </w:r>
      <w:proofErr w:type="spellStart"/>
      <w:r w:rsidR="000359E7">
        <w:t>BeautifulSoup</w:t>
      </w:r>
      <w:proofErr w:type="spellEnd"/>
      <w:r w:rsidR="000359E7">
        <w:t>. This approach was necessary due to the JavaScript-rendered content on the target page, which cannot be accessed through static HTTP requests alone.</w:t>
      </w:r>
    </w:p>
    <w:p w14:paraId="72BD7D36" w14:textId="77777777" w:rsidR="000359E7" w:rsidRDefault="000359E7" w:rsidP="00AA084C"/>
    <w:p w14:paraId="4F532C70" w14:textId="03346E7D" w:rsidR="000359E7" w:rsidRDefault="000359E7" w:rsidP="00AA084C">
      <w:pPr>
        <w:rPr>
          <w:b/>
          <w:bCs/>
          <w:u w:val="single"/>
        </w:rPr>
      </w:pPr>
      <w:r>
        <w:rPr>
          <w:b/>
          <w:bCs/>
          <w:u w:val="single"/>
        </w:rPr>
        <w:t>Content Retrieval</w:t>
      </w:r>
    </w:p>
    <w:p w14:paraId="6B28CBD1" w14:textId="2CA4FCE5" w:rsidR="000359E7" w:rsidRDefault="000359E7" w:rsidP="00AA084C">
      <w:r>
        <w:t xml:space="preserve">The scraper uses Selenium WebDriver with Chrome to simulate a browser session and load the full content of the target webpage. A delay is introduced to ensure that all </w:t>
      </w:r>
      <w:r w:rsidR="00205B5C">
        <w:t>JavaScript-rendered</w:t>
      </w:r>
      <w:r>
        <w:t xml:space="preserve"> elements are fully loaded before parsing. This is </w:t>
      </w:r>
      <w:r w:rsidR="00205B5C">
        <w:t>critical for accessing the &lt;section&gt; blocks nested within the .org-news container, which hold the relevant article metadata.</w:t>
      </w:r>
    </w:p>
    <w:p w14:paraId="23AD6775" w14:textId="77777777" w:rsidR="00205B5C" w:rsidRDefault="00205B5C" w:rsidP="00AA084C"/>
    <w:p w14:paraId="57B867F6" w14:textId="283A32DE" w:rsidR="00205B5C" w:rsidRDefault="00205B5C" w:rsidP="00AA084C">
      <w:pPr>
        <w:rPr>
          <w:b/>
          <w:bCs/>
          <w:u w:val="single"/>
        </w:rPr>
      </w:pPr>
      <w:r>
        <w:rPr>
          <w:b/>
          <w:bCs/>
          <w:u w:val="single"/>
        </w:rPr>
        <w:t>HTML Parsing and Article Metadata Extraction</w:t>
      </w:r>
    </w:p>
    <w:p w14:paraId="3BAB695B" w14:textId="7C205F9A" w:rsidR="008D20F8" w:rsidRDefault="008D20F8" w:rsidP="008D20F8">
      <w:r>
        <w:t xml:space="preserve">Once the page source is retrieved, </w:t>
      </w:r>
      <w:proofErr w:type="spellStart"/>
      <w:r>
        <w:t>BeautifulSoup</w:t>
      </w:r>
      <w:proofErr w:type="spellEnd"/>
      <w:r>
        <w:t xml:space="preserve"> is used to parse the HTML. The scraper locates all &lt;li&gt; elements within each &lt;section&gt; block, extracting:</w:t>
      </w:r>
    </w:p>
    <w:p w14:paraId="39F5A7AB" w14:textId="77777777" w:rsidR="008D20F8" w:rsidRDefault="008D20F8" w:rsidP="00A21E0B">
      <w:pPr>
        <w:pStyle w:val="ListBullets"/>
        <w:numPr>
          <w:ilvl w:val="0"/>
          <w:numId w:val="22"/>
        </w:numPr>
      </w:pPr>
      <w:r>
        <w:t>Title: The visible text of the anchor tag</w:t>
      </w:r>
    </w:p>
    <w:p w14:paraId="202E1C45" w14:textId="77777777" w:rsidR="008D20F8" w:rsidRDefault="008D20F8" w:rsidP="00A21E0B">
      <w:pPr>
        <w:pStyle w:val="ListBullets"/>
        <w:numPr>
          <w:ilvl w:val="0"/>
          <w:numId w:val="22"/>
        </w:numPr>
      </w:pPr>
      <w:r>
        <w:t>URL: The hyperlink to the full article, normalized to an absolute URL if necessary</w:t>
      </w:r>
    </w:p>
    <w:p w14:paraId="23FF520B" w14:textId="77777777" w:rsidR="008D20F8" w:rsidRDefault="008D20F8" w:rsidP="00A21E0B">
      <w:pPr>
        <w:pStyle w:val="ListBullets"/>
        <w:numPr>
          <w:ilvl w:val="0"/>
          <w:numId w:val="22"/>
        </w:numPr>
      </w:pPr>
      <w:r>
        <w:t xml:space="preserve">Date: The publication date, parsed using </w:t>
      </w:r>
      <w:proofErr w:type="spellStart"/>
      <w:proofErr w:type="gramStart"/>
      <w:r>
        <w:t>dateutil.parser</w:t>
      </w:r>
      <w:proofErr w:type="spellEnd"/>
      <w:proofErr w:type="gramEnd"/>
      <w:r>
        <w:t xml:space="preserve"> to accommodate various date formats</w:t>
      </w:r>
    </w:p>
    <w:p w14:paraId="2BC20E2C" w14:textId="60AE61F5" w:rsidR="00205B5C" w:rsidRDefault="008D20F8" w:rsidP="008D20F8">
      <w:r>
        <w:t>Articles are filtered to include only those published on or after January 1, 2018, ensuring the dataset reflects recent diplomatic activity and sufficient sample size for analysis.</w:t>
      </w:r>
    </w:p>
    <w:p w14:paraId="5F462FEC" w14:textId="77777777" w:rsidR="008D20F8" w:rsidRDefault="008D20F8" w:rsidP="008D20F8"/>
    <w:p w14:paraId="53DB185C" w14:textId="7AF63450" w:rsidR="008D20F8" w:rsidRDefault="008D20F8" w:rsidP="008D20F8">
      <w:pPr>
        <w:rPr>
          <w:b/>
          <w:bCs/>
          <w:u w:val="single"/>
        </w:rPr>
      </w:pPr>
      <w:r>
        <w:rPr>
          <w:b/>
          <w:bCs/>
          <w:u w:val="single"/>
        </w:rPr>
        <w:t>Article Content Extraction</w:t>
      </w:r>
    </w:p>
    <w:p w14:paraId="5DFF343D" w14:textId="77777777" w:rsidR="00375614" w:rsidRPr="00375614" w:rsidRDefault="00375614" w:rsidP="00375614">
      <w:r w:rsidRPr="00375614">
        <w:t>For each article URL, a secondary request is made to retrieve the full HTML content. The scraper targets the &lt;main&gt; tag, which typically contains the article body. Paragraphs are extracted and cleaned using the following criteria:</w:t>
      </w:r>
    </w:p>
    <w:p w14:paraId="2283F94E" w14:textId="77777777" w:rsidR="00375614" w:rsidRPr="00375614" w:rsidRDefault="00375614" w:rsidP="00A21E0B">
      <w:pPr>
        <w:pStyle w:val="ListBullets"/>
        <w:numPr>
          <w:ilvl w:val="0"/>
          <w:numId w:val="23"/>
        </w:numPr>
      </w:pPr>
      <w:r w:rsidRPr="00375614">
        <w:t>Paragraphs containing only formatting tags (e.g., &lt;strong&gt;, &lt;</w:t>
      </w:r>
      <w:proofErr w:type="spellStart"/>
      <w:r w:rsidRPr="00375614">
        <w:t>em</w:t>
      </w:r>
      <w:proofErr w:type="spellEnd"/>
      <w:r w:rsidRPr="00375614">
        <w:t>&gt;) are excluded</w:t>
      </w:r>
    </w:p>
    <w:p w14:paraId="3BFFEEEB" w14:textId="77777777" w:rsidR="00375614" w:rsidRPr="00375614" w:rsidRDefault="00375614" w:rsidP="00A21E0B">
      <w:pPr>
        <w:pStyle w:val="ListBullets"/>
        <w:numPr>
          <w:ilvl w:val="0"/>
          <w:numId w:val="23"/>
        </w:numPr>
      </w:pPr>
      <w:r w:rsidRPr="00375614">
        <w:lastRenderedPageBreak/>
        <w:t>Very short or boilerplate paragraphs (less than 30 characters) are filtered out</w:t>
      </w:r>
    </w:p>
    <w:p w14:paraId="647D6F15" w14:textId="77777777" w:rsidR="00375614" w:rsidRPr="00375614" w:rsidRDefault="00375614" w:rsidP="00A21E0B">
      <w:pPr>
        <w:pStyle w:val="ListBullets"/>
        <w:numPr>
          <w:ilvl w:val="0"/>
          <w:numId w:val="23"/>
        </w:numPr>
      </w:pPr>
      <w:r w:rsidRPr="00375614">
        <w:t>Remaining paragraphs are stripped of HTML and concatenated into a clean, readable text block</w:t>
      </w:r>
    </w:p>
    <w:p w14:paraId="3B1B5DEF" w14:textId="77777777" w:rsidR="00375614" w:rsidRDefault="00375614" w:rsidP="00375614">
      <w:r w:rsidRPr="00375614">
        <w:t>This ensures that the final dataset contains only substantive content suitable for thematic analysis.</w:t>
      </w:r>
    </w:p>
    <w:p w14:paraId="40122BBF" w14:textId="77777777" w:rsidR="00375614" w:rsidRDefault="00375614" w:rsidP="00375614"/>
    <w:p w14:paraId="6BBDD628" w14:textId="53ECF1FD" w:rsidR="00375614" w:rsidRDefault="00375614" w:rsidP="00375614">
      <w:pPr>
        <w:rPr>
          <w:b/>
          <w:bCs/>
          <w:u w:val="single"/>
        </w:rPr>
      </w:pPr>
      <w:r>
        <w:rPr>
          <w:b/>
          <w:bCs/>
          <w:u w:val="single"/>
        </w:rPr>
        <w:t>D</w:t>
      </w:r>
      <w:r w:rsidR="00B02DA6">
        <w:rPr>
          <w:b/>
          <w:bCs/>
          <w:u w:val="single"/>
        </w:rPr>
        <w:t>ata Structuring and Export</w:t>
      </w:r>
    </w:p>
    <w:p w14:paraId="2A8224E5" w14:textId="69F99865" w:rsidR="00B02DA6" w:rsidRDefault="00B02DA6" w:rsidP="00375614">
      <w:r w:rsidRPr="00B02DA6">
        <w:t xml:space="preserve">The extracted metadata and cleaned article text are compiled into a structured </w:t>
      </w:r>
      <w:proofErr w:type="spellStart"/>
      <w:r w:rsidRPr="00B02DA6">
        <w:t>DataFrame</w:t>
      </w:r>
      <w:proofErr w:type="spellEnd"/>
      <w:r w:rsidRPr="00B02DA6">
        <w:t>. This dataset is then exported to an Excel file (canada_mission_statements.xlsx) under the sheet name "raw", enabling further analysis and integration with visualization tools such as Power BI.</w:t>
      </w:r>
    </w:p>
    <w:p w14:paraId="0CBDE92A" w14:textId="77777777" w:rsidR="00B02DA6" w:rsidRDefault="00B02DA6" w:rsidP="00375614"/>
    <w:p w14:paraId="4DCD8D06" w14:textId="07AD6315" w:rsidR="00B02DA6" w:rsidRDefault="00B02DA6" w:rsidP="00B02DA6">
      <w:pPr>
        <w:pStyle w:val="Heading3"/>
      </w:pPr>
      <w:bookmarkStart w:id="24" w:name="_Toc204337256"/>
      <w:r>
        <w:t>Step 2 – Data Analysis and AI Tagging</w:t>
      </w:r>
      <w:bookmarkEnd w:id="24"/>
    </w:p>
    <w:p w14:paraId="301FEF09" w14:textId="0006718F" w:rsidR="00B02DA6" w:rsidRPr="00B02DA6" w:rsidRDefault="00171141" w:rsidP="00B02DA6">
      <w:r w:rsidRPr="00171141">
        <w:t>The scraped statements underwent a similar data analysis and AI tagging process as the news articles</w:t>
      </w:r>
      <w:r w:rsidR="00A635E7">
        <w:t xml:space="preserve">. Please refer to the </w:t>
      </w:r>
      <w:hyperlink w:anchor="_Step_2_–" w:history="1">
        <w:r w:rsidR="00A635E7" w:rsidRPr="00B86A13">
          <w:rPr>
            <w:rStyle w:val="Hyperlink"/>
          </w:rPr>
          <w:t>Canada</w:t>
        </w:r>
        <w:r w:rsidR="00B86A13" w:rsidRPr="00B86A13">
          <w:rPr>
            <w:rStyle w:val="Hyperlink"/>
          </w:rPr>
          <w:t xml:space="preserve"> Permanent Mission News Articles</w:t>
        </w:r>
      </w:hyperlink>
      <w:r w:rsidR="00B86A13">
        <w:t xml:space="preserve"> section for more information.</w:t>
      </w:r>
    </w:p>
    <w:p w14:paraId="423B4422" w14:textId="77777777" w:rsidR="008D20F8" w:rsidRPr="008D20F8" w:rsidRDefault="008D20F8" w:rsidP="008D20F8"/>
    <w:p w14:paraId="01C2F9F1" w14:textId="2F57E775" w:rsidR="00A30CC5" w:rsidRDefault="00CA5805" w:rsidP="00CA5805">
      <w:pPr>
        <w:pStyle w:val="Heading1"/>
      </w:pPr>
      <w:bookmarkStart w:id="25" w:name="_Toc204337257"/>
      <w:r>
        <w:t>United Arab Emirates</w:t>
      </w:r>
      <w:bookmarkEnd w:id="25"/>
    </w:p>
    <w:p w14:paraId="6210FCB5" w14:textId="014FB090" w:rsidR="00CA5805" w:rsidRDefault="003E7E41" w:rsidP="003E7E41">
      <w:pPr>
        <w:pStyle w:val="Heading2"/>
      </w:pPr>
      <w:bookmarkStart w:id="26" w:name="_Toc204337258"/>
      <w:r>
        <w:t>Data Sources</w:t>
      </w:r>
      <w:bookmarkEnd w:id="26"/>
    </w:p>
    <w:p w14:paraId="37656C2E" w14:textId="16F5AA7B" w:rsidR="003E7E41" w:rsidRDefault="0092689E" w:rsidP="00A21E0B">
      <w:pPr>
        <w:pStyle w:val="ListBullets"/>
        <w:numPr>
          <w:ilvl w:val="0"/>
          <w:numId w:val="24"/>
        </w:numPr>
      </w:pPr>
      <w:hyperlink r:id="rId15" w:history="1">
        <w:r>
          <w:rPr>
            <w:rStyle w:val="Hyperlink"/>
          </w:rPr>
          <w:t>UAE M</w:t>
        </w:r>
        <w:r w:rsidR="003E7E41" w:rsidRPr="0011457E">
          <w:rPr>
            <w:rStyle w:val="Hyperlink"/>
          </w:rPr>
          <w:t>inistry of Foreign Affairs</w:t>
        </w:r>
        <w:r w:rsidR="0011457E" w:rsidRPr="0011457E">
          <w:rPr>
            <w:rStyle w:val="Hyperlink"/>
          </w:rPr>
          <w:t xml:space="preserve"> Foreign Aid Reports</w:t>
        </w:r>
      </w:hyperlink>
    </w:p>
    <w:p w14:paraId="1F647061" w14:textId="56AC94B3" w:rsidR="0092689E" w:rsidRDefault="0092689E" w:rsidP="00A21E0B">
      <w:pPr>
        <w:pStyle w:val="ListBullets"/>
        <w:numPr>
          <w:ilvl w:val="0"/>
          <w:numId w:val="24"/>
        </w:numPr>
      </w:pPr>
      <w:hyperlink r:id="rId16" w:history="1">
        <w:r w:rsidRPr="00163941">
          <w:rPr>
            <w:rStyle w:val="Hyperlink"/>
          </w:rPr>
          <w:t xml:space="preserve">UAE Permanent Mission </w:t>
        </w:r>
        <w:r w:rsidR="007521C4" w:rsidRPr="00163941">
          <w:rPr>
            <w:rStyle w:val="Hyperlink"/>
          </w:rPr>
          <w:t>News Articles</w:t>
        </w:r>
      </w:hyperlink>
    </w:p>
    <w:p w14:paraId="49EF7B50" w14:textId="1926B746" w:rsidR="007521C4" w:rsidRDefault="007521C4" w:rsidP="00A21E0B">
      <w:pPr>
        <w:pStyle w:val="ListBullets"/>
        <w:numPr>
          <w:ilvl w:val="0"/>
          <w:numId w:val="24"/>
        </w:numPr>
      </w:pPr>
      <w:hyperlink r:id="rId17" w:history="1">
        <w:r w:rsidRPr="004D56C6">
          <w:rPr>
            <w:rStyle w:val="Hyperlink"/>
          </w:rPr>
          <w:t>UAE Permanent Mission Speeches and Statements</w:t>
        </w:r>
      </w:hyperlink>
    </w:p>
    <w:p w14:paraId="40F4D830" w14:textId="5103E397" w:rsidR="004D56C6" w:rsidRDefault="00C054BD" w:rsidP="004D56C6">
      <w:pPr>
        <w:pStyle w:val="Heading2"/>
      </w:pPr>
      <w:bookmarkStart w:id="27" w:name="_Toc204337259"/>
      <w:r>
        <w:t>Foreign Aid Reports</w:t>
      </w:r>
      <w:bookmarkEnd w:id="27"/>
    </w:p>
    <w:p w14:paraId="15339F90" w14:textId="63BD4D8A" w:rsidR="00C054BD" w:rsidRDefault="00C054BD" w:rsidP="00C054BD">
      <w:pPr>
        <w:pStyle w:val="Heading3"/>
      </w:pPr>
      <w:bookmarkStart w:id="28" w:name="_Toc204337260"/>
      <w:r>
        <w:t>Files</w:t>
      </w:r>
      <w:bookmarkEnd w:id="28"/>
    </w:p>
    <w:p w14:paraId="7A2305BB" w14:textId="4B5BDAD0" w:rsidR="00C054BD" w:rsidRPr="00454FF1" w:rsidRDefault="00C77EBF" w:rsidP="00A21E0B">
      <w:pPr>
        <w:pStyle w:val="ListBullets"/>
        <w:numPr>
          <w:ilvl w:val="0"/>
          <w:numId w:val="9"/>
        </w:numPr>
      </w:pPr>
      <w:r w:rsidRPr="00454FF1">
        <w:t xml:space="preserve">UAE </w:t>
      </w:r>
      <w:proofErr w:type="spellStart"/>
      <w:r w:rsidRPr="00454FF1">
        <w:t>Webscraper.ipynb</w:t>
      </w:r>
      <w:proofErr w:type="spellEnd"/>
    </w:p>
    <w:p w14:paraId="25720A60" w14:textId="57FC6BB6" w:rsidR="00C77EBF" w:rsidRPr="00454FF1" w:rsidRDefault="00C77EBF" w:rsidP="00A21E0B">
      <w:pPr>
        <w:pStyle w:val="ListBullets"/>
        <w:numPr>
          <w:ilvl w:val="0"/>
          <w:numId w:val="9"/>
        </w:numPr>
      </w:pPr>
      <w:r w:rsidRPr="00454FF1">
        <w:t>Foreign Aid Reports Folder</w:t>
      </w:r>
    </w:p>
    <w:p w14:paraId="29510885" w14:textId="041BA6F6" w:rsidR="00513A85" w:rsidRPr="00454FF1" w:rsidRDefault="00513A85" w:rsidP="00A21E0B">
      <w:pPr>
        <w:pStyle w:val="ListBullets"/>
        <w:numPr>
          <w:ilvl w:val="0"/>
          <w:numId w:val="9"/>
        </w:numPr>
      </w:pPr>
      <w:r w:rsidRPr="00454FF1">
        <w:t>UAE_foreign_aid.csv</w:t>
      </w:r>
    </w:p>
    <w:p w14:paraId="7DD81157" w14:textId="6EA3CC21" w:rsidR="006F20E2" w:rsidRDefault="006F20E2" w:rsidP="006F20E2">
      <w:pPr>
        <w:pStyle w:val="Heading3"/>
      </w:pPr>
      <w:bookmarkStart w:id="29" w:name="_Toc204337261"/>
      <w:r>
        <w:t>Step</w:t>
      </w:r>
      <w:r w:rsidR="00972E71">
        <w:t xml:space="preserve"> 1 – Scrape Data from Website</w:t>
      </w:r>
      <w:bookmarkEnd w:id="29"/>
    </w:p>
    <w:p w14:paraId="4CF5FD8A" w14:textId="77777777" w:rsidR="00454FF1" w:rsidRDefault="00D80056" w:rsidP="00972E71">
      <w:r>
        <w:t xml:space="preserve">There were </w:t>
      </w:r>
      <w:r w:rsidR="0082569A">
        <w:t>four main phases of the workflow to collect data from the published UAE Foreign Reports</w:t>
      </w:r>
      <w:r w:rsidR="006D20EF">
        <w:t>. This include</w:t>
      </w:r>
      <w:r w:rsidR="00B83B4A">
        <w:t xml:space="preserve">s downloading the reports, collecting the data within the </w:t>
      </w:r>
      <w:proofErr w:type="gramStart"/>
      <w:r w:rsidR="00B83B4A">
        <w:t>pdfs</w:t>
      </w:r>
      <w:proofErr w:type="gramEnd"/>
      <w:r w:rsidR="00B83B4A">
        <w:t xml:space="preserve"> files of the reports</w:t>
      </w:r>
      <w:r w:rsidR="00480382">
        <w:t>,</w:t>
      </w:r>
      <w:r w:rsidR="00B83B4A">
        <w:t xml:space="preserve"> and consolidating information across all reports before being exported. </w:t>
      </w:r>
      <w:r w:rsidR="00B52187">
        <w:t xml:space="preserve">Primarily, the </w:t>
      </w:r>
      <w:r w:rsidR="00987043">
        <w:t>following tables were collected</w:t>
      </w:r>
      <w:r w:rsidR="00454FF1">
        <w:t>:</w:t>
      </w:r>
    </w:p>
    <w:p w14:paraId="6729911E" w14:textId="11749152" w:rsidR="00454FF1" w:rsidRDefault="00B55CF7" w:rsidP="00A21E0B">
      <w:pPr>
        <w:pStyle w:val="ListBullets"/>
        <w:numPr>
          <w:ilvl w:val="0"/>
          <w:numId w:val="31"/>
        </w:numPr>
      </w:pPr>
      <w:r>
        <w:t>UAE Foreign Assistance and ODA to Least Developed Countries (LDC</w:t>
      </w:r>
      <w:r w:rsidR="00083E7D">
        <w:t>s</w:t>
      </w:r>
      <w:r>
        <w:t>)</w:t>
      </w:r>
    </w:p>
    <w:p w14:paraId="300D92C1" w14:textId="61AE8DEA" w:rsidR="00B55CF7" w:rsidRDefault="00B55CF7" w:rsidP="00A21E0B">
      <w:pPr>
        <w:pStyle w:val="ListBullets"/>
        <w:numPr>
          <w:ilvl w:val="0"/>
          <w:numId w:val="31"/>
        </w:numPr>
      </w:pPr>
      <w:r>
        <w:t>UAE Foreign Assistance and ODA to Land-locked Developing Countries (LLDCs)</w:t>
      </w:r>
    </w:p>
    <w:p w14:paraId="608D32EB" w14:textId="13E18335" w:rsidR="00B55CF7" w:rsidRDefault="00083E7D" w:rsidP="00A21E0B">
      <w:pPr>
        <w:pStyle w:val="ListBullets"/>
        <w:numPr>
          <w:ilvl w:val="0"/>
          <w:numId w:val="31"/>
        </w:numPr>
      </w:pPr>
      <w:r>
        <w:t>UAE Foreign Assistance and ODA to Small Island Developing States (SIDs)</w:t>
      </w:r>
    </w:p>
    <w:p w14:paraId="441FE633" w14:textId="03838247" w:rsidR="006D20EF" w:rsidRDefault="00B83B4A" w:rsidP="00454FF1">
      <w:r>
        <w:t>It is important to note that there wasn’t a</w:t>
      </w:r>
      <w:r w:rsidR="00480382">
        <w:t>n English</w:t>
      </w:r>
      <w:r>
        <w:t xml:space="preserve"> </w:t>
      </w:r>
      <w:r w:rsidR="00480382">
        <w:t>PDF</w:t>
      </w:r>
      <w:r>
        <w:t xml:space="preserve"> version </w:t>
      </w:r>
      <w:r w:rsidR="00480382">
        <w:t xml:space="preserve">of </w:t>
      </w:r>
      <w:r>
        <w:t xml:space="preserve">the 2022 Foreign Aid report on the UAE </w:t>
      </w:r>
      <w:proofErr w:type="spellStart"/>
      <w:r>
        <w:t>MoFA’s</w:t>
      </w:r>
      <w:proofErr w:type="spellEnd"/>
      <w:r>
        <w:t xml:space="preserve"> website, so a workflow using </w:t>
      </w:r>
      <w:r w:rsidR="00480382">
        <w:t>Power Automate</w:t>
      </w:r>
      <w:r>
        <w:t xml:space="preserve"> was used to extract the data from the image</w:t>
      </w:r>
      <w:r w:rsidR="00480382">
        <w:t xml:space="preserve"> version of the report.</w:t>
      </w:r>
    </w:p>
    <w:p w14:paraId="072D5E17" w14:textId="77777777" w:rsidR="00480382" w:rsidRDefault="00480382" w:rsidP="00972E71"/>
    <w:p w14:paraId="16C9B05C" w14:textId="46C13B49" w:rsidR="00480382" w:rsidRPr="008B4109" w:rsidRDefault="00480382" w:rsidP="00972E71">
      <w:pPr>
        <w:rPr>
          <w:b/>
          <w:bCs/>
          <w:u w:val="single"/>
        </w:rPr>
      </w:pPr>
      <w:r w:rsidRPr="008B4109">
        <w:rPr>
          <w:b/>
          <w:bCs/>
          <w:u w:val="single"/>
        </w:rPr>
        <w:t>Web Scraping of Report Metadata</w:t>
      </w:r>
    </w:p>
    <w:p w14:paraId="0E402335" w14:textId="0647E874" w:rsidR="00B47907" w:rsidRPr="00B47907" w:rsidRDefault="00B47907" w:rsidP="00B47907">
      <w:r w:rsidRPr="00B47907">
        <w:t>A custom scraper was built to extract metadata from the UAE Ministry of Foreign Affairs’ Annual Foreign Aid Reports webpage. The scraper identifies report cards containing:</w:t>
      </w:r>
    </w:p>
    <w:p w14:paraId="4D936745" w14:textId="77777777" w:rsidR="00B47907" w:rsidRPr="00B47907" w:rsidRDefault="00B47907" w:rsidP="00A21E0B">
      <w:pPr>
        <w:pStyle w:val="ListBullets"/>
        <w:numPr>
          <w:ilvl w:val="0"/>
          <w:numId w:val="25"/>
        </w:numPr>
      </w:pPr>
      <w:r w:rsidRPr="00B47907">
        <w:t>Title and year of publication</w:t>
      </w:r>
    </w:p>
    <w:p w14:paraId="2AED92B1" w14:textId="77777777" w:rsidR="00B47907" w:rsidRPr="00B47907" w:rsidRDefault="00B47907" w:rsidP="00A21E0B">
      <w:pPr>
        <w:pStyle w:val="ListBullets"/>
        <w:numPr>
          <w:ilvl w:val="0"/>
          <w:numId w:val="25"/>
        </w:numPr>
      </w:pPr>
      <w:r w:rsidRPr="00B47907">
        <w:t>View and download links for each report</w:t>
      </w:r>
    </w:p>
    <w:p w14:paraId="33F627A2" w14:textId="772154DB" w:rsidR="00480382" w:rsidRDefault="00B47907" w:rsidP="00B47907">
      <w:r w:rsidRPr="00B47907">
        <w:t>Only reports from 2019 onward are retained. Relative URLs are normalized to absolute links, and the final output is a structured list of reports sorted by year.</w:t>
      </w:r>
    </w:p>
    <w:p w14:paraId="7B2A139A" w14:textId="77777777" w:rsidR="00DB46B8" w:rsidRDefault="00DB46B8" w:rsidP="00B47907"/>
    <w:p w14:paraId="43806F30" w14:textId="100CB546" w:rsidR="00DB46B8" w:rsidRPr="008B4109" w:rsidRDefault="004A1CF6" w:rsidP="00B47907">
      <w:pPr>
        <w:rPr>
          <w:b/>
          <w:bCs/>
          <w:u w:val="single"/>
        </w:rPr>
      </w:pPr>
      <w:r w:rsidRPr="008B4109">
        <w:rPr>
          <w:b/>
          <w:bCs/>
          <w:u w:val="single"/>
        </w:rPr>
        <w:t>PDF Table Extraction</w:t>
      </w:r>
    </w:p>
    <w:p w14:paraId="055C2F03" w14:textId="77777777" w:rsidR="00751D6B" w:rsidRPr="00751D6B" w:rsidRDefault="00751D6B" w:rsidP="00751D6B">
      <w:r w:rsidRPr="00751D6B">
        <w:lastRenderedPageBreak/>
        <w:t>Each report PDF is processed using a custom function that identifies and extracts tabular data based on predefined section markers (e.g., “Appendix 1”, “Appendix 2”, “Appendix 3”). The parser:</w:t>
      </w:r>
    </w:p>
    <w:p w14:paraId="3C844554" w14:textId="77777777" w:rsidR="00751D6B" w:rsidRPr="00751D6B" w:rsidRDefault="00751D6B" w:rsidP="00751D6B"/>
    <w:p w14:paraId="39648D0B" w14:textId="77777777" w:rsidR="00751D6B" w:rsidRPr="00751D6B" w:rsidRDefault="00751D6B" w:rsidP="00A21E0B">
      <w:pPr>
        <w:pStyle w:val="ListBullets"/>
        <w:numPr>
          <w:ilvl w:val="0"/>
          <w:numId w:val="26"/>
        </w:numPr>
      </w:pPr>
      <w:r w:rsidRPr="00751D6B">
        <w:t>Skips irrelevant pages (e.g., table of contents)</w:t>
      </w:r>
    </w:p>
    <w:p w14:paraId="6183BD8E" w14:textId="77777777" w:rsidR="00751D6B" w:rsidRPr="00751D6B" w:rsidRDefault="00751D6B" w:rsidP="00A21E0B">
      <w:pPr>
        <w:pStyle w:val="ListBullets"/>
        <w:numPr>
          <w:ilvl w:val="0"/>
          <w:numId w:val="26"/>
        </w:numPr>
      </w:pPr>
      <w:r w:rsidRPr="00751D6B">
        <w:t>Divides each page into four vertical columns to approximate table layout</w:t>
      </w:r>
    </w:p>
    <w:p w14:paraId="160BD345" w14:textId="77777777" w:rsidR="00751D6B" w:rsidRPr="00751D6B" w:rsidRDefault="00751D6B" w:rsidP="00A21E0B">
      <w:pPr>
        <w:pStyle w:val="ListBullets"/>
        <w:numPr>
          <w:ilvl w:val="0"/>
          <w:numId w:val="26"/>
        </w:numPr>
      </w:pPr>
      <w:r w:rsidRPr="00751D6B">
        <w:t>Filters out noise such as headers, page numbers, and boilerplate text</w:t>
      </w:r>
    </w:p>
    <w:p w14:paraId="5EB4BA02" w14:textId="77777777" w:rsidR="00751D6B" w:rsidRPr="00751D6B" w:rsidRDefault="00751D6B" w:rsidP="00A21E0B">
      <w:pPr>
        <w:pStyle w:val="ListBullets"/>
        <w:numPr>
          <w:ilvl w:val="0"/>
          <w:numId w:val="26"/>
        </w:numPr>
      </w:pPr>
      <w:r w:rsidRPr="00751D6B">
        <w:t>Detects and assembles category-value pairs using heuristics for numeric and continuation lines</w:t>
      </w:r>
    </w:p>
    <w:p w14:paraId="5650C48E" w14:textId="77777777" w:rsidR="00751D6B" w:rsidRPr="00751D6B" w:rsidRDefault="00751D6B" w:rsidP="00A21E0B">
      <w:pPr>
        <w:pStyle w:val="ListBullets"/>
        <w:numPr>
          <w:ilvl w:val="0"/>
          <w:numId w:val="26"/>
        </w:numPr>
      </w:pPr>
      <w:r w:rsidRPr="00751D6B">
        <w:t>Stops parsing at the “Grand Total” marker to avoid footer artifacts</w:t>
      </w:r>
    </w:p>
    <w:p w14:paraId="6DEC19B2" w14:textId="73914FA7" w:rsidR="004A1CF6" w:rsidRDefault="00751D6B" w:rsidP="00751D6B">
      <w:r w:rsidRPr="00751D6B">
        <w:t>The result is a dictionary of cleaned text blocks corresponding to each appendix section.</w:t>
      </w:r>
    </w:p>
    <w:p w14:paraId="075BAC44" w14:textId="77777777" w:rsidR="00FF5EEC" w:rsidRDefault="00FF5EEC" w:rsidP="00751D6B"/>
    <w:p w14:paraId="2266288C" w14:textId="6C72642B" w:rsidR="00FF5EEC" w:rsidRDefault="00FF5EEC" w:rsidP="00751D6B">
      <w:r>
        <w:t xml:space="preserve">For the 2022 Foreign Aid Report, since </w:t>
      </w:r>
      <w:r w:rsidR="007B1BF9">
        <w:t>the English version of the report was uploaded to the website as individual images rather than a PDF, each relevant image was manually downloaded for scraping in Power Automate.</w:t>
      </w:r>
      <w:r w:rsidR="002A0743">
        <w:t xml:space="preserve"> Please refer to this </w:t>
      </w:r>
      <w:hyperlink r:id="rId18" w:history="1">
        <w:r w:rsidR="002A0743" w:rsidRPr="002A0743">
          <w:rPr>
            <w:rStyle w:val="Hyperlink"/>
          </w:rPr>
          <w:t>Power Automate flow</w:t>
        </w:r>
      </w:hyperlink>
      <w:r w:rsidR="002A0743">
        <w:t xml:space="preserve"> for more details.</w:t>
      </w:r>
      <w:r w:rsidR="004D4223">
        <w:t xml:space="preserve"> The output of the flow is a txt file, which is then imported into the Python Script for cleaning and other steps to aggregate the data with </w:t>
      </w:r>
      <w:r w:rsidR="004369E7">
        <w:t xml:space="preserve">data from other reports.  </w:t>
      </w:r>
    </w:p>
    <w:p w14:paraId="45BD582D" w14:textId="77777777" w:rsidR="00933A8C" w:rsidRDefault="00933A8C" w:rsidP="00751D6B"/>
    <w:p w14:paraId="0DE5AD4B" w14:textId="35E60A7F" w:rsidR="00933A8C" w:rsidRPr="008B4109" w:rsidRDefault="00933A8C" w:rsidP="00751D6B">
      <w:pPr>
        <w:rPr>
          <w:b/>
          <w:bCs/>
          <w:u w:val="single"/>
        </w:rPr>
      </w:pPr>
      <w:r w:rsidRPr="008B4109">
        <w:rPr>
          <w:b/>
          <w:bCs/>
          <w:u w:val="single"/>
        </w:rPr>
        <w:t>Text Normalization and Country Matching</w:t>
      </w:r>
    </w:p>
    <w:p w14:paraId="76C78CCD" w14:textId="77777777" w:rsidR="0011428E" w:rsidRPr="0011428E" w:rsidRDefault="0011428E" w:rsidP="0011428E">
      <w:r w:rsidRPr="0011428E">
        <w:t>Extracted text is converted into structured tabular data using a line-by-line parser. Each line is split into:</w:t>
      </w:r>
    </w:p>
    <w:p w14:paraId="607185EA" w14:textId="77777777" w:rsidR="0011428E" w:rsidRPr="0011428E" w:rsidRDefault="0011428E" w:rsidP="00A21E0B">
      <w:pPr>
        <w:pStyle w:val="ListBullets"/>
        <w:numPr>
          <w:ilvl w:val="0"/>
          <w:numId w:val="27"/>
        </w:numPr>
      </w:pPr>
      <w:r w:rsidRPr="0011428E">
        <w:t>A country or category name</w:t>
      </w:r>
    </w:p>
    <w:p w14:paraId="7E2B3C25" w14:textId="77777777" w:rsidR="0011428E" w:rsidRPr="0011428E" w:rsidRDefault="0011428E" w:rsidP="00A21E0B">
      <w:pPr>
        <w:pStyle w:val="ListBullets"/>
        <w:numPr>
          <w:ilvl w:val="0"/>
          <w:numId w:val="27"/>
        </w:numPr>
      </w:pPr>
      <w:r w:rsidRPr="0011428E">
        <w:t>Two numeric values (e.g., foreign assistance and ODA)</w:t>
      </w:r>
    </w:p>
    <w:p w14:paraId="5BAF44FC" w14:textId="77777777" w:rsidR="0011428E" w:rsidRPr="0011428E" w:rsidRDefault="0011428E" w:rsidP="0011428E">
      <w:r w:rsidRPr="0011428E">
        <w:t>To ensure consistency in country naming:</w:t>
      </w:r>
    </w:p>
    <w:p w14:paraId="6DF666F6" w14:textId="77777777" w:rsidR="0011428E" w:rsidRPr="0011428E" w:rsidRDefault="0011428E" w:rsidP="00A21E0B">
      <w:pPr>
        <w:pStyle w:val="ListBullets"/>
        <w:numPr>
          <w:ilvl w:val="0"/>
          <w:numId w:val="28"/>
        </w:numPr>
      </w:pPr>
      <w:r w:rsidRPr="0011428E">
        <w:t>A set of </w:t>
      </w:r>
      <w:r w:rsidRPr="0011428E">
        <w:rPr>
          <w:b/>
          <w:bCs/>
        </w:rPr>
        <w:t>manual overrides</w:t>
      </w:r>
      <w:r w:rsidRPr="0011428E">
        <w:t> corrects common naming discrepancies (e.g., “Ivory Coast” → “Côte d'Ivoire”)</w:t>
      </w:r>
    </w:p>
    <w:p w14:paraId="20D8EF65" w14:textId="77777777" w:rsidR="0011428E" w:rsidRPr="0011428E" w:rsidRDefault="0011428E" w:rsidP="00A21E0B">
      <w:pPr>
        <w:pStyle w:val="ListBullets"/>
        <w:numPr>
          <w:ilvl w:val="0"/>
          <w:numId w:val="28"/>
        </w:numPr>
      </w:pPr>
      <w:r w:rsidRPr="0011428E">
        <w:rPr>
          <w:b/>
          <w:bCs/>
        </w:rPr>
        <w:t>Fuzzy matching</w:t>
      </w:r>
      <w:r w:rsidRPr="0011428E">
        <w:t> via the </w:t>
      </w:r>
      <w:proofErr w:type="spellStart"/>
      <w:r w:rsidRPr="0011428E">
        <w:t>rapidfuzz</w:t>
      </w:r>
      <w:proofErr w:type="spellEnd"/>
      <w:r w:rsidRPr="0011428E">
        <w:t> library aligns names with ISO-standard country names from the </w:t>
      </w:r>
      <w:proofErr w:type="spellStart"/>
      <w:r w:rsidRPr="0011428E">
        <w:t>pycountry</w:t>
      </w:r>
      <w:proofErr w:type="spellEnd"/>
      <w:r w:rsidRPr="0011428E">
        <w:t> database</w:t>
      </w:r>
    </w:p>
    <w:p w14:paraId="3D64AB44" w14:textId="77777777" w:rsidR="0011428E" w:rsidRDefault="0011428E" w:rsidP="0011428E">
      <w:r w:rsidRPr="0011428E">
        <w:t>Each entry is classified as either a </w:t>
      </w:r>
      <w:r w:rsidRPr="0011428E">
        <w:rPr>
          <w:b/>
          <w:bCs/>
        </w:rPr>
        <w:t>country-level total</w:t>
      </w:r>
      <w:r w:rsidRPr="0011428E">
        <w:t> or a </w:t>
      </w:r>
      <w:r w:rsidRPr="0011428E">
        <w:rPr>
          <w:b/>
          <w:bCs/>
        </w:rPr>
        <w:t>sub-category</w:t>
      </w:r>
      <w:r w:rsidRPr="0011428E">
        <w:t> under a previously identified country. Numeric values are cleaned and converted to floating-point format.</w:t>
      </w:r>
    </w:p>
    <w:p w14:paraId="67F64F89" w14:textId="77777777" w:rsidR="00705347" w:rsidRDefault="00705347" w:rsidP="0011428E"/>
    <w:p w14:paraId="5889067E" w14:textId="24E65B9A" w:rsidR="00705347" w:rsidRPr="008B4109" w:rsidRDefault="00D06B03" w:rsidP="0011428E">
      <w:pPr>
        <w:rPr>
          <w:b/>
          <w:bCs/>
          <w:u w:val="single"/>
        </w:rPr>
      </w:pPr>
      <w:r w:rsidRPr="008B4109">
        <w:rPr>
          <w:b/>
          <w:bCs/>
          <w:u w:val="single"/>
        </w:rPr>
        <w:t>Aggregation and Final Dataset Construction</w:t>
      </w:r>
    </w:p>
    <w:p w14:paraId="0C262065" w14:textId="55530D7C" w:rsidR="00D06B03" w:rsidRDefault="00D06B03" w:rsidP="00D06B03">
      <w:r>
        <w:t>For each report and associated PDF:</w:t>
      </w:r>
    </w:p>
    <w:p w14:paraId="2DB5805C" w14:textId="77777777" w:rsidR="00D06B03" w:rsidRDefault="00D06B03" w:rsidP="00A21E0B">
      <w:pPr>
        <w:pStyle w:val="ListBullets"/>
        <w:numPr>
          <w:ilvl w:val="0"/>
          <w:numId w:val="30"/>
        </w:numPr>
      </w:pPr>
      <w:r>
        <w:t xml:space="preserve">Extracted tables are parsed and converted into temporary </w:t>
      </w:r>
      <w:proofErr w:type="spellStart"/>
      <w:r>
        <w:t>DataFrames</w:t>
      </w:r>
      <w:proofErr w:type="spellEnd"/>
    </w:p>
    <w:p w14:paraId="270A0FB5" w14:textId="77777777" w:rsidR="00D06B03" w:rsidRDefault="00D06B03" w:rsidP="00A21E0B">
      <w:pPr>
        <w:pStyle w:val="ListBullets"/>
        <w:numPr>
          <w:ilvl w:val="0"/>
          <w:numId w:val="29"/>
        </w:numPr>
      </w:pPr>
      <w:r>
        <w:t xml:space="preserve">Valid entries are appended to a master </w:t>
      </w:r>
      <w:proofErr w:type="spellStart"/>
      <w:r>
        <w:t>DataFrame</w:t>
      </w:r>
      <w:proofErr w:type="spellEnd"/>
      <w:r>
        <w:t xml:space="preserve"> with standardized columns:</w:t>
      </w:r>
    </w:p>
    <w:p w14:paraId="480954C4" w14:textId="77777777" w:rsidR="00D06B03" w:rsidRDefault="00D06B03" w:rsidP="00A21E0B">
      <w:pPr>
        <w:pStyle w:val="ListBullets"/>
        <w:numPr>
          <w:ilvl w:val="0"/>
          <w:numId w:val="29"/>
        </w:numPr>
      </w:pPr>
      <w:r>
        <w:t>Year</w:t>
      </w:r>
    </w:p>
    <w:p w14:paraId="2905BE05" w14:textId="77777777" w:rsidR="00D06B03" w:rsidRDefault="00D06B03" w:rsidP="00A21E0B">
      <w:pPr>
        <w:pStyle w:val="ListBullets"/>
        <w:numPr>
          <w:ilvl w:val="0"/>
          <w:numId w:val="29"/>
        </w:numPr>
      </w:pPr>
      <w:r>
        <w:t>Country</w:t>
      </w:r>
    </w:p>
    <w:p w14:paraId="5C577EFC" w14:textId="77777777" w:rsidR="00D06B03" w:rsidRDefault="00D06B03" w:rsidP="00A21E0B">
      <w:pPr>
        <w:pStyle w:val="ListBullets"/>
        <w:numPr>
          <w:ilvl w:val="0"/>
          <w:numId w:val="29"/>
        </w:numPr>
      </w:pPr>
      <w:r>
        <w:t>Funding Category</w:t>
      </w:r>
    </w:p>
    <w:p w14:paraId="23AF7A17" w14:textId="77777777" w:rsidR="00D06B03" w:rsidRDefault="00D06B03" w:rsidP="00A21E0B">
      <w:pPr>
        <w:pStyle w:val="ListBullets"/>
        <w:numPr>
          <w:ilvl w:val="0"/>
          <w:numId w:val="29"/>
        </w:numPr>
      </w:pPr>
      <w:r>
        <w:t>Foreign Assistance (USD)</w:t>
      </w:r>
    </w:p>
    <w:p w14:paraId="6F35475B" w14:textId="013E5524" w:rsidR="00D06B03" w:rsidRDefault="00D06B03" w:rsidP="00A21E0B">
      <w:pPr>
        <w:pStyle w:val="ListBullets"/>
        <w:numPr>
          <w:ilvl w:val="0"/>
          <w:numId w:val="29"/>
        </w:numPr>
      </w:pPr>
      <w:r>
        <w:t>ODA (USD)</w:t>
      </w:r>
    </w:p>
    <w:p w14:paraId="37F764C9" w14:textId="2AA486AB" w:rsidR="00D06B03" w:rsidRDefault="00D06B03" w:rsidP="00D06B03">
      <w:r>
        <w:t>The final dataset supports analysis of UAE’s foreign aid allocations by country, sector, and year.</w:t>
      </w:r>
    </w:p>
    <w:p w14:paraId="734C03CA" w14:textId="77777777" w:rsidR="00FE0576" w:rsidRDefault="00FE0576" w:rsidP="00D06B03"/>
    <w:p w14:paraId="4455A266" w14:textId="68462364" w:rsidR="00FE0576" w:rsidRDefault="00FE0576" w:rsidP="00FE0576">
      <w:pPr>
        <w:pStyle w:val="Heading3"/>
      </w:pPr>
      <w:bookmarkStart w:id="30" w:name="_Toc204337262"/>
      <w:r>
        <w:t>Step 2 – Data Cleaning and Analysis</w:t>
      </w:r>
      <w:bookmarkEnd w:id="30"/>
    </w:p>
    <w:p w14:paraId="12B36A32" w14:textId="5C509A35" w:rsidR="002E0263" w:rsidRDefault="0025020C" w:rsidP="002E0263">
      <w:r>
        <w:t xml:space="preserve">To extract thematic insights from data, data processing and preliminary analysis </w:t>
      </w:r>
      <w:r w:rsidR="00F114E9">
        <w:t>were</w:t>
      </w:r>
      <w:r>
        <w:t xml:space="preserve"> conducted prior to reporting insights into </w:t>
      </w:r>
      <w:proofErr w:type="spellStart"/>
      <w:r>
        <w:t>PowerBI</w:t>
      </w:r>
      <w:proofErr w:type="spellEnd"/>
      <w:r>
        <w:t>.</w:t>
      </w:r>
    </w:p>
    <w:p w14:paraId="2EE6328E" w14:textId="77777777" w:rsidR="00EE72F3" w:rsidRDefault="00EE72F3" w:rsidP="002E0263"/>
    <w:p w14:paraId="1B94A053" w14:textId="1E15AD07" w:rsidR="00EE72F3" w:rsidRDefault="00EE72F3" w:rsidP="002E0263">
      <w:pPr>
        <w:rPr>
          <w:b/>
          <w:bCs/>
          <w:u w:val="single"/>
        </w:rPr>
      </w:pPr>
      <w:r>
        <w:rPr>
          <w:b/>
          <w:bCs/>
          <w:u w:val="single"/>
        </w:rPr>
        <w:t>Data Cleaning</w:t>
      </w:r>
    </w:p>
    <w:p w14:paraId="0285052A" w14:textId="77777777" w:rsidR="00832A7F" w:rsidRDefault="00832A7F" w:rsidP="00A21E0B">
      <w:pPr>
        <w:pStyle w:val="ListBullets"/>
        <w:numPr>
          <w:ilvl w:val="0"/>
          <w:numId w:val="32"/>
        </w:numPr>
      </w:pPr>
      <w:r>
        <w:lastRenderedPageBreak/>
        <w:t>Duplicate Removal: All duplicate rows are dropped to ensure data integrity.</w:t>
      </w:r>
    </w:p>
    <w:p w14:paraId="4423DF18" w14:textId="77777777" w:rsidR="00832A7F" w:rsidRDefault="00832A7F" w:rsidP="00A21E0B">
      <w:pPr>
        <w:pStyle w:val="ListBullets"/>
        <w:numPr>
          <w:ilvl w:val="0"/>
          <w:numId w:val="32"/>
        </w:numPr>
      </w:pPr>
      <w:r>
        <w:t>Null Filtering: Rows missing both Country and Funding Category are removed.</w:t>
      </w:r>
    </w:p>
    <w:p w14:paraId="54ADDC23" w14:textId="21226B10" w:rsidR="00832A7F" w:rsidRDefault="00832A7F" w:rsidP="00A21E0B">
      <w:pPr>
        <w:pStyle w:val="ListBullets"/>
        <w:numPr>
          <w:ilvl w:val="0"/>
          <w:numId w:val="32"/>
        </w:numPr>
      </w:pPr>
      <w:r>
        <w:t>Exclusion of Totals: Entries labeled as “Grand Total</w:t>
      </w:r>
      <w:proofErr w:type="gramStart"/>
      <w:r>
        <w:t>”</w:t>
      </w:r>
      <w:proofErr w:type="gramEnd"/>
      <w:r>
        <w:t xml:space="preserve"> or “Total” are excluded to avoid double-counting.</w:t>
      </w:r>
    </w:p>
    <w:p w14:paraId="2CE2FE43" w14:textId="77777777" w:rsidR="00832A7F" w:rsidRDefault="00832A7F" w:rsidP="00A21E0B">
      <w:pPr>
        <w:pStyle w:val="ListBullets"/>
        <w:numPr>
          <w:ilvl w:val="0"/>
          <w:numId w:val="32"/>
        </w:numPr>
      </w:pPr>
      <w:r>
        <w:rPr>
          <w:rFonts w:hint="eastAsia"/>
        </w:rPr>
        <w:t xml:space="preserve">Inconsistent category labels are standardized (e.g., </w:t>
      </w:r>
      <w:r>
        <w:rPr>
          <w:rFonts w:hint="eastAsia"/>
        </w:rPr>
        <w:t>“</w:t>
      </w:r>
      <w:r>
        <w:rPr>
          <w:rFonts w:hint="eastAsia"/>
        </w:rPr>
        <w:t>Energy Generation and</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Energy Generation and Supply</w:t>
      </w:r>
      <w:r>
        <w:rPr>
          <w:rFonts w:hint="eastAsia"/>
        </w:rPr>
        <w:t>”</w:t>
      </w:r>
      <w:r>
        <w:rPr>
          <w:rFonts w:hint="eastAsia"/>
        </w:rPr>
        <w:t xml:space="preserve">; </w:t>
      </w:r>
      <w:r>
        <w:rPr>
          <w:rFonts w:hint="eastAsia"/>
        </w:rPr>
        <w:t>“</w:t>
      </w:r>
      <w:r>
        <w:rPr>
          <w:rFonts w:hint="eastAsia"/>
        </w:rPr>
        <w:t>Social</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Social Services</w:t>
      </w:r>
      <w:r>
        <w:rPr>
          <w:rFonts w:hint="eastAsia"/>
        </w:rPr>
        <w:t>”</w:t>
      </w:r>
      <w:r>
        <w:rPr>
          <w:rFonts w:hint="eastAsia"/>
        </w:rPr>
        <w:t>).</w:t>
      </w:r>
    </w:p>
    <w:p w14:paraId="2DC2B58C" w14:textId="1B411820" w:rsidR="00EE72F3" w:rsidRDefault="00832A7F" w:rsidP="00A21E0B">
      <w:pPr>
        <w:pStyle w:val="ListBullets"/>
        <w:numPr>
          <w:ilvl w:val="0"/>
          <w:numId w:val="32"/>
        </w:numPr>
      </w:pPr>
      <w:r>
        <w:t xml:space="preserve">Data Type Conversion: Financial columns (Foreign Assistance (USD) and ODA (USD)) are converted to numeric types, with invalid entries coerced to </w:t>
      </w:r>
      <w:proofErr w:type="spellStart"/>
      <w:r>
        <w:t>NaN</w:t>
      </w:r>
      <w:proofErr w:type="spellEnd"/>
      <w:r>
        <w:t>.</w:t>
      </w:r>
    </w:p>
    <w:p w14:paraId="4E24589F" w14:textId="09E7B69F" w:rsidR="00C6202C" w:rsidRDefault="00F114E9" w:rsidP="005D17F4">
      <w:pPr>
        <w:pStyle w:val="ListBullets"/>
        <w:tabs>
          <w:tab w:val="clear" w:pos="360"/>
        </w:tabs>
      </w:pPr>
      <w:r>
        <w:t>The cleaned dataset was then saved as a UTF-8 encoded CSV file (UAE_foreign_aid.csv).</w:t>
      </w:r>
    </w:p>
    <w:p w14:paraId="25F9E9AA" w14:textId="278C8B57" w:rsidR="00C6202C" w:rsidRPr="00C6202C" w:rsidRDefault="00C6202C" w:rsidP="00F114E9">
      <w:pPr>
        <w:pStyle w:val="ListBullets"/>
        <w:tabs>
          <w:tab w:val="clear" w:pos="360"/>
        </w:tabs>
        <w:rPr>
          <w:b/>
          <w:bCs/>
          <w:u w:val="single"/>
        </w:rPr>
      </w:pPr>
      <w:r>
        <w:rPr>
          <w:b/>
          <w:bCs/>
          <w:u w:val="single"/>
        </w:rPr>
        <w:t>Data Analysis</w:t>
      </w:r>
    </w:p>
    <w:p w14:paraId="1A21E7D6" w14:textId="77777777" w:rsidR="00C6202C" w:rsidRDefault="00C6202C" w:rsidP="00C6202C">
      <w:pPr>
        <w:pStyle w:val="ListBullets"/>
      </w:pPr>
      <w:r>
        <w:t>Top 10 Recipient Countries</w:t>
      </w:r>
    </w:p>
    <w:p w14:paraId="21C7C25A" w14:textId="77777777" w:rsidR="00C6202C" w:rsidRDefault="00C6202C" w:rsidP="00A21E0B">
      <w:pPr>
        <w:pStyle w:val="ListBullets"/>
        <w:numPr>
          <w:ilvl w:val="0"/>
          <w:numId w:val="33"/>
        </w:numPr>
      </w:pPr>
      <w:r>
        <w:t>The top 10 countries receiving the highest cumulative foreign assistance are identified.</w:t>
      </w:r>
    </w:p>
    <w:p w14:paraId="0777C6B9" w14:textId="77777777" w:rsidR="00C6202C" w:rsidRDefault="00C6202C" w:rsidP="00A21E0B">
      <w:pPr>
        <w:pStyle w:val="ListBullets"/>
        <w:numPr>
          <w:ilvl w:val="0"/>
          <w:numId w:val="33"/>
        </w:numPr>
      </w:pPr>
      <w:r>
        <w:t>A pivot table is created with Year as the index and Country as columns.</w:t>
      </w:r>
    </w:p>
    <w:p w14:paraId="190F5A63" w14:textId="77777777" w:rsidR="00C6202C" w:rsidRDefault="00C6202C" w:rsidP="00A21E0B">
      <w:pPr>
        <w:pStyle w:val="ListBullets"/>
        <w:numPr>
          <w:ilvl w:val="0"/>
          <w:numId w:val="33"/>
        </w:numPr>
      </w:pPr>
      <w:r>
        <w:t>A stacked bar chart displays annual foreign assistance flows to these countries.</w:t>
      </w:r>
    </w:p>
    <w:p w14:paraId="7D0B3DC3" w14:textId="5489D9FD" w:rsidR="00C6202C" w:rsidRDefault="00C6202C" w:rsidP="00C6202C">
      <w:pPr>
        <w:pStyle w:val="ListBullets"/>
      </w:pPr>
      <w:r>
        <w:t>Top 10 Funding Categories</w:t>
      </w:r>
    </w:p>
    <w:p w14:paraId="334D4BB7" w14:textId="77777777" w:rsidR="00C6202C" w:rsidRDefault="00C6202C" w:rsidP="00A21E0B">
      <w:pPr>
        <w:pStyle w:val="ListBullets"/>
        <w:numPr>
          <w:ilvl w:val="0"/>
          <w:numId w:val="34"/>
        </w:numPr>
      </w:pPr>
      <w:r>
        <w:t>The top 10 funding categories by total foreign assistance are identified.</w:t>
      </w:r>
    </w:p>
    <w:p w14:paraId="375E7848" w14:textId="77777777" w:rsidR="00C6202C" w:rsidRDefault="00C6202C" w:rsidP="00A21E0B">
      <w:pPr>
        <w:pStyle w:val="ListBullets"/>
        <w:numPr>
          <w:ilvl w:val="0"/>
          <w:numId w:val="34"/>
        </w:numPr>
      </w:pPr>
      <w:r>
        <w:t>A pivot table is created with Year as the index and Funding Category as columns.</w:t>
      </w:r>
    </w:p>
    <w:p w14:paraId="494289DA" w14:textId="75D2D9BD" w:rsidR="00BF7C7E" w:rsidRDefault="00C6202C" w:rsidP="00A21E0B">
      <w:pPr>
        <w:pStyle w:val="ListBullets"/>
        <w:numPr>
          <w:ilvl w:val="0"/>
          <w:numId w:val="34"/>
        </w:numPr>
      </w:pPr>
      <w:r>
        <w:t>A stacked bar chart visualizes how funding priorities have shifted across categories over time</w:t>
      </w:r>
    </w:p>
    <w:p w14:paraId="5258716D" w14:textId="3BF94F26" w:rsidR="00BF7C7E" w:rsidRDefault="00BF7C7E" w:rsidP="00BF7C7E">
      <w:pPr>
        <w:pStyle w:val="ListBullets"/>
        <w:tabs>
          <w:tab w:val="clear" w:pos="360"/>
        </w:tabs>
        <w:ind w:left="0" w:firstLine="0"/>
      </w:pPr>
      <w:r w:rsidRPr="00BF7C7E">
        <w:t>These visualizations provide a high-level overview of UAE’s aid distribution patterns and thematic focus areas, supporting both strategic insights and donor intelligence reporting.</w:t>
      </w:r>
    </w:p>
    <w:p w14:paraId="2FEA31ED" w14:textId="2E5F7FE8" w:rsidR="00BF7C7E" w:rsidRDefault="00BF7C7E" w:rsidP="00BF7C7E">
      <w:pPr>
        <w:pStyle w:val="Heading2"/>
      </w:pPr>
      <w:bookmarkStart w:id="31" w:name="_Toc204337263"/>
      <w:r>
        <w:t>Permanent Mission News Articles</w:t>
      </w:r>
      <w:bookmarkEnd w:id="31"/>
    </w:p>
    <w:p w14:paraId="55ED00AC" w14:textId="028919F1" w:rsidR="00F72F05" w:rsidRDefault="005D17F4" w:rsidP="005D17F4">
      <w:pPr>
        <w:pStyle w:val="Heading3"/>
      </w:pPr>
      <w:bookmarkStart w:id="32" w:name="_Toc204337264"/>
      <w:r>
        <w:t>Files</w:t>
      </w:r>
      <w:bookmarkEnd w:id="32"/>
    </w:p>
    <w:p w14:paraId="1448CA7B" w14:textId="6C39AFF9" w:rsidR="005D17F4" w:rsidRDefault="005D17F4" w:rsidP="00A21E0B">
      <w:pPr>
        <w:pStyle w:val="ListBullets"/>
        <w:numPr>
          <w:ilvl w:val="0"/>
          <w:numId w:val="35"/>
        </w:numPr>
      </w:pPr>
      <w:r>
        <w:t>Uae_mission_articles.xlsx</w:t>
      </w:r>
    </w:p>
    <w:p w14:paraId="102771A2" w14:textId="61DEC358" w:rsidR="005D17F4" w:rsidRDefault="005D17F4" w:rsidP="00A21E0B">
      <w:pPr>
        <w:pStyle w:val="ListBullets"/>
        <w:numPr>
          <w:ilvl w:val="0"/>
          <w:numId w:val="35"/>
        </w:numPr>
      </w:pPr>
      <w:r>
        <w:t xml:space="preserve">UAE Mission News Articles </w:t>
      </w:r>
      <w:proofErr w:type="spellStart"/>
      <w:r>
        <w:t>Scraper.ipynb</w:t>
      </w:r>
      <w:proofErr w:type="spellEnd"/>
    </w:p>
    <w:p w14:paraId="1ECC14BB" w14:textId="1344F490" w:rsidR="005D17F4" w:rsidRDefault="00A21E0B" w:rsidP="005D17F4">
      <w:pPr>
        <w:pStyle w:val="Heading3"/>
      </w:pPr>
      <w:bookmarkStart w:id="33" w:name="_Toc204337265"/>
      <w:r>
        <w:t>Step</w:t>
      </w:r>
      <w:r w:rsidR="005D17F4">
        <w:t xml:space="preserve"> 1 – Scrape Data from Website</w:t>
      </w:r>
      <w:bookmarkEnd w:id="33"/>
    </w:p>
    <w:p w14:paraId="1A5A62AB" w14:textId="0C405EB3" w:rsidR="00424FAC" w:rsidRDefault="00424FAC" w:rsidP="00424FAC">
      <w:r>
        <w:t>The objective was to extract official news articles from the UAE Permanent Mission website</w:t>
      </w:r>
      <w:r w:rsidR="00165E3C">
        <w:t>.</w:t>
      </w:r>
    </w:p>
    <w:p w14:paraId="48B672AE" w14:textId="77777777" w:rsidR="00424FAC" w:rsidRPr="00424FAC" w:rsidRDefault="00424FAC" w:rsidP="00424FAC"/>
    <w:p w14:paraId="34E7C2D3" w14:textId="0419CEE6" w:rsidR="005D17F4" w:rsidRDefault="00424FAC" w:rsidP="005D17F4">
      <w:pPr>
        <w:rPr>
          <w:b/>
          <w:bCs/>
          <w:u w:val="single"/>
        </w:rPr>
      </w:pPr>
      <w:r>
        <w:rPr>
          <w:b/>
          <w:bCs/>
          <w:u w:val="single"/>
        </w:rPr>
        <w:t>Targeting and Filtering</w:t>
      </w:r>
    </w:p>
    <w:p w14:paraId="51A1EA24" w14:textId="10DF83EF" w:rsidR="00D10B09" w:rsidRPr="00D10B09" w:rsidRDefault="00D10B09" w:rsidP="00D10B09">
      <w:r w:rsidRPr="00D10B09">
        <w:t xml:space="preserve">The scraping process targets the official website of the UAE Mission to the United Nations. Specifically, it focuses on press releases published under the </w:t>
      </w:r>
      <w:proofErr w:type="spellStart"/>
      <w:r w:rsidRPr="00D10B09">
        <w:t>press_release</w:t>
      </w:r>
      <w:proofErr w:type="spellEnd"/>
      <w:r w:rsidRPr="00D10B09">
        <w:t xml:space="preserve"> content type. Pagination is handled via a query parameter (paged), allowing the scraper to iterate through multiple result pages.</w:t>
      </w:r>
    </w:p>
    <w:p w14:paraId="4BA04F4E" w14:textId="77777777" w:rsidR="00D10B09" w:rsidRPr="00D10B09" w:rsidRDefault="00D10B09" w:rsidP="00D10B09"/>
    <w:p w14:paraId="1B3D832A" w14:textId="600F3036" w:rsidR="00D10B09" w:rsidRDefault="00D10B09" w:rsidP="00D10B09">
      <w:r w:rsidRPr="00D10B09">
        <w:t xml:space="preserve">To ensure relevance, a cutoff date of January 1, </w:t>
      </w:r>
      <w:proofErr w:type="gramStart"/>
      <w:r w:rsidRPr="00D10B09">
        <w:t>2022</w:t>
      </w:r>
      <w:proofErr w:type="gramEnd"/>
      <w:r w:rsidRPr="00D10B09">
        <w:t xml:space="preserve"> is applied. Articles published before this date are excluded from the dataset. The scraper halts automatically once it encounters an article older than the cutoff, optimizing performance and avoiding unnecessary requests.</w:t>
      </w:r>
    </w:p>
    <w:p w14:paraId="2DB09FBA" w14:textId="77777777" w:rsidR="00D10B09" w:rsidRDefault="00D10B09" w:rsidP="00D10B09"/>
    <w:p w14:paraId="678ADB0D" w14:textId="351E6D82" w:rsidR="00D10B09" w:rsidRDefault="00D10B09" w:rsidP="00D10B09">
      <w:pPr>
        <w:rPr>
          <w:b/>
          <w:bCs/>
          <w:u w:val="single"/>
        </w:rPr>
      </w:pPr>
      <w:r>
        <w:rPr>
          <w:b/>
          <w:bCs/>
          <w:u w:val="single"/>
        </w:rPr>
        <w:t>HTML Parsing and Data Extraction</w:t>
      </w:r>
    </w:p>
    <w:p w14:paraId="6EB0B25C" w14:textId="77777777" w:rsidR="009B0929" w:rsidRDefault="009B0929" w:rsidP="009B0929">
      <w:r>
        <w:t xml:space="preserve">Each page of search results is parsed using </w:t>
      </w:r>
      <w:proofErr w:type="spellStart"/>
      <w:r>
        <w:t>BeautifulSoup</w:t>
      </w:r>
      <w:proofErr w:type="spellEnd"/>
      <w:r>
        <w:t>. For every article entry, the scraper extracts:</w:t>
      </w:r>
    </w:p>
    <w:p w14:paraId="0BB75B5A" w14:textId="77777777" w:rsidR="009B0929" w:rsidRDefault="009B0929" w:rsidP="009B0929"/>
    <w:p w14:paraId="14383CC7" w14:textId="77777777" w:rsidR="009B0929" w:rsidRDefault="009B0929" w:rsidP="00A21E0B">
      <w:pPr>
        <w:pStyle w:val="ListBullets"/>
        <w:numPr>
          <w:ilvl w:val="0"/>
          <w:numId w:val="36"/>
        </w:numPr>
      </w:pPr>
      <w:r w:rsidRPr="009B0929">
        <w:rPr>
          <w:b/>
          <w:bCs/>
        </w:rPr>
        <w:t>Title:</w:t>
      </w:r>
      <w:r>
        <w:t xml:space="preserve"> Located within a &lt;strong&gt; tag with class title</w:t>
      </w:r>
    </w:p>
    <w:p w14:paraId="4C8050CB" w14:textId="77777777" w:rsidR="009B0929" w:rsidRDefault="009B0929" w:rsidP="00A21E0B">
      <w:pPr>
        <w:pStyle w:val="ListBullets"/>
        <w:numPr>
          <w:ilvl w:val="0"/>
          <w:numId w:val="36"/>
        </w:numPr>
      </w:pPr>
      <w:r w:rsidRPr="009B0929">
        <w:rPr>
          <w:b/>
          <w:bCs/>
        </w:rPr>
        <w:t>URL</w:t>
      </w:r>
      <w:r>
        <w:t>: Filtered to include only links that match the press release pattern</w:t>
      </w:r>
    </w:p>
    <w:p w14:paraId="71A865EB" w14:textId="77777777" w:rsidR="009B0929" w:rsidRDefault="009B0929" w:rsidP="00A21E0B">
      <w:pPr>
        <w:pStyle w:val="ListBullets"/>
        <w:numPr>
          <w:ilvl w:val="0"/>
          <w:numId w:val="36"/>
        </w:numPr>
      </w:pPr>
      <w:r w:rsidRPr="009B0929">
        <w:rPr>
          <w:b/>
          <w:bCs/>
        </w:rPr>
        <w:lastRenderedPageBreak/>
        <w:t>Publication Date</w:t>
      </w:r>
      <w:r>
        <w:t>: Parsed from the &lt;time&gt; tag using a consistent date format</w:t>
      </w:r>
    </w:p>
    <w:p w14:paraId="645AD0F8" w14:textId="77777777" w:rsidR="009B0929" w:rsidRDefault="009B0929" w:rsidP="009B0929">
      <w:r>
        <w:t>If all three elements are present and the article is within the valid date range, the entry is added to the dataset.</w:t>
      </w:r>
    </w:p>
    <w:p w14:paraId="0B0FA9D1" w14:textId="77777777" w:rsidR="009B0929" w:rsidRDefault="009B0929" w:rsidP="009B0929"/>
    <w:p w14:paraId="41FC6603" w14:textId="72F263BB" w:rsidR="00D10B09" w:rsidRDefault="009B0929" w:rsidP="009B0929">
      <w:r>
        <w:t xml:space="preserve">For each valid article URL, the scraper fetches the </w:t>
      </w:r>
      <w:proofErr w:type="gramStart"/>
      <w:r>
        <w:t>full page</w:t>
      </w:r>
      <w:proofErr w:type="gramEnd"/>
      <w:r>
        <w:t xml:space="preserve"> content and extracts the main body text. This is done by locating &lt;div class="container"&gt; blocks and collecting all &lt;p&gt; tags within them. The paragraph texts are concatenated to preserve structure and readability.</w:t>
      </w:r>
    </w:p>
    <w:p w14:paraId="7E438278" w14:textId="77777777" w:rsidR="009B0929" w:rsidRDefault="009B0929" w:rsidP="009B0929"/>
    <w:p w14:paraId="07955A41" w14:textId="7F35A780" w:rsidR="009B0929" w:rsidRDefault="009B0929" w:rsidP="009B0929">
      <w:pPr>
        <w:rPr>
          <w:b/>
          <w:bCs/>
          <w:u w:val="single"/>
        </w:rPr>
      </w:pPr>
      <w:r>
        <w:rPr>
          <w:b/>
          <w:bCs/>
          <w:u w:val="single"/>
        </w:rPr>
        <w:t>Data Structuring and Export</w:t>
      </w:r>
    </w:p>
    <w:p w14:paraId="75410320" w14:textId="2DEB7084" w:rsidR="00621FB6" w:rsidRDefault="00621FB6" w:rsidP="00621FB6">
      <w:r>
        <w:t>All extracted entries are compiled into a structured list containing:</w:t>
      </w:r>
    </w:p>
    <w:p w14:paraId="5A21CA06" w14:textId="77777777" w:rsidR="00621FB6" w:rsidRDefault="00621FB6" w:rsidP="00A21E0B">
      <w:pPr>
        <w:pStyle w:val="ListBullets"/>
        <w:numPr>
          <w:ilvl w:val="0"/>
          <w:numId w:val="37"/>
        </w:numPr>
      </w:pPr>
      <w:r>
        <w:t>Article title</w:t>
      </w:r>
    </w:p>
    <w:p w14:paraId="5D503B7E" w14:textId="77777777" w:rsidR="00621FB6" w:rsidRDefault="00621FB6" w:rsidP="00A21E0B">
      <w:pPr>
        <w:pStyle w:val="ListBullets"/>
        <w:numPr>
          <w:ilvl w:val="0"/>
          <w:numId w:val="37"/>
        </w:numPr>
      </w:pPr>
      <w:r>
        <w:t>URL</w:t>
      </w:r>
    </w:p>
    <w:p w14:paraId="6A073F84" w14:textId="77777777" w:rsidR="00621FB6" w:rsidRDefault="00621FB6" w:rsidP="00A21E0B">
      <w:pPr>
        <w:pStyle w:val="ListBullets"/>
        <w:numPr>
          <w:ilvl w:val="0"/>
          <w:numId w:val="37"/>
        </w:numPr>
      </w:pPr>
      <w:r>
        <w:t>Publication date</w:t>
      </w:r>
    </w:p>
    <w:p w14:paraId="331C96A0" w14:textId="77777777" w:rsidR="00621FB6" w:rsidRDefault="00621FB6" w:rsidP="00A21E0B">
      <w:pPr>
        <w:pStyle w:val="ListBullets"/>
        <w:numPr>
          <w:ilvl w:val="0"/>
          <w:numId w:val="37"/>
        </w:numPr>
      </w:pPr>
      <w:r>
        <w:t>Full text content</w:t>
      </w:r>
    </w:p>
    <w:p w14:paraId="5484AFC9" w14:textId="55CE30BB" w:rsidR="009B0929" w:rsidRDefault="00621FB6" w:rsidP="00621FB6">
      <w:r>
        <w:t xml:space="preserve">This list is converted into a Pandas </w:t>
      </w:r>
      <w:proofErr w:type="spellStart"/>
      <w:r>
        <w:t>DataFrame</w:t>
      </w:r>
      <w:proofErr w:type="spellEnd"/>
      <w:r>
        <w:t xml:space="preserve"> for further processing. The final dataset is exported to an Excel file named uae_mission_articles.xlsx, with the raw data stored </w:t>
      </w:r>
      <w:proofErr w:type="gramStart"/>
      <w:r>
        <w:t>in</w:t>
      </w:r>
      <w:proofErr w:type="gramEnd"/>
      <w:r>
        <w:t xml:space="preserve"> a sheet titled “raw”.</w:t>
      </w:r>
    </w:p>
    <w:p w14:paraId="75DB0949" w14:textId="77777777" w:rsidR="00621FB6" w:rsidRDefault="00621FB6" w:rsidP="00621FB6"/>
    <w:p w14:paraId="7242B82E" w14:textId="7767E7F4" w:rsidR="00621FB6" w:rsidRPr="009B0929" w:rsidRDefault="00621FB6" w:rsidP="00621FB6">
      <w:pPr>
        <w:pStyle w:val="Heading3"/>
      </w:pPr>
      <w:bookmarkStart w:id="34" w:name="_Toc204337266"/>
      <w:r>
        <w:t xml:space="preserve">Step 2 – Data </w:t>
      </w:r>
      <w:r w:rsidR="005A4011">
        <w:t>Analysis and AI Tagging</w:t>
      </w:r>
      <w:bookmarkEnd w:id="34"/>
    </w:p>
    <w:p w14:paraId="42FAFBAC" w14:textId="73A2B3EF" w:rsidR="00621FB6" w:rsidRPr="00B02DA6" w:rsidRDefault="00621FB6" w:rsidP="00621FB6">
      <w:r w:rsidRPr="00171141">
        <w:t xml:space="preserve">The </w:t>
      </w:r>
      <w:r>
        <w:t>scraped UAE News</w:t>
      </w:r>
      <w:r w:rsidR="00581847">
        <w:t xml:space="preserve"> Articles</w:t>
      </w:r>
      <w:r w:rsidRPr="00171141">
        <w:t xml:space="preserve"> underwent a similar data analysis and AI tagging process as the </w:t>
      </w:r>
      <w:r w:rsidR="00581847">
        <w:t>Canada N</w:t>
      </w:r>
      <w:r w:rsidRPr="00171141">
        <w:t xml:space="preserve">ews </w:t>
      </w:r>
      <w:r w:rsidR="00581847">
        <w:t>A</w:t>
      </w:r>
      <w:r w:rsidRPr="00171141">
        <w:t>rticles</w:t>
      </w:r>
      <w:r>
        <w:t xml:space="preserve">. Please refer to the </w:t>
      </w:r>
      <w:hyperlink w:anchor="_Step_2_–" w:history="1">
        <w:r w:rsidRPr="00B86A13">
          <w:rPr>
            <w:rStyle w:val="Hyperlink"/>
          </w:rPr>
          <w:t>Canada Permanent Mission News Articles</w:t>
        </w:r>
      </w:hyperlink>
      <w:r>
        <w:t xml:space="preserve"> section for more information.</w:t>
      </w:r>
    </w:p>
    <w:p w14:paraId="4AFDF8D8" w14:textId="77777777" w:rsidR="00165E3C" w:rsidRPr="00424FAC" w:rsidRDefault="00165E3C" w:rsidP="005D17F4">
      <w:pPr>
        <w:rPr>
          <w:b/>
          <w:bCs/>
          <w:u w:val="single"/>
        </w:rPr>
      </w:pPr>
    </w:p>
    <w:p w14:paraId="28440F7A" w14:textId="3D948617" w:rsidR="00BF7C7E" w:rsidRDefault="00BF7C7E" w:rsidP="00BF7C7E">
      <w:pPr>
        <w:pStyle w:val="Heading2"/>
      </w:pPr>
      <w:bookmarkStart w:id="35" w:name="_Toc204337267"/>
      <w:r>
        <w:t>Permanent Mission Statements</w:t>
      </w:r>
      <w:bookmarkEnd w:id="35"/>
    </w:p>
    <w:p w14:paraId="2EE0CB4C" w14:textId="29F280B7" w:rsidR="00581847" w:rsidRDefault="00581847" w:rsidP="00581847">
      <w:pPr>
        <w:pStyle w:val="Heading3"/>
      </w:pPr>
      <w:bookmarkStart w:id="36" w:name="_Toc204337268"/>
      <w:r>
        <w:t>Files</w:t>
      </w:r>
      <w:bookmarkEnd w:id="36"/>
    </w:p>
    <w:p w14:paraId="6664BEBE" w14:textId="4E7129CD" w:rsidR="00581847" w:rsidRDefault="00581847" w:rsidP="00A21E0B">
      <w:pPr>
        <w:pStyle w:val="ListBullets"/>
        <w:numPr>
          <w:ilvl w:val="0"/>
          <w:numId w:val="38"/>
        </w:numPr>
      </w:pPr>
      <w:r>
        <w:t>Uae_mission_statements.xlsx</w:t>
      </w:r>
    </w:p>
    <w:p w14:paraId="2D604B16" w14:textId="363811E3" w:rsidR="00581847" w:rsidRDefault="00581847" w:rsidP="00A21E0B">
      <w:pPr>
        <w:pStyle w:val="ListBullets"/>
        <w:numPr>
          <w:ilvl w:val="0"/>
          <w:numId w:val="38"/>
        </w:numPr>
      </w:pPr>
      <w:r>
        <w:t xml:space="preserve">UAE Mission Statements </w:t>
      </w:r>
      <w:proofErr w:type="spellStart"/>
      <w:r>
        <w:t>Scraper.ipynb</w:t>
      </w:r>
      <w:proofErr w:type="spellEnd"/>
    </w:p>
    <w:p w14:paraId="1360DB22" w14:textId="4559F1ED" w:rsidR="00581847" w:rsidRDefault="00581847" w:rsidP="00581847">
      <w:pPr>
        <w:pStyle w:val="Heading3"/>
      </w:pPr>
      <w:bookmarkStart w:id="37" w:name="_Toc204337269"/>
      <w:r>
        <w:t>Step 1 – Scrape Data from Website</w:t>
      </w:r>
      <w:bookmarkEnd w:id="37"/>
    </w:p>
    <w:p w14:paraId="780C0DFE" w14:textId="4BEB4767" w:rsidR="00737E82" w:rsidRDefault="0007170F" w:rsidP="00737E82">
      <w:r w:rsidRPr="0007170F">
        <w:t xml:space="preserve">To support thematic analysis of the UAE’s diplomatic engagement at the United Nations, a custom web scraping pipeline was developed to collect official statements published on the UAE Mission’s website. </w:t>
      </w:r>
    </w:p>
    <w:p w14:paraId="726C9636" w14:textId="77777777" w:rsidR="0007170F" w:rsidRDefault="0007170F" w:rsidP="00737E82"/>
    <w:p w14:paraId="7CB00885" w14:textId="2F7FA874" w:rsidR="0007170F" w:rsidRDefault="0007170F" w:rsidP="00737E82">
      <w:pPr>
        <w:rPr>
          <w:b/>
          <w:bCs/>
          <w:u w:val="single"/>
        </w:rPr>
      </w:pPr>
      <w:r>
        <w:rPr>
          <w:b/>
          <w:bCs/>
          <w:u w:val="single"/>
        </w:rPr>
        <w:t>Targeting and Filtering</w:t>
      </w:r>
    </w:p>
    <w:p w14:paraId="4FA3BA5C" w14:textId="77777777" w:rsidR="0007170F" w:rsidRDefault="0007170F" w:rsidP="00737E82">
      <w:pPr>
        <w:rPr>
          <w:u w:val="single"/>
        </w:rPr>
      </w:pPr>
    </w:p>
    <w:p w14:paraId="10AD7068" w14:textId="6360C0B9" w:rsidR="00A95D7F" w:rsidRPr="00A95D7F" w:rsidRDefault="00A95D7F" w:rsidP="00A95D7F">
      <w:r w:rsidRPr="00A95D7F">
        <w:t>The scraper targets the UAE Mission website</w:t>
      </w:r>
      <w:r w:rsidR="00E4667F">
        <w:t xml:space="preserve">, </w:t>
      </w:r>
      <w:r w:rsidRPr="00A95D7F">
        <w:t>specifically the section containing official statements. The query parameters are configured to:</w:t>
      </w:r>
    </w:p>
    <w:p w14:paraId="68BDED0B" w14:textId="77777777" w:rsidR="00A95D7F" w:rsidRPr="00A95D7F" w:rsidRDefault="00A95D7F" w:rsidP="00A95D7F">
      <w:pPr>
        <w:pStyle w:val="ListBullets"/>
        <w:numPr>
          <w:ilvl w:val="0"/>
          <w:numId w:val="39"/>
        </w:numPr>
      </w:pPr>
      <w:r w:rsidRPr="00A95D7F">
        <w:t>Filter for content type: statement</w:t>
      </w:r>
    </w:p>
    <w:p w14:paraId="593B9FBA" w14:textId="77777777" w:rsidR="00A95D7F" w:rsidRPr="00A95D7F" w:rsidRDefault="00A95D7F" w:rsidP="00A95D7F">
      <w:pPr>
        <w:pStyle w:val="ListBullets"/>
        <w:numPr>
          <w:ilvl w:val="0"/>
          <w:numId w:val="39"/>
        </w:numPr>
      </w:pPr>
      <w:r w:rsidRPr="00A95D7F">
        <w:t>Paginate through results using the paged parameter</w:t>
      </w:r>
    </w:p>
    <w:p w14:paraId="774BD2AE" w14:textId="5F6B8F84" w:rsidR="00A95D7F" w:rsidRPr="00A95D7F" w:rsidRDefault="00A95D7F" w:rsidP="00A95D7F">
      <w:r w:rsidRPr="00A95D7F">
        <w:t xml:space="preserve">To ensure relevance, a cutoff date of January 1, </w:t>
      </w:r>
      <w:proofErr w:type="gramStart"/>
      <w:r w:rsidRPr="00A95D7F">
        <w:t>2022</w:t>
      </w:r>
      <w:proofErr w:type="gramEnd"/>
      <w:r w:rsidRPr="00A95D7F">
        <w:t xml:space="preserve"> is applied. Articles published before this date are excluded. The scraper automatically halts once it encounters a statement older than the cutoff.</w:t>
      </w:r>
    </w:p>
    <w:p w14:paraId="57780D5D" w14:textId="77777777" w:rsidR="00A95D7F" w:rsidRDefault="00A95D7F" w:rsidP="00A95D7F">
      <w:pPr>
        <w:rPr>
          <w:b/>
          <w:bCs/>
        </w:rPr>
      </w:pPr>
    </w:p>
    <w:p w14:paraId="4A7B614F" w14:textId="7476440E" w:rsidR="00A95D7F" w:rsidRDefault="00A95D7F" w:rsidP="00A95D7F">
      <w:pPr>
        <w:rPr>
          <w:b/>
          <w:bCs/>
          <w:u w:val="single"/>
        </w:rPr>
      </w:pPr>
      <w:r>
        <w:rPr>
          <w:b/>
          <w:bCs/>
          <w:u w:val="single"/>
        </w:rPr>
        <w:t>HTML Parsing and Data Extraction</w:t>
      </w:r>
    </w:p>
    <w:p w14:paraId="087CEAD6" w14:textId="065FFBF2" w:rsidR="002C2986" w:rsidRDefault="002C2986" w:rsidP="002C2986">
      <w:r>
        <w:t xml:space="preserve">Each page of results is parsed using </w:t>
      </w:r>
      <w:proofErr w:type="spellStart"/>
      <w:r>
        <w:t>BeautifulSoup</w:t>
      </w:r>
      <w:proofErr w:type="spellEnd"/>
      <w:r>
        <w:t>. For each statement entry, the scraper extracts:</w:t>
      </w:r>
    </w:p>
    <w:p w14:paraId="3B49DB39" w14:textId="77777777" w:rsidR="002C2986" w:rsidRDefault="002C2986" w:rsidP="002C2986">
      <w:pPr>
        <w:pStyle w:val="ListBullets"/>
        <w:numPr>
          <w:ilvl w:val="0"/>
          <w:numId w:val="40"/>
        </w:numPr>
      </w:pPr>
      <w:r w:rsidRPr="002C2986">
        <w:rPr>
          <w:b/>
          <w:bCs/>
        </w:rPr>
        <w:t>Title</w:t>
      </w:r>
      <w:r>
        <w:t>: From a &lt;strong&gt; tag with class title</w:t>
      </w:r>
    </w:p>
    <w:p w14:paraId="1B6BFE7D" w14:textId="77777777" w:rsidR="002C2986" w:rsidRDefault="002C2986" w:rsidP="002C2986">
      <w:pPr>
        <w:pStyle w:val="ListBullets"/>
        <w:numPr>
          <w:ilvl w:val="0"/>
          <w:numId w:val="40"/>
        </w:numPr>
      </w:pPr>
      <w:r w:rsidRPr="002C2986">
        <w:rPr>
          <w:b/>
          <w:bCs/>
        </w:rPr>
        <w:t>URL</w:t>
      </w:r>
      <w:r>
        <w:t>: From anchor tags pointing to individual statement pages</w:t>
      </w:r>
    </w:p>
    <w:p w14:paraId="190EC0A7" w14:textId="77777777" w:rsidR="002C2986" w:rsidRDefault="002C2986" w:rsidP="002C2986">
      <w:pPr>
        <w:pStyle w:val="ListBullets"/>
        <w:numPr>
          <w:ilvl w:val="0"/>
          <w:numId w:val="40"/>
        </w:numPr>
      </w:pPr>
      <w:r w:rsidRPr="002C2986">
        <w:rPr>
          <w:b/>
          <w:bCs/>
        </w:rPr>
        <w:t>Publication Date</w:t>
      </w:r>
      <w:r>
        <w:t>: From the &lt;time&gt; tag, parsed into a datetime object</w:t>
      </w:r>
    </w:p>
    <w:p w14:paraId="660185D5" w14:textId="77777777" w:rsidR="002C2986" w:rsidRDefault="002C2986" w:rsidP="002C2986">
      <w:r>
        <w:t>Only entries that include all three elements and meet the date criteria are processed further.</w:t>
      </w:r>
    </w:p>
    <w:p w14:paraId="63781AF0" w14:textId="77777777" w:rsidR="002C2986" w:rsidRDefault="002C2986" w:rsidP="002C2986"/>
    <w:p w14:paraId="2AF1BAB4" w14:textId="11AE4BDF" w:rsidR="00A95D7F" w:rsidRDefault="002C2986" w:rsidP="002C2986">
      <w:r>
        <w:lastRenderedPageBreak/>
        <w:t xml:space="preserve">For each valid statement URL, the scraper fetches the </w:t>
      </w:r>
      <w:proofErr w:type="gramStart"/>
      <w:r>
        <w:t>full page</w:t>
      </w:r>
      <w:proofErr w:type="gramEnd"/>
      <w:r>
        <w:t xml:space="preserve"> content and extracts the main body text. This is done by locating &lt;div class="container"&gt; blocks and collecting all &lt;p&gt; tags within them. Paragraphs are concatenated to preserve structure and readability.</w:t>
      </w:r>
    </w:p>
    <w:p w14:paraId="6362DA30" w14:textId="77777777" w:rsidR="002C2986" w:rsidRDefault="002C2986" w:rsidP="002C2986"/>
    <w:p w14:paraId="17597E65" w14:textId="0E1B1733" w:rsidR="002C2986" w:rsidRDefault="002C2986" w:rsidP="002C2986">
      <w:pPr>
        <w:rPr>
          <w:b/>
          <w:bCs/>
          <w:u w:val="single"/>
        </w:rPr>
      </w:pPr>
      <w:r>
        <w:rPr>
          <w:b/>
          <w:bCs/>
          <w:u w:val="single"/>
        </w:rPr>
        <w:t>Data Structuring and Export</w:t>
      </w:r>
    </w:p>
    <w:p w14:paraId="1DF04FFA" w14:textId="620D8873" w:rsidR="00442E81" w:rsidRDefault="00442E81" w:rsidP="00442E81">
      <w:r>
        <w:t>Each statement is stored as a dictionary containing:</w:t>
      </w:r>
    </w:p>
    <w:p w14:paraId="2738D8E1" w14:textId="77777777" w:rsidR="00442E81" w:rsidRDefault="00442E81" w:rsidP="00442E81">
      <w:pPr>
        <w:pStyle w:val="ListBullets"/>
        <w:numPr>
          <w:ilvl w:val="0"/>
          <w:numId w:val="41"/>
        </w:numPr>
      </w:pPr>
      <w:r>
        <w:t>Title</w:t>
      </w:r>
    </w:p>
    <w:p w14:paraId="4AE4E5E9" w14:textId="77777777" w:rsidR="00442E81" w:rsidRDefault="00442E81" w:rsidP="00442E81">
      <w:pPr>
        <w:pStyle w:val="ListBullets"/>
        <w:numPr>
          <w:ilvl w:val="0"/>
          <w:numId w:val="41"/>
        </w:numPr>
      </w:pPr>
      <w:r>
        <w:t>URL</w:t>
      </w:r>
    </w:p>
    <w:p w14:paraId="4A5501FF" w14:textId="77777777" w:rsidR="00442E81" w:rsidRDefault="00442E81" w:rsidP="00442E81">
      <w:pPr>
        <w:pStyle w:val="ListBullets"/>
        <w:numPr>
          <w:ilvl w:val="0"/>
          <w:numId w:val="41"/>
        </w:numPr>
      </w:pPr>
      <w:r>
        <w:t>Publication date</w:t>
      </w:r>
    </w:p>
    <w:p w14:paraId="3A3A721F" w14:textId="77777777" w:rsidR="00442E81" w:rsidRDefault="00442E81" w:rsidP="00442E81">
      <w:pPr>
        <w:pStyle w:val="ListBullets"/>
        <w:numPr>
          <w:ilvl w:val="0"/>
          <w:numId w:val="41"/>
        </w:numPr>
      </w:pPr>
      <w:r>
        <w:t>Full text content</w:t>
      </w:r>
    </w:p>
    <w:p w14:paraId="34605C59" w14:textId="37C774ED" w:rsidR="002C2986" w:rsidRDefault="00442E81" w:rsidP="00442E81">
      <w:r>
        <w:t xml:space="preserve">All entries are compiled into a Pandas </w:t>
      </w:r>
      <w:proofErr w:type="spellStart"/>
      <w:r>
        <w:t>DataFrame</w:t>
      </w:r>
      <w:proofErr w:type="spellEnd"/>
      <w:r>
        <w:t>. The final dataset is exported to an Excel file named uae_mission_statements.xlsx, with the raw data saved in a sheet titled “raw”.</w:t>
      </w:r>
    </w:p>
    <w:p w14:paraId="6915A416" w14:textId="77777777" w:rsidR="00442E81" w:rsidRPr="00442E81" w:rsidRDefault="00442E81" w:rsidP="00442E81"/>
    <w:p w14:paraId="54BC981B" w14:textId="7373D862" w:rsidR="00581847" w:rsidRDefault="00581847" w:rsidP="00581847">
      <w:pPr>
        <w:pStyle w:val="Heading3"/>
      </w:pPr>
      <w:bookmarkStart w:id="38" w:name="_Toc204337270"/>
      <w:r>
        <w:t xml:space="preserve">Step 2 – Data </w:t>
      </w:r>
      <w:r w:rsidR="005A4011">
        <w:t>Anaysis and AI Tagging</w:t>
      </w:r>
      <w:bookmarkEnd w:id="38"/>
    </w:p>
    <w:p w14:paraId="68277639" w14:textId="22D99355" w:rsidR="00DC698C" w:rsidRPr="00B02DA6" w:rsidRDefault="00DC698C" w:rsidP="00DC698C">
      <w:r w:rsidRPr="00171141">
        <w:t xml:space="preserve">The </w:t>
      </w:r>
      <w:r>
        <w:t>scraped UAE Mission Statements</w:t>
      </w:r>
      <w:r w:rsidRPr="00171141">
        <w:t xml:space="preserve"> underwent a similar data analysis and AI tagging process as the </w:t>
      </w:r>
      <w:r>
        <w:t>Canada N</w:t>
      </w:r>
      <w:r w:rsidRPr="00171141">
        <w:t xml:space="preserve">ews </w:t>
      </w:r>
      <w:r>
        <w:t>A</w:t>
      </w:r>
      <w:r w:rsidRPr="00171141">
        <w:t>rticles</w:t>
      </w:r>
      <w:r>
        <w:t xml:space="preserve">. Please refer to the </w:t>
      </w:r>
      <w:hyperlink w:anchor="_Step_2_–" w:history="1">
        <w:r w:rsidRPr="00B86A13">
          <w:rPr>
            <w:rStyle w:val="Hyperlink"/>
          </w:rPr>
          <w:t>Canada Permanent Mission News Articles</w:t>
        </w:r>
      </w:hyperlink>
      <w:r>
        <w:t xml:space="preserve"> section for more information.</w:t>
      </w:r>
    </w:p>
    <w:p w14:paraId="4CEF47CA" w14:textId="77777777" w:rsidR="00DC698C" w:rsidRDefault="00DC698C" w:rsidP="00DC698C">
      <w:pPr>
        <w:rPr>
          <w:b/>
          <w:bCs/>
          <w:u w:val="single"/>
        </w:rPr>
      </w:pPr>
    </w:p>
    <w:p w14:paraId="4E74DA68" w14:textId="50FBDEBE" w:rsidR="00442E81" w:rsidRPr="00424FAC" w:rsidRDefault="00442E81" w:rsidP="00442E81">
      <w:pPr>
        <w:pStyle w:val="Heading1"/>
      </w:pPr>
      <w:bookmarkStart w:id="39" w:name="_Toc204337271"/>
      <w:r>
        <w:t>Qatar</w:t>
      </w:r>
      <w:bookmarkEnd w:id="39"/>
    </w:p>
    <w:p w14:paraId="179FD379" w14:textId="09BD9148" w:rsidR="00E90F2B" w:rsidRDefault="00F42683" w:rsidP="00F42683">
      <w:pPr>
        <w:pStyle w:val="Heading2"/>
      </w:pPr>
      <w:bookmarkStart w:id="40" w:name="_Toc204337272"/>
      <w:r>
        <w:t>Data Sources</w:t>
      </w:r>
      <w:bookmarkEnd w:id="40"/>
    </w:p>
    <w:p w14:paraId="37AF3F91" w14:textId="589658F1" w:rsidR="00F42683" w:rsidRDefault="00F42683" w:rsidP="00F42683">
      <w:pPr>
        <w:pStyle w:val="ListBullets"/>
        <w:numPr>
          <w:ilvl w:val="0"/>
          <w:numId w:val="42"/>
        </w:numPr>
      </w:pPr>
      <w:hyperlink r:id="rId19" w:history="1">
        <w:r w:rsidRPr="001D4376">
          <w:rPr>
            <w:rStyle w:val="Hyperlink"/>
          </w:rPr>
          <w:t>Qatar Permanent Mission News Articles</w:t>
        </w:r>
      </w:hyperlink>
    </w:p>
    <w:p w14:paraId="60BE9AE7" w14:textId="3B5636F2" w:rsidR="00F42683" w:rsidRDefault="00F42683" w:rsidP="00F42683">
      <w:pPr>
        <w:pStyle w:val="ListBullets"/>
        <w:numPr>
          <w:ilvl w:val="0"/>
          <w:numId w:val="42"/>
        </w:numPr>
      </w:pPr>
      <w:hyperlink r:id="rId20" w:history="1">
        <w:r w:rsidRPr="00FE5529">
          <w:rPr>
            <w:rStyle w:val="Hyperlink"/>
          </w:rPr>
          <w:t>Qatar</w:t>
        </w:r>
        <w:r w:rsidR="00A015F0" w:rsidRPr="00FE5529">
          <w:rPr>
            <w:rStyle w:val="Hyperlink"/>
          </w:rPr>
          <w:t xml:space="preserve"> Ministry of Foreign Affairs Statements</w:t>
        </w:r>
      </w:hyperlink>
    </w:p>
    <w:p w14:paraId="3C3F8EE4" w14:textId="77777777" w:rsidR="00FE5529" w:rsidRDefault="00FE5529" w:rsidP="00FE5529">
      <w:pPr>
        <w:pStyle w:val="Heading2"/>
      </w:pPr>
      <w:bookmarkStart w:id="41" w:name="_Toc204337273"/>
      <w:r>
        <w:t>Permanent Mission News Articles</w:t>
      </w:r>
      <w:bookmarkEnd w:id="41"/>
    </w:p>
    <w:p w14:paraId="6D599592" w14:textId="77777777" w:rsidR="00FE5529" w:rsidRDefault="00FE5529" w:rsidP="00FE5529">
      <w:pPr>
        <w:pStyle w:val="Heading3"/>
      </w:pPr>
      <w:bookmarkStart w:id="42" w:name="_Toc204337274"/>
      <w:r>
        <w:t>Files</w:t>
      </w:r>
      <w:bookmarkEnd w:id="42"/>
    </w:p>
    <w:p w14:paraId="20CBEC97" w14:textId="20D5979B" w:rsidR="00FE5529" w:rsidRDefault="00C70F7D" w:rsidP="00FE5529">
      <w:pPr>
        <w:pStyle w:val="ListBullets"/>
        <w:numPr>
          <w:ilvl w:val="0"/>
          <w:numId w:val="35"/>
        </w:numPr>
      </w:pPr>
      <w:r>
        <w:t>Qatar</w:t>
      </w:r>
      <w:r w:rsidR="00FE5529">
        <w:t>_mission_articles.xlsx</w:t>
      </w:r>
    </w:p>
    <w:p w14:paraId="4A401BB8" w14:textId="2690CB9B" w:rsidR="00FE5529" w:rsidRDefault="00C70F7D" w:rsidP="00FE5529">
      <w:pPr>
        <w:pStyle w:val="ListBullets"/>
        <w:numPr>
          <w:ilvl w:val="0"/>
          <w:numId w:val="35"/>
        </w:numPr>
      </w:pPr>
      <w:r>
        <w:t xml:space="preserve">Qatar Mission News Article </w:t>
      </w:r>
      <w:proofErr w:type="spellStart"/>
      <w:r>
        <w:t>Webscraper</w:t>
      </w:r>
      <w:r w:rsidR="00FE5529">
        <w:t>.ipynb</w:t>
      </w:r>
      <w:proofErr w:type="spellEnd"/>
    </w:p>
    <w:p w14:paraId="18744AE5" w14:textId="77777777" w:rsidR="00FE5529" w:rsidRDefault="00FE5529" w:rsidP="00FE5529">
      <w:pPr>
        <w:pStyle w:val="Heading3"/>
      </w:pPr>
      <w:bookmarkStart w:id="43" w:name="_Toc204337275"/>
      <w:r>
        <w:t>Step 1 – Scrape Data from Website</w:t>
      </w:r>
      <w:bookmarkEnd w:id="43"/>
    </w:p>
    <w:p w14:paraId="2C40812C" w14:textId="7B742ABE" w:rsidR="00261B76" w:rsidRPr="00261B76" w:rsidRDefault="00261B76" w:rsidP="00261B76">
      <w:r w:rsidRPr="00261B76">
        <w:t xml:space="preserve">To support analysis of Qatar’s </w:t>
      </w:r>
      <w:r w:rsidR="0071448F">
        <w:t>donor priorities</w:t>
      </w:r>
      <w:r w:rsidRPr="00261B76">
        <w:t>, a custom web scraping pipeline was developed to extract news articles from the official website of the Permanent Mission of Qatar to the UN. The pipeline collects article metadata and full text content for all news items published within the last two years.</w:t>
      </w:r>
    </w:p>
    <w:p w14:paraId="3D8E9415" w14:textId="77777777" w:rsidR="00FE5529" w:rsidRPr="00424FAC" w:rsidRDefault="00FE5529" w:rsidP="00FE5529"/>
    <w:p w14:paraId="21D3B72F" w14:textId="77777777" w:rsidR="00FE5529" w:rsidRDefault="00FE5529" w:rsidP="00FE5529">
      <w:pPr>
        <w:rPr>
          <w:b/>
          <w:bCs/>
          <w:u w:val="single"/>
        </w:rPr>
      </w:pPr>
      <w:r>
        <w:rPr>
          <w:b/>
          <w:bCs/>
          <w:u w:val="single"/>
        </w:rPr>
        <w:t>Targeting and Filtering</w:t>
      </w:r>
    </w:p>
    <w:p w14:paraId="7A5C6816" w14:textId="77777777" w:rsidR="00C70F7D" w:rsidRDefault="00C70F7D" w:rsidP="00C70F7D">
      <w:r>
        <w:t>The scraper targets the Qatar Mission’s news section at ny.mission.qa/</w:t>
      </w:r>
      <w:proofErr w:type="spellStart"/>
      <w:r>
        <w:t>en</w:t>
      </w:r>
      <w:proofErr w:type="spellEnd"/>
      <w:r>
        <w:t>/media/news. The scraping process begins at the first page and follows pagination links labeled “Next” to traverse through the archive.</w:t>
      </w:r>
    </w:p>
    <w:p w14:paraId="46120283" w14:textId="77777777" w:rsidR="00C70F7D" w:rsidRDefault="00C70F7D" w:rsidP="00C70F7D"/>
    <w:p w14:paraId="0F0A6BB2" w14:textId="3BF7326F" w:rsidR="00FE5529" w:rsidRDefault="00C70F7D" w:rsidP="00C70F7D">
      <w:r>
        <w:t>A cutoff date of two years prior to the current date is applied. Articles published before this threshold are excluded to ensure the dataset reflects recent diplomatic activity. The scraper halts automatically once it encounters a page where all articles are older than the cutoff.</w:t>
      </w:r>
    </w:p>
    <w:p w14:paraId="1DD23327" w14:textId="77777777" w:rsidR="00FE5529" w:rsidRDefault="00FE5529" w:rsidP="00FE5529"/>
    <w:p w14:paraId="24012E72" w14:textId="77777777" w:rsidR="00FE5529" w:rsidRDefault="00FE5529" w:rsidP="00FE5529">
      <w:pPr>
        <w:rPr>
          <w:b/>
          <w:bCs/>
          <w:u w:val="single"/>
        </w:rPr>
      </w:pPr>
      <w:r>
        <w:rPr>
          <w:b/>
          <w:bCs/>
          <w:u w:val="single"/>
        </w:rPr>
        <w:t>HTML Parsing and Data Extraction</w:t>
      </w:r>
    </w:p>
    <w:p w14:paraId="656DAD25" w14:textId="77777777" w:rsidR="00E015E4" w:rsidRPr="00E015E4" w:rsidRDefault="00E015E4" w:rsidP="00E015E4">
      <w:r w:rsidRPr="00E015E4">
        <w:t>Using Selenium and </w:t>
      </w:r>
      <w:proofErr w:type="spellStart"/>
      <w:r w:rsidRPr="00E015E4">
        <w:t>BeautifulSoup</w:t>
      </w:r>
      <w:proofErr w:type="spellEnd"/>
      <w:r w:rsidRPr="00E015E4">
        <w:t>, the scraper:</w:t>
      </w:r>
    </w:p>
    <w:p w14:paraId="3B983ECE" w14:textId="77777777" w:rsidR="00E015E4" w:rsidRPr="00E015E4" w:rsidRDefault="00E015E4" w:rsidP="00E015E4">
      <w:pPr>
        <w:numPr>
          <w:ilvl w:val="0"/>
          <w:numId w:val="46"/>
        </w:numPr>
      </w:pPr>
      <w:r w:rsidRPr="00E015E4">
        <w:t>Loads the initial page and repeatedly clicks the </w:t>
      </w:r>
      <w:r w:rsidRPr="00E015E4">
        <w:rPr>
          <w:b/>
          <w:bCs/>
        </w:rPr>
        <w:t>“</w:t>
      </w:r>
      <w:r w:rsidRPr="00E015E4">
        <w:t>Load More</w:t>
      </w:r>
      <w:r w:rsidRPr="00E015E4">
        <w:rPr>
          <w:b/>
          <w:bCs/>
        </w:rPr>
        <w:t>”</w:t>
      </w:r>
      <w:r w:rsidRPr="00E015E4">
        <w:t> button to reveal additional statements</w:t>
      </w:r>
    </w:p>
    <w:p w14:paraId="5AAE40EC" w14:textId="77777777" w:rsidR="00E015E4" w:rsidRPr="00E015E4" w:rsidRDefault="00E015E4" w:rsidP="00E015E4">
      <w:pPr>
        <w:numPr>
          <w:ilvl w:val="0"/>
          <w:numId w:val="46"/>
        </w:numPr>
      </w:pPr>
      <w:r w:rsidRPr="00E015E4">
        <w:t>Extracts metadata from each visible article block:</w:t>
      </w:r>
    </w:p>
    <w:p w14:paraId="69FD80A3" w14:textId="77777777" w:rsidR="00E015E4" w:rsidRPr="00E015E4" w:rsidRDefault="00E015E4" w:rsidP="00E015E4">
      <w:pPr>
        <w:numPr>
          <w:ilvl w:val="1"/>
          <w:numId w:val="46"/>
        </w:numPr>
      </w:pPr>
      <w:r w:rsidRPr="00E015E4">
        <w:rPr>
          <w:b/>
          <w:bCs/>
        </w:rPr>
        <w:t>Title</w:t>
      </w:r>
      <w:r w:rsidRPr="00E015E4">
        <w:t>: From the &lt;h4 class="news-title"&gt; tag</w:t>
      </w:r>
    </w:p>
    <w:p w14:paraId="3D3CE46D" w14:textId="77777777" w:rsidR="00E015E4" w:rsidRPr="00E015E4" w:rsidRDefault="00E015E4" w:rsidP="00E015E4">
      <w:pPr>
        <w:numPr>
          <w:ilvl w:val="1"/>
          <w:numId w:val="46"/>
        </w:numPr>
      </w:pPr>
      <w:r w:rsidRPr="00E015E4">
        <w:rPr>
          <w:b/>
          <w:bCs/>
        </w:rPr>
        <w:t>Date</w:t>
      </w:r>
      <w:r w:rsidRPr="00E015E4">
        <w:t>: From the &lt;p class="news-publication-date"&gt; tag, parsed into a standardized format</w:t>
      </w:r>
    </w:p>
    <w:p w14:paraId="6414030F" w14:textId="77777777" w:rsidR="00E015E4" w:rsidRPr="00E015E4" w:rsidRDefault="00E015E4" w:rsidP="00E015E4">
      <w:pPr>
        <w:numPr>
          <w:ilvl w:val="1"/>
          <w:numId w:val="46"/>
        </w:numPr>
      </w:pPr>
      <w:r w:rsidRPr="00E015E4">
        <w:rPr>
          <w:b/>
          <w:bCs/>
        </w:rPr>
        <w:t>URL</w:t>
      </w:r>
      <w:r w:rsidRPr="00E015E4">
        <w:t>: From the anchor tag within the article block</w:t>
      </w:r>
    </w:p>
    <w:p w14:paraId="6EC65201" w14:textId="77777777" w:rsidR="00E015E4" w:rsidRPr="00E015E4" w:rsidRDefault="00E015E4" w:rsidP="00E015E4">
      <w:r w:rsidRPr="00E015E4">
        <w:lastRenderedPageBreak/>
        <w:t xml:space="preserve">For each valid article, the scraper fetches the </w:t>
      </w:r>
      <w:proofErr w:type="gramStart"/>
      <w:r w:rsidRPr="00E015E4">
        <w:t>full page</w:t>
      </w:r>
      <w:proofErr w:type="gramEnd"/>
      <w:r w:rsidRPr="00E015E4">
        <w:t xml:space="preserve"> content and extracts the main body text from the &lt;div class="news-detail-content"&gt; container. It prioritizes &lt;p&gt; tags for structured content but falls back to &lt;div&gt; tags when necessary. The first element (typically the date) is skipped, and the remaining text is concatenated into a single string.</w:t>
      </w:r>
    </w:p>
    <w:p w14:paraId="7A288CCA" w14:textId="77777777" w:rsidR="00FE5529" w:rsidRDefault="00FE5529" w:rsidP="00FE5529">
      <w:pPr>
        <w:rPr>
          <w:b/>
          <w:bCs/>
          <w:u w:val="single"/>
        </w:rPr>
      </w:pPr>
      <w:r>
        <w:rPr>
          <w:b/>
          <w:bCs/>
          <w:u w:val="single"/>
        </w:rPr>
        <w:t>Data Structuring and Export</w:t>
      </w:r>
    </w:p>
    <w:p w14:paraId="2BA6D317" w14:textId="0472D4FC" w:rsidR="004E78FD" w:rsidRDefault="004E78FD" w:rsidP="004E78FD">
      <w:r>
        <w:t>Each article is stored as a dictionary containing:</w:t>
      </w:r>
    </w:p>
    <w:p w14:paraId="39FCF405" w14:textId="77777777" w:rsidR="004E78FD" w:rsidRDefault="004E78FD" w:rsidP="004E78FD">
      <w:pPr>
        <w:pStyle w:val="ListBullets"/>
        <w:numPr>
          <w:ilvl w:val="0"/>
          <w:numId w:val="45"/>
        </w:numPr>
      </w:pPr>
      <w:r>
        <w:t>Title</w:t>
      </w:r>
    </w:p>
    <w:p w14:paraId="382A356A" w14:textId="77777777" w:rsidR="004E78FD" w:rsidRDefault="004E78FD" w:rsidP="004E78FD">
      <w:pPr>
        <w:pStyle w:val="ListBullets"/>
        <w:numPr>
          <w:ilvl w:val="0"/>
          <w:numId w:val="45"/>
        </w:numPr>
      </w:pPr>
      <w:r>
        <w:t>URL</w:t>
      </w:r>
    </w:p>
    <w:p w14:paraId="464FF5EE" w14:textId="77777777" w:rsidR="004E78FD" w:rsidRDefault="004E78FD" w:rsidP="004E78FD">
      <w:pPr>
        <w:pStyle w:val="ListBullets"/>
        <w:numPr>
          <w:ilvl w:val="0"/>
          <w:numId w:val="45"/>
        </w:numPr>
      </w:pPr>
      <w:r>
        <w:t>Publication date</w:t>
      </w:r>
    </w:p>
    <w:p w14:paraId="049A7DD0" w14:textId="77777777" w:rsidR="004E78FD" w:rsidRDefault="004E78FD" w:rsidP="004E78FD">
      <w:pPr>
        <w:pStyle w:val="ListBullets"/>
        <w:numPr>
          <w:ilvl w:val="0"/>
          <w:numId w:val="45"/>
        </w:numPr>
      </w:pPr>
      <w:r>
        <w:t>Full text content</w:t>
      </w:r>
    </w:p>
    <w:p w14:paraId="0356CF3C" w14:textId="578CBDEB" w:rsidR="00FE5529" w:rsidRDefault="004E78FD" w:rsidP="004E78FD">
      <w:r>
        <w:t xml:space="preserve">All entries are compiled into a Pandas </w:t>
      </w:r>
      <w:proofErr w:type="spellStart"/>
      <w:r>
        <w:t>DataFrame</w:t>
      </w:r>
      <w:proofErr w:type="spellEnd"/>
      <w:r>
        <w:t xml:space="preserve"> and exported to an Excel file named qatar_mission_articles.xlsx, with the raw data saved in a sheet titled raw.</w:t>
      </w:r>
    </w:p>
    <w:p w14:paraId="31DB250C" w14:textId="77777777" w:rsidR="004E78FD" w:rsidRDefault="004E78FD" w:rsidP="004E78FD"/>
    <w:p w14:paraId="3458E22D" w14:textId="77777777" w:rsidR="00FE5529" w:rsidRPr="009B0929" w:rsidRDefault="00FE5529" w:rsidP="00FE5529">
      <w:pPr>
        <w:pStyle w:val="Heading3"/>
      </w:pPr>
      <w:bookmarkStart w:id="44" w:name="_Toc204337276"/>
      <w:r>
        <w:t>Step 2 – Data Analysis and AI Tagging</w:t>
      </w:r>
      <w:bookmarkEnd w:id="44"/>
    </w:p>
    <w:p w14:paraId="50E9A6B9" w14:textId="65A380FB" w:rsidR="00FE5529" w:rsidRPr="00B02DA6" w:rsidRDefault="00FE5529" w:rsidP="00FE5529">
      <w:r w:rsidRPr="00171141">
        <w:t xml:space="preserve">The </w:t>
      </w:r>
      <w:r>
        <w:t xml:space="preserve">scraped </w:t>
      </w:r>
      <w:r w:rsidR="004E78FD">
        <w:t>Qatar</w:t>
      </w:r>
      <w:r>
        <w:t xml:space="preserve"> News Articles</w:t>
      </w:r>
      <w:r w:rsidRPr="00171141">
        <w:t xml:space="preserve"> underwent a similar data analysis and AI tagging process as the </w:t>
      </w:r>
      <w:r>
        <w:t>Canada N</w:t>
      </w:r>
      <w:r w:rsidRPr="00171141">
        <w:t xml:space="preserve">ews </w:t>
      </w:r>
      <w:r>
        <w:t>A</w:t>
      </w:r>
      <w:r w:rsidRPr="00171141">
        <w:t>rticles</w:t>
      </w:r>
      <w:r>
        <w:t xml:space="preserve">. Please refer to the </w:t>
      </w:r>
      <w:hyperlink w:anchor="_Step_2_–" w:history="1">
        <w:r w:rsidRPr="00B86A13">
          <w:rPr>
            <w:rStyle w:val="Hyperlink"/>
          </w:rPr>
          <w:t>Canada Permanent Mission News Articles</w:t>
        </w:r>
      </w:hyperlink>
      <w:r>
        <w:t xml:space="preserve"> section for more information.</w:t>
      </w:r>
    </w:p>
    <w:p w14:paraId="2EADE0E6" w14:textId="77777777" w:rsidR="00FE5529" w:rsidRPr="00424FAC" w:rsidRDefault="00FE5529" w:rsidP="00FE5529">
      <w:pPr>
        <w:rPr>
          <w:b/>
          <w:bCs/>
          <w:u w:val="single"/>
        </w:rPr>
      </w:pPr>
    </w:p>
    <w:p w14:paraId="5F999B4A" w14:textId="77777777" w:rsidR="00FE5529" w:rsidRDefault="00FE5529" w:rsidP="00FE5529">
      <w:pPr>
        <w:pStyle w:val="Heading2"/>
      </w:pPr>
      <w:bookmarkStart w:id="45" w:name="_Toc204337277"/>
      <w:r>
        <w:t>Permanent Mission Statements</w:t>
      </w:r>
      <w:bookmarkEnd w:id="45"/>
    </w:p>
    <w:p w14:paraId="22E74784" w14:textId="77777777" w:rsidR="00FE5529" w:rsidRDefault="00FE5529" w:rsidP="00FE5529">
      <w:pPr>
        <w:pStyle w:val="Heading3"/>
      </w:pPr>
      <w:bookmarkStart w:id="46" w:name="_Toc204337278"/>
      <w:r>
        <w:t>Files</w:t>
      </w:r>
      <w:bookmarkEnd w:id="46"/>
    </w:p>
    <w:p w14:paraId="1DAF606E" w14:textId="287EB3ED" w:rsidR="00FE5529" w:rsidRDefault="004E78FD" w:rsidP="00FE5529">
      <w:pPr>
        <w:pStyle w:val="ListBullets"/>
        <w:numPr>
          <w:ilvl w:val="0"/>
          <w:numId w:val="38"/>
        </w:numPr>
      </w:pPr>
      <w:r>
        <w:t>Qatar_mofa_statements</w:t>
      </w:r>
      <w:r w:rsidR="00FE5529">
        <w:t>.xlsx</w:t>
      </w:r>
    </w:p>
    <w:p w14:paraId="260657BB" w14:textId="274A9881" w:rsidR="003D6950" w:rsidRDefault="004E78FD" w:rsidP="003D6950">
      <w:pPr>
        <w:pStyle w:val="ListBullets"/>
        <w:numPr>
          <w:ilvl w:val="0"/>
          <w:numId w:val="38"/>
        </w:numPr>
      </w:pPr>
      <w:r>
        <w:t xml:space="preserve">Qatar Statements </w:t>
      </w:r>
      <w:proofErr w:type="spellStart"/>
      <w:r>
        <w:t>Webscraper</w:t>
      </w:r>
      <w:r w:rsidR="00FE5529">
        <w:t>.ipynb</w:t>
      </w:r>
      <w:proofErr w:type="spellEnd"/>
    </w:p>
    <w:p w14:paraId="36F5974D" w14:textId="77777777" w:rsidR="00FE5529" w:rsidRDefault="00FE5529" w:rsidP="00FE5529">
      <w:pPr>
        <w:pStyle w:val="Heading3"/>
      </w:pPr>
      <w:bookmarkStart w:id="47" w:name="_Toc204337279"/>
      <w:r>
        <w:t>Step 1 – Scrape Data from Website</w:t>
      </w:r>
      <w:bookmarkEnd w:id="47"/>
    </w:p>
    <w:p w14:paraId="3286FD8C" w14:textId="65A5D0E1" w:rsidR="00FE5529" w:rsidRDefault="0089038B" w:rsidP="00FE5529">
      <w:r w:rsidRPr="0089038B">
        <w:t xml:space="preserve">To support analysis of Qatar’s </w:t>
      </w:r>
      <w:r>
        <w:t>donor priorities</w:t>
      </w:r>
      <w:r w:rsidRPr="0089038B">
        <w:t>, a Selenium-based scraping pipeline was developed to extract official statements from the Qatar Ministry of Foreign Affairs website. The scraper collects article metadata and full text content for all statements published within the last two years.</w:t>
      </w:r>
    </w:p>
    <w:p w14:paraId="168A4F40" w14:textId="77777777" w:rsidR="0089038B" w:rsidRDefault="0089038B" w:rsidP="00FE5529"/>
    <w:p w14:paraId="7FB9A15F" w14:textId="77777777" w:rsidR="00FE5529" w:rsidRDefault="00FE5529" w:rsidP="00FE5529">
      <w:pPr>
        <w:rPr>
          <w:b/>
          <w:bCs/>
          <w:u w:val="single"/>
        </w:rPr>
      </w:pPr>
      <w:r>
        <w:rPr>
          <w:b/>
          <w:bCs/>
          <w:u w:val="single"/>
        </w:rPr>
        <w:t>Targeting and Filtering</w:t>
      </w:r>
    </w:p>
    <w:p w14:paraId="0F70BE96" w14:textId="77777777" w:rsidR="00FE5529" w:rsidRDefault="00FE5529" w:rsidP="00FE5529">
      <w:pPr>
        <w:rPr>
          <w:u w:val="single"/>
        </w:rPr>
      </w:pPr>
    </w:p>
    <w:p w14:paraId="32292692" w14:textId="2E1E9DF9" w:rsidR="000729FA" w:rsidRDefault="000729FA" w:rsidP="000729FA">
      <w:r w:rsidRPr="000729FA">
        <w:t>The scraper targets the </w:t>
      </w:r>
      <w:r>
        <w:t xml:space="preserve">“Statements” </w:t>
      </w:r>
      <w:r w:rsidRPr="000729FA">
        <w:t>section of the MOFA website. The page uses dynamic content loading via a “Load More” button, which requires browser automation to access additional entries.</w:t>
      </w:r>
    </w:p>
    <w:p w14:paraId="6123C06B" w14:textId="77777777" w:rsidR="000729FA" w:rsidRPr="000729FA" w:rsidRDefault="000729FA" w:rsidP="000729FA"/>
    <w:p w14:paraId="6FB97C70" w14:textId="77777777" w:rsidR="000729FA" w:rsidRPr="000729FA" w:rsidRDefault="000729FA" w:rsidP="000729FA">
      <w:r w:rsidRPr="000729FA">
        <w:t>A cutoff date of two years prior to the current date is applied. Once the scraper encounters a statement older than this threshold, it stops collecting further entries.</w:t>
      </w:r>
    </w:p>
    <w:p w14:paraId="6100181F" w14:textId="77777777" w:rsidR="00FE5529" w:rsidRDefault="00FE5529" w:rsidP="00FE5529">
      <w:pPr>
        <w:rPr>
          <w:b/>
          <w:bCs/>
        </w:rPr>
      </w:pPr>
    </w:p>
    <w:p w14:paraId="5BAA45A3" w14:textId="77777777" w:rsidR="00FE5529" w:rsidRDefault="00FE5529" w:rsidP="00FE5529">
      <w:pPr>
        <w:rPr>
          <w:b/>
          <w:bCs/>
          <w:u w:val="single"/>
        </w:rPr>
      </w:pPr>
      <w:r>
        <w:rPr>
          <w:b/>
          <w:bCs/>
          <w:u w:val="single"/>
        </w:rPr>
        <w:t>HTML Parsing and Data Extraction</w:t>
      </w:r>
    </w:p>
    <w:p w14:paraId="4AE2883C" w14:textId="77777777" w:rsidR="008125AB" w:rsidRDefault="008125AB" w:rsidP="008125AB">
      <w:r>
        <w:t xml:space="preserve">Using Selenium and </w:t>
      </w:r>
      <w:proofErr w:type="spellStart"/>
      <w:r>
        <w:t>BeautifulSoup</w:t>
      </w:r>
      <w:proofErr w:type="spellEnd"/>
      <w:r>
        <w:t>, the scraper:</w:t>
      </w:r>
    </w:p>
    <w:p w14:paraId="6F913BBD" w14:textId="77777777" w:rsidR="008125AB" w:rsidRDefault="008125AB" w:rsidP="008125AB">
      <w:pPr>
        <w:pStyle w:val="ListBullets"/>
        <w:numPr>
          <w:ilvl w:val="0"/>
          <w:numId w:val="47"/>
        </w:numPr>
      </w:pPr>
      <w:r>
        <w:t>Loads the initial page and repeatedly clicks the “Load More” button to reveal additional statements</w:t>
      </w:r>
    </w:p>
    <w:p w14:paraId="31ADA89D" w14:textId="77777777" w:rsidR="008125AB" w:rsidRDefault="008125AB" w:rsidP="008125AB">
      <w:pPr>
        <w:pStyle w:val="ListBullets"/>
        <w:numPr>
          <w:ilvl w:val="0"/>
          <w:numId w:val="47"/>
        </w:numPr>
      </w:pPr>
      <w:r>
        <w:t>Extracts metadata from each visible article block:</w:t>
      </w:r>
    </w:p>
    <w:p w14:paraId="6E2A58B0" w14:textId="77777777" w:rsidR="008125AB" w:rsidRDefault="008125AB" w:rsidP="008125AB">
      <w:pPr>
        <w:pStyle w:val="ListBullets"/>
        <w:numPr>
          <w:ilvl w:val="1"/>
          <w:numId w:val="47"/>
        </w:numPr>
      </w:pPr>
      <w:r>
        <w:t>Title: From the &lt;h4 class="news-title"&gt; tag</w:t>
      </w:r>
    </w:p>
    <w:p w14:paraId="699946FB" w14:textId="77777777" w:rsidR="008125AB" w:rsidRDefault="008125AB" w:rsidP="008125AB">
      <w:pPr>
        <w:pStyle w:val="ListBullets"/>
        <w:numPr>
          <w:ilvl w:val="1"/>
          <w:numId w:val="47"/>
        </w:numPr>
      </w:pPr>
      <w:r>
        <w:t>Date: From the &lt;p class="news-publication-date"&gt; tag, parsed into a standardized format</w:t>
      </w:r>
    </w:p>
    <w:p w14:paraId="3844EC84" w14:textId="77777777" w:rsidR="008125AB" w:rsidRDefault="008125AB" w:rsidP="008125AB">
      <w:pPr>
        <w:pStyle w:val="ListBullets"/>
        <w:numPr>
          <w:ilvl w:val="1"/>
          <w:numId w:val="47"/>
        </w:numPr>
      </w:pPr>
      <w:r>
        <w:t>URL: From the anchor tag within the article block</w:t>
      </w:r>
    </w:p>
    <w:p w14:paraId="47325BEB" w14:textId="2D863808" w:rsidR="008125AB" w:rsidRDefault="008125AB" w:rsidP="008125AB">
      <w:r>
        <w:t xml:space="preserve">For each valid article, the scraper fetches the </w:t>
      </w:r>
      <w:proofErr w:type="gramStart"/>
      <w:r>
        <w:t>full page</w:t>
      </w:r>
      <w:proofErr w:type="gramEnd"/>
      <w:r>
        <w:t xml:space="preserve"> content and extracts the main body text from the &lt;div class="news-detail-content"&gt; container. It prioritizes &lt;p&gt; tags for structured content but falls back to &lt;div&gt; tags when necessary. The first element (the date) is skipped, and the remaining text is concatenated into a single string.</w:t>
      </w:r>
    </w:p>
    <w:p w14:paraId="7705808D" w14:textId="77777777" w:rsidR="00FE5529" w:rsidRDefault="00FE5529" w:rsidP="00FE5529"/>
    <w:p w14:paraId="2921A0AD" w14:textId="77777777" w:rsidR="00FE5529" w:rsidRDefault="00FE5529" w:rsidP="00FE5529">
      <w:pPr>
        <w:rPr>
          <w:b/>
          <w:bCs/>
          <w:u w:val="single"/>
        </w:rPr>
      </w:pPr>
      <w:r>
        <w:rPr>
          <w:b/>
          <w:bCs/>
          <w:u w:val="single"/>
        </w:rPr>
        <w:t>Data Structuring and Export</w:t>
      </w:r>
    </w:p>
    <w:p w14:paraId="25A05AA2" w14:textId="77777777" w:rsidR="00460936" w:rsidRDefault="00460936" w:rsidP="00460936">
      <w:r>
        <w:lastRenderedPageBreak/>
        <w:t>Each statement is stored as a dictionary containing:</w:t>
      </w:r>
    </w:p>
    <w:p w14:paraId="13C1AF7A" w14:textId="77777777" w:rsidR="00460936" w:rsidRDefault="00460936" w:rsidP="00460936">
      <w:pPr>
        <w:pStyle w:val="ListBullets"/>
        <w:numPr>
          <w:ilvl w:val="0"/>
          <w:numId w:val="48"/>
        </w:numPr>
      </w:pPr>
      <w:r>
        <w:t>Title</w:t>
      </w:r>
    </w:p>
    <w:p w14:paraId="08759EC2" w14:textId="77777777" w:rsidR="00460936" w:rsidRDefault="00460936" w:rsidP="00460936">
      <w:pPr>
        <w:pStyle w:val="ListBullets"/>
        <w:numPr>
          <w:ilvl w:val="0"/>
          <w:numId w:val="48"/>
        </w:numPr>
      </w:pPr>
      <w:r>
        <w:t>URL</w:t>
      </w:r>
    </w:p>
    <w:p w14:paraId="23583E3D" w14:textId="77777777" w:rsidR="00460936" w:rsidRDefault="00460936" w:rsidP="00460936">
      <w:pPr>
        <w:pStyle w:val="ListBullets"/>
        <w:numPr>
          <w:ilvl w:val="0"/>
          <w:numId w:val="48"/>
        </w:numPr>
      </w:pPr>
      <w:r>
        <w:t>Publication date</w:t>
      </w:r>
    </w:p>
    <w:p w14:paraId="0B5861C3" w14:textId="77777777" w:rsidR="00460936" w:rsidRDefault="00460936" w:rsidP="00460936">
      <w:pPr>
        <w:pStyle w:val="ListBullets"/>
        <w:numPr>
          <w:ilvl w:val="0"/>
          <w:numId w:val="48"/>
        </w:numPr>
      </w:pPr>
      <w:r>
        <w:t>Full text content</w:t>
      </w:r>
    </w:p>
    <w:p w14:paraId="58AB20C6" w14:textId="10C93803" w:rsidR="00460936" w:rsidRDefault="00460936" w:rsidP="00460936">
      <w:r>
        <w:t xml:space="preserve">All entries are compiled into a Pandas </w:t>
      </w:r>
      <w:proofErr w:type="spellStart"/>
      <w:r>
        <w:t>DataFrame</w:t>
      </w:r>
      <w:proofErr w:type="spellEnd"/>
      <w:r>
        <w:t xml:space="preserve"> and exported to an Excel file named qatar_mofa_statements.xlsx, with the raw data saved in a sheet titled “raw”.</w:t>
      </w:r>
    </w:p>
    <w:p w14:paraId="527B0D45" w14:textId="77777777" w:rsidR="00FE5529" w:rsidRPr="00442E81" w:rsidRDefault="00FE5529" w:rsidP="00FE5529"/>
    <w:p w14:paraId="55B8F4EB" w14:textId="77777777" w:rsidR="00FE5529" w:rsidRDefault="00FE5529" w:rsidP="00FE5529">
      <w:pPr>
        <w:pStyle w:val="Heading3"/>
      </w:pPr>
      <w:bookmarkStart w:id="48" w:name="_Toc204337280"/>
      <w:r>
        <w:t>Step 2 – Data Anaysis and AI Tagging</w:t>
      </w:r>
      <w:bookmarkEnd w:id="48"/>
    </w:p>
    <w:p w14:paraId="3398C7F1" w14:textId="77777777" w:rsidR="00FE5529" w:rsidRPr="00B02DA6" w:rsidRDefault="00FE5529" w:rsidP="00FE5529">
      <w:r w:rsidRPr="00171141">
        <w:t xml:space="preserve">The </w:t>
      </w:r>
      <w:r>
        <w:t>scraped UAE Mission Statements</w:t>
      </w:r>
      <w:r w:rsidRPr="00171141">
        <w:t xml:space="preserve"> underwent a similar data analysis and AI tagging process as the </w:t>
      </w:r>
      <w:r>
        <w:t>Canada N</w:t>
      </w:r>
      <w:r w:rsidRPr="00171141">
        <w:t xml:space="preserve">ews </w:t>
      </w:r>
      <w:r>
        <w:t>A</w:t>
      </w:r>
      <w:r w:rsidRPr="00171141">
        <w:t>rticles</w:t>
      </w:r>
      <w:r>
        <w:t xml:space="preserve">. Please refer to the </w:t>
      </w:r>
      <w:hyperlink w:anchor="_Step_2_–" w:history="1">
        <w:r w:rsidRPr="00B86A13">
          <w:rPr>
            <w:rStyle w:val="Hyperlink"/>
          </w:rPr>
          <w:t>Canada Permanent Mission News Articles</w:t>
        </w:r>
      </w:hyperlink>
      <w:r>
        <w:t xml:space="preserve"> section for more information.</w:t>
      </w:r>
    </w:p>
    <w:p w14:paraId="4A5CA9A0" w14:textId="77777777" w:rsidR="00FE5529" w:rsidRPr="00F42683" w:rsidRDefault="00FE5529" w:rsidP="00FE5529">
      <w:pPr>
        <w:pStyle w:val="ListBullets"/>
        <w:tabs>
          <w:tab w:val="clear" w:pos="360"/>
        </w:tabs>
      </w:pPr>
    </w:p>
    <w:p w14:paraId="69808486" w14:textId="1C1C66A9" w:rsidR="00F97F4C" w:rsidRDefault="00460936" w:rsidP="00460936">
      <w:pPr>
        <w:pStyle w:val="Heading1"/>
      </w:pPr>
      <w:bookmarkStart w:id="49" w:name="_Toc204337281"/>
      <w:r>
        <w:t>Power BI</w:t>
      </w:r>
      <w:bookmarkEnd w:id="49"/>
    </w:p>
    <w:p w14:paraId="2815DFE1" w14:textId="15D7F2E2" w:rsidR="006C28D4" w:rsidRDefault="006C28D4" w:rsidP="006C28D4">
      <w:r>
        <w:t xml:space="preserve">All results and data from the previous sections were then imported into </w:t>
      </w:r>
      <w:proofErr w:type="spellStart"/>
      <w:r>
        <w:t>PowerBI</w:t>
      </w:r>
      <w:proofErr w:type="spellEnd"/>
      <w:r>
        <w:t xml:space="preserve"> to be visualized.</w:t>
      </w:r>
      <w:r w:rsidR="00646C41">
        <w:t xml:space="preserve"> The </w:t>
      </w:r>
      <w:proofErr w:type="spellStart"/>
      <w:r w:rsidR="00646C41">
        <w:t>PowerBI</w:t>
      </w:r>
      <w:proofErr w:type="spellEnd"/>
      <w:r w:rsidR="00646C41">
        <w:t xml:space="preserve"> </w:t>
      </w:r>
      <w:r w:rsidR="002E7AAE">
        <w:t>dashboard currently has 6 different pages, separated by Member State and country</w:t>
      </w:r>
    </w:p>
    <w:p w14:paraId="2C377273" w14:textId="77777777" w:rsidR="00646C41" w:rsidRDefault="00646C41" w:rsidP="006C28D4"/>
    <w:p w14:paraId="02690909" w14:textId="0B9900EE" w:rsidR="00F97F4C" w:rsidRDefault="00646C41" w:rsidP="002E7AAE">
      <w:pPr>
        <w:pStyle w:val="Heading2"/>
      </w:pPr>
      <w:bookmarkStart w:id="50" w:name="_Toc204337282"/>
      <w:r>
        <w:t>Data Sources</w:t>
      </w:r>
      <w:bookmarkEnd w:id="50"/>
    </w:p>
    <w:p w14:paraId="3C4F53BA" w14:textId="3B076ED1" w:rsidR="002E7AAE" w:rsidRDefault="00C366BC" w:rsidP="002E7AAE">
      <w:pPr>
        <w:pStyle w:val="ListParagraph"/>
        <w:numPr>
          <w:ilvl w:val="0"/>
          <w:numId w:val="48"/>
        </w:numPr>
      </w:pPr>
      <w:r>
        <w:t>Undl_consolidated.xlsx</w:t>
      </w:r>
    </w:p>
    <w:p w14:paraId="6C2815F7" w14:textId="72119CBD" w:rsidR="00C366BC" w:rsidRDefault="00C366BC" w:rsidP="002E7AAE">
      <w:pPr>
        <w:pStyle w:val="ListParagraph"/>
        <w:numPr>
          <w:ilvl w:val="0"/>
          <w:numId w:val="48"/>
        </w:numPr>
      </w:pPr>
      <w:r>
        <w:t>Canada_international_projects.xlsx</w:t>
      </w:r>
    </w:p>
    <w:p w14:paraId="0C9BF5CC" w14:textId="127456A9" w:rsidR="00C366BC" w:rsidRDefault="00C366BC" w:rsidP="002E7AAE">
      <w:pPr>
        <w:pStyle w:val="ListParagraph"/>
        <w:numPr>
          <w:ilvl w:val="0"/>
          <w:numId w:val="48"/>
        </w:numPr>
      </w:pPr>
      <w:r>
        <w:t>Canada_mission_news.xlsx</w:t>
      </w:r>
    </w:p>
    <w:p w14:paraId="282DCB62" w14:textId="66A98FE0" w:rsidR="00C366BC" w:rsidRDefault="00C366BC" w:rsidP="002E7AAE">
      <w:pPr>
        <w:pStyle w:val="ListParagraph"/>
        <w:numPr>
          <w:ilvl w:val="0"/>
          <w:numId w:val="48"/>
        </w:numPr>
      </w:pPr>
      <w:r>
        <w:t>Canada_mission_statements.xlsx</w:t>
      </w:r>
    </w:p>
    <w:p w14:paraId="5D81C7DF" w14:textId="58A71BEC" w:rsidR="00C366BC" w:rsidRDefault="00B14D0B" w:rsidP="002E7AAE">
      <w:pPr>
        <w:pStyle w:val="ListParagraph"/>
        <w:numPr>
          <w:ilvl w:val="0"/>
          <w:numId w:val="48"/>
        </w:numPr>
      </w:pPr>
      <w:r>
        <w:t>Uae_foreign_aid.csv</w:t>
      </w:r>
    </w:p>
    <w:p w14:paraId="469D1CEA" w14:textId="4FF0C7FF" w:rsidR="00B14D0B" w:rsidRDefault="00B14D0B" w:rsidP="002E7AAE">
      <w:pPr>
        <w:pStyle w:val="ListParagraph"/>
        <w:numPr>
          <w:ilvl w:val="0"/>
          <w:numId w:val="48"/>
        </w:numPr>
      </w:pPr>
      <w:r>
        <w:t>Uae_mission_articles.xlsx</w:t>
      </w:r>
    </w:p>
    <w:p w14:paraId="148F8021" w14:textId="285C3EF1" w:rsidR="00B14D0B" w:rsidRDefault="00B14D0B" w:rsidP="002E7AAE">
      <w:pPr>
        <w:pStyle w:val="ListParagraph"/>
        <w:numPr>
          <w:ilvl w:val="0"/>
          <w:numId w:val="48"/>
        </w:numPr>
      </w:pPr>
      <w:r>
        <w:t>Uae_mission_statements.xlsx</w:t>
      </w:r>
    </w:p>
    <w:p w14:paraId="1B7C065A" w14:textId="79685470" w:rsidR="00C05CEC" w:rsidRDefault="00C05CEC" w:rsidP="002E7AAE">
      <w:pPr>
        <w:pStyle w:val="ListParagraph"/>
        <w:numPr>
          <w:ilvl w:val="0"/>
          <w:numId w:val="48"/>
        </w:numPr>
      </w:pPr>
      <w:r>
        <w:t>Qatar_mofa_statements.xlsx</w:t>
      </w:r>
    </w:p>
    <w:p w14:paraId="63377440" w14:textId="5E3150B4" w:rsidR="00C05CEC" w:rsidRDefault="00C05CEC" w:rsidP="00C05CEC">
      <w:pPr>
        <w:pStyle w:val="ListParagraph"/>
        <w:numPr>
          <w:ilvl w:val="0"/>
          <w:numId w:val="48"/>
        </w:numPr>
      </w:pPr>
      <w:r>
        <w:t>Qatar_mission_articles.xlsx</w:t>
      </w:r>
    </w:p>
    <w:p w14:paraId="5B0B0A6D" w14:textId="77777777" w:rsidR="00C05CEC" w:rsidRDefault="00C05CEC" w:rsidP="00C05CEC"/>
    <w:p w14:paraId="569769FE" w14:textId="232C657E" w:rsidR="00184B9D" w:rsidRDefault="00C05CEC" w:rsidP="00184B9D">
      <w:pPr>
        <w:pStyle w:val="Heading2"/>
      </w:pPr>
      <w:bookmarkStart w:id="51" w:name="_Toc204337283"/>
      <w:r>
        <w:t>Data model</w:t>
      </w:r>
      <w:bookmarkEnd w:id="51"/>
    </w:p>
    <w:p w14:paraId="66BD840A" w14:textId="3ABF80AF" w:rsidR="00184B9D" w:rsidRDefault="00184B9D" w:rsidP="00184B9D">
      <w:r>
        <w:t xml:space="preserve">The following table outlines the naming conventions of the Data Model in </w:t>
      </w:r>
      <w:proofErr w:type="spellStart"/>
      <w:r>
        <w:t>PowerBI</w:t>
      </w:r>
      <w:proofErr w:type="spellEnd"/>
      <w:r>
        <w:t xml:space="preserve"> and their corresponding data sources:</w:t>
      </w:r>
    </w:p>
    <w:p w14:paraId="7CAE716B" w14:textId="77777777" w:rsidR="006B6B10" w:rsidRPr="00184B9D" w:rsidRDefault="006B6B10" w:rsidP="00184B9D"/>
    <w:tbl>
      <w:tblPr>
        <w:tblStyle w:val="GridTable2"/>
        <w:tblW w:w="0" w:type="auto"/>
        <w:tblLook w:val="04A0" w:firstRow="1" w:lastRow="0" w:firstColumn="1" w:lastColumn="0" w:noHBand="0" w:noVBand="1"/>
      </w:tblPr>
      <w:tblGrid>
        <w:gridCol w:w="4981"/>
        <w:gridCol w:w="4981"/>
      </w:tblGrid>
      <w:tr w:rsidR="00664039" w14:paraId="675C30F6" w14:textId="77777777" w:rsidTr="00037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6F636874" w14:textId="67402A17" w:rsidR="00664039" w:rsidRDefault="00664039" w:rsidP="00C05CEC">
            <w:r>
              <w:t>Data Source Name</w:t>
            </w:r>
          </w:p>
        </w:tc>
        <w:tc>
          <w:tcPr>
            <w:tcW w:w="4981" w:type="dxa"/>
          </w:tcPr>
          <w:p w14:paraId="53AB22A0" w14:textId="0662D13F" w:rsidR="00664039" w:rsidRDefault="00664039" w:rsidP="00C05CEC">
            <w:pPr>
              <w:cnfStyle w:val="100000000000" w:firstRow="1" w:lastRow="0" w:firstColumn="0" w:lastColumn="0" w:oddVBand="0" w:evenVBand="0" w:oddHBand="0" w:evenHBand="0" w:firstRowFirstColumn="0" w:firstRowLastColumn="0" w:lastRowFirstColumn="0" w:lastRowLastColumn="0"/>
            </w:pPr>
            <w:proofErr w:type="spellStart"/>
            <w:r>
              <w:t>PowerBI</w:t>
            </w:r>
            <w:proofErr w:type="spellEnd"/>
            <w:r>
              <w:t xml:space="preserve"> Data Model Table Name</w:t>
            </w:r>
          </w:p>
        </w:tc>
      </w:tr>
      <w:tr w:rsidR="00664039" w14:paraId="5964A189" w14:textId="77777777" w:rsidTr="00037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56CF293A" w14:textId="1638A635" w:rsidR="00F14361" w:rsidRPr="00F14361" w:rsidRDefault="00F14361" w:rsidP="00C05CEC">
            <w:r>
              <w:rPr>
                <w:b w:val="0"/>
                <w:bCs w:val="0"/>
              </w:rPr>
              <w:t>Undl_consolidated.xlsx</w:t>
            </w:r>
          </w:p>
        </w:tc>
        <w:tc>
          <w:tcPr>
            <w:tcW w:w="4981" w:type="dxa"/>
          </w:tcPr>
          <w:p w14:paraId="646D8A6F" w14:textId="3A7A6AA9" w:rsidR="00664039" w:rsidRDefault="00664039" w:rsidP="00C05CEC">
            <w:pPr>
              <w:cnfStyle w:val="000000100000" w:firstRow="0" w:lastRow="0" w:firstColumn="0" w:lastColumn="0" w:oddVBand="0" w:evenVBand="0" w:oddHBand="1" w:evenHBand="0" w:firstRowFirstColumn="0" w:firstRowLastColumn="0" w:lastRowFirstColumn="0" w:lastRowLastColumn="0"/>
            </w:pPr>
          </w:p>
        </w:tc>
      </w:tr>
      <w:tr w:rsidR="00E51448" w14:paraId="281723A2" w14:textId="77777777" w:rsidTr="000376FC">
        <w:tc>
          <w:tcPr>
            <w:cnfStyle w:val="001000000000" w:firstRow="0" w:lastRow="0" w:firstColumn="1" w:lastColumn="0" w:oddVBand="0" w:evenVBand="0" w:oddHBand="0" w:evenHBand="0" w:firstRowFirstColumn="0" w:firstRowLastColumn="0" w:lastRowFirstColumn="0" w:lastRowLastColumn="0"/>
            <w:tcW w:w="4981" w:type="dxa"/>
          </w:tcPr>
          <w:p w14:paraId="2BD2922E" w14:textId="23200A78" w:rsidR="00E51448" w:rsidRDefault="003816AE" w:rsidP="00C05CEC">
            <w:pPr>
              <w:rPr>
                <w:b w:val="0"/>
                <w:bCs w:val="0"/>
              </w:rPr>
            </w:pPr>
            <w:r>
              <w:rPr>
                <w:b w:val="0"/>
                <w:bCs w:val="0"/>
              </w:rPr>
              <w:t xml:space="preserve">    </w:t>
            </w:r>
            <w:proofErr w:type="spellStart"/>
            <w:r w:rsidRPr="003816AE">
              <w:rPr>
                <w:b w:val="0"/>
                <w:bCs w:val="0"/>
                <w:i/>
                <w:iCs/>
              </w:rPr>
              <w:t>consolidated_undl</w:t>
            </w:r>
            <w:proofErr w:type="spellEnd"/>
          </w:p>
        </w:tc>
        <w:tc>
          <w:tcPr>
            <w:tcW w:w="4981" w:type="dxa"/>
          </w:tcPr>
          <w:p w14:paraId="483EB0F3" w14:textId="3CFD2FCA" w:rsidR="00E51448" w:rsidRDefault="003816AE" w:rsidP="00C05CEC">
            <w:pPr>
              <w:cnfStyle w:val="000000000000" w:firstRow="0" w:lastRow="0" w:firstColumn="0" w:lastColumn="0" w:oddVBand="0" w:evenVBand="0" w:oddHBand="0" w:evenHBand="0" w:firstRowFirstColumn="0" w:firstRowLastColumn="0" w:lastRowFirstColumn="0" w:lastRowLastColumn="0"/>
            </w:pPr>
            <w:proofErr w:type="spellStart"/>
            <w:r>
              <w:t>Consolidated_undl</w:t>
            </w:r>
            <w:proofErr w:type="spellEnd"/>
          </w:p>
        </w:tc>
      </w:tr>
      <w:tr w:rsidR="00664039" w14:paraId="19BD3B8C" w14:textId="77777777" w:rsidTr="00037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0495DD1D" w14:textId="3C59CFF7" w:rsidR="00664039" w:rsidRPr="00511A9A" w:rsidRDefault="00511A9A" w:rsidP="00C05CEC">
            <w:pPr>
              <w:rPr>
                <w:b w:val="0"/>
                <w:bCs w:val="0"/>
              </w:rPr>
            </w:pPr>
            <w:r>
              <w:rPr>
                <w:b w:val="0"/>
                <w:bCs w:val="0"/>
              </w:rPr>
              <w:t>Canada_international_projects.xlsx</w:t>
            </w:r>
          </w:p>
        </w:tc>
        <w:tc>
          <w:tcPr>
            <w:tcW w:w="4981" w:type="dxa"/>
          </w:tcPr>
          <w:p w14:paraId="04505AEF" w14:textId="77777777" w:rsidR="00664039" w:rsidRDefault="00664039" w:rsidP="00C05CEC">
            <w:pPr>
              <w:cnfStyle w:val="000000100000" w:firstRow="0" w:lastRow="0" w:firstColumn="0" w:lastColumn="0" w:oddVBand="0" w:evenVBand="0" w:oddHBand="1" w:evenHBand="0" w:firstRowFirstColumn="0" w:firstRowLastColumn="0" w:lastRowFirstColumn="0" w:lastRowLastColumn="0"/>
            </w:pPr>
          </w:p>
        </w:tc>
      </w:tr>
      <w:tr w:rsidR="00664039" w14:paraId="6DA0614C" w14:textId="77777777" w:rsidTr="000376FC">
        <w:tc>
          <w:tcPr>
            <w:cnfStyle w:val="001000000000" w:firstRow="0" w:lastRow="0" w:firstColumn="1" w:lastColumn="0" w:oddVBand="0" w:evenVBand="0" w:oddHBand="0" w:evenHBand="0" w:firstRowFirstColumn="0" w:firstRowLastColumn="0" w:lastRowFirstColumn="0" w:lastRowLastColumn="0"/>
            <w:tcW w:w="4981" w:type="dxa"/>
          </w:tcPr>
          <w:p w14:paraId="0BA23098" w14:textId="1750EE85" w:rsidR="00664039" w:rsidRPr="00EB0F1D" w:rsidRDefault="00EB0F1D" w:rsidP="00C05CEC">
            <w:pPr>
              <w:rPr>
                <w:b w:val="0"/>
                <w:bCs w:val="0"/>
              </w:rPr>
            </w:pPr>
            <w:r>
              <w:t xml:space="preserve">    </w:t>
            </w:r>
            <w:proofErr w:type="spellStart"/>
            <w:r w:rsidR="00E51448" w:rsidRPr="003816AE">
              <w:rPr>
                <w:b w:val="0"/>
                <w:bCs w:val="0"/>
                <w:i/>
                <w:iCs/>
              </w:rPr>
              <w:t>Canada_international_projects_long</w:t>
            </w:r>
            <w:proofErr w:type="spellEnd"/>
          </w:p>
        </w:tc>
        <w:tc>
          <w:tcPr>
            <w:tcW w:w="4981" w:type="dxa"/>
          </w:tcPr>
          <w:p w14:paraId="682EFCAD" w14:textId="03021AB4" w:rsidR="00664039" w:rsidRDefault="00E51448" w:rsidP="00C05CEC">
            <w:pPr>
              <w:cnfStyle w:val="000000000000" w:firstRow="0" w:lastRow="0" w:firstColumn="0" w:lastColumn="0" w:oddVBand="0" w:evenVBand="0" w:oddHBand="0" w:evenHBand="0" w:firstRowFirstColumn="0" w:firstRowLastColumn="0" w:lastRowFirstColumn="0" w:lastRowLastColumn="0"/>
            </w:pPr>
            <w:proofErr w:type="spellStart"/>
            <w:r>
              <w:t>Canada_international_projects_long</w:t>
            </w:r>
            <w:proofErr w:type="spellEnd"/>
          </w:p>
        </w:tc>
      </w:tr>
      <w:tr w:rsidR="00664039" w14:paraId="251C5073" w14:textId="77777777" w:rsidTr="00037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3CC18264" w14:textId="17252A44" w:rsidR="00664039" w:rsidRPr="00EB0F1D" w:rsidRDefault="00EB0F1D" w:rsidP="00C05CEC">
            <w:pPr>
              <w:rPr>
                <w:b w:val="0"/>
                <w:bCs w:val="0"/>
              </w:rPr>
            </w:pPr>
            <w:r>
              <w:t xml:space="preserve">    </w:t>
            </w:r>
            <w:proofErr w:type="spellStart"/>
            <w:r w:rsidRPr="003816AE">
              <w:rPr>
                <w:b w:val="0"/>
                <w:bCs w:val="0"/>
                <w:i/>
                <w:iCs/>
              </w:rPr>
              <w:t>Topic_WordCloud</w:t>
            </w:r>
            <w:proofErr w:type="spellEnd"/>
          </w:p>
        </w:tc>
        <w:tc>
          <w:tcPr>
            <w:tcW w:w="4981" w:type="dxa"/>
            <w:shd w:val="clear" w:color="auto" w:fill="auto"/>
          </w:tcPr>
          <w:p w14:paraId="66B411D0" w14:textId="171503B5" w:rsidR="00664039" w:rsidRDefault="00D41E60" w:rsidP="00C05CEC">
            <w:pPr>
              <w:cnfStyle w:val="000000100000" w:firstRow="0" w:lastRow="0" w:firstColumn="0" w:lastColumn="0" w:oddVBand="0" w:evenVBand="0" w:oddHBand="1" w:evenHBand="0" w:firstRowFirstColumn="0" w:firstRowLastColumn="0" w:lastRowFirstColumn="0" w:lastRowLastColumn="0"/>
            </w:pPr>
            <w:proofErr w:type="spellStart"/>
            <w:r>
              <w:t>Topic_WordCloud_canada</w:t>
            </w:r>
            <w:proofErr w:type="spellEnd"/>
          </w:p>
        </w:tc>
      </w:tr>
      <w:tr w:rsidR="00664039" w14:paraId="208950EC" w14:textId="77777777" w:rsidTr="006E5992">
        <w:trPr>
          <w:trHeight w:val="56"/>
        </w:trPr>
        <w:tc>
          <w:tcPr>
            <w:cnfStyle w:val="001000000000" w:firstRow="0" w:lastRow="0" w:firstColumn="1" w:lastColumn="0" w:oddVBand="0" w:evenVBand="0" w:oddHBand="0" w:evenHBand="0" w:firstRowFirstColumn="0" w:firstRowLastColumn="0" w:lastRowFirstColumn="0" w:lastRowLastColumn="0"/>
            <w:tcW w:w="4981" w:type="dxa"/>
            <w:shd w:val="clear" w:color="auto" w:fill="D7F1FB" w:themeFill="text1" w:themeFillTint="33"/>
          </w:tcPr>
          <w:p w14:paraId="4A47173B" w14:textId="11976691" w:rsidR="00664039" w:rsidRPr="00D41E60" w:rsidRDefault="00D41E60" w:rsidP="00C05CEC">
            <w:pPr>
              <w:rPr>
                <w:b w:val="0"/>
                <w:bCs w:val="0"/>
              </w:rPr>
            </w:pPr>
            <w:r>
              <w:rPr>
                <w:b w:val="0"/>
                <w:bCs w:val="0"/>
              </w:rPr>
              <w:t>Canada_mission_news.xlsx</w:t>
            </w:r>
          </w:p>
        </w:tc>
        <w:tc>
          <w:tcPr>
            <w:tcW w:w="4981" w:type="dxa"/>
            <w:shd w:val="clear" w:color="auto" w:fill="D7F1FB" w:themeFill="text1" w:themeFillTint="33"/>
          </w:tcPr>
          <w:p w14:paraId="245308E7" w14:textId="77777777" w:rsidR="00664039" w:rsidRDefault="00664039" w:rsidP="00C05CEC">
            <w:pPr>
              <w:cnfStyle w:val="000000000000" w:firstRow="0" w:lastRow="0" w:firstColumn="0" w:lastColumn="0" w:oddVBand="0" w:evenVBand="0" w:oddHBand="0" w:evenHBand="0" w:firstRowFirstColumn="0" w:firstRowLastColumn="0" w:lastRowFirstColumn="0" w:lastRowLastColumn="0"/>
            </w:pPr>
          </w:p>
        </w:tc>
      </w:tr>
      <w:tr w:rsidR="006E5992" w14:paraId="64FBB82D" w14:textId="77777777" w:rsidTr="006E5992">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2905F3B9" w14:textId="1DDAE725" w:rsidR="006E5992" w:rsidRPr="006E5992" w:rsidRDefault="006E5992" w:rsidP="00C05CEC">
            <w:pPr>
              <w:rPr>
                <w:b w:val="0"/>
                <w:bCs w:val="0"/>
                <w:i/>
                <w:iCs/>
              </w:rPr>
            </w:pPr>
            <w:r>
              <w:rPr>
                <w:b w:val="0"/>
                <w:bCs w:val="0"/>
              </w:rPr>
              <w:t xml:space="preserve">    </w:t>
            </w:r>
            <w:r>
              <w:rPr>
                <w:b w:val="0"/>
                <w:bCs w:val="0"/>
                <w:i/>
                <w:iCs/>
              </w:rPr>
              <w:t>tagging</w:t>
            </w:r>
          </w:p>
        </w:tc>
        <w:tc>
          <w:tcPr>
            <w:tcW w:w="4981" w:type="dxa"/>
            <w:shd w:val="clear" w:color="auto" w:fill="auto"/>
          </w:tcPr>
          <w:p w14:paraId="6463D553" w14:textId="214FADC5" w:rsidR="006E5992" w:rsidRDefault="006E5992" w:rsidP="00C05CEC">
            <w:pPr>
              <w:cnfStyle w:val="000000100000" w:firstRow="0" w:lastRow="0" w:firstColumn="0" w:lastColumn="0" w:oddVBand="0" w:evenVBand="0" w:oddHBand="1" w:evenHBand="0" w:firstRowFirstColumn="0" w:firstRowLastColumn="0" w:lastRowFirstColumn="0" w:lastRowLastColumn="0"/>
            </w:pPr>
            <w:proofErr w:type="spellStart"/>
            <w:r>
              <w:t>Canada_news</w:t>
            </w:r>
            <w:proofErr w:type="spellEnd"/>
          </w:p>
        </w:tc>
      </w:tr>
      <w:tr w:rsidR="006E5992" w14:paraId="28DDC9B0" w14:textId="77777777" w:rsidTr="000376FC">
        <w:trPr>
          <w:trHeight w:val="56"/>
        </w:trPr>
        <w:tc>
          <w:tcPr>
            <w:cnfStyle w:val="001000000000" w:firstRow="0" w:lastRow="0" w:firstColumn="1" w:lastColumn="0" w:oddVBand="0" w:evenVBand="0" w:oddHBand="0" w:evenHBand="0" w:firstRowFirstColumn="0" w:firstRowLastColumn="0" w:lastRowFirstColumn="0" w:lastRowLastColumn="0"/>
            <w:tcW w:w="4981" w:type="dxa"/>
          </w:tcPr>
          <w:p w14:paraId="087F2640" w14:textId="69348860" w:rsidR="006E5992" w:rsidRPr="006E5992" w:rsidRDefault="006E5992" w:rsidP="00C05CEC">
            <w:pPr>
              <w:rPr>
                <w:b w:val="0"/>
                <w:bCs w:val="0"/>
                <w:i/>
                <w:iCs/>
              </w:rPr>
            </w:pPr>
            <w:r>
              <w:rPr>
                <w:b w:val="0"/>
                <w:bCs w:val="0"/>
              </w:rPr>
              <w:t xml:space="preserve">    </w:t>
            </w:r>
            <w:proofErr w:type="spellStart"/>
            <w:r>
              <w:rPr>
                <w:b w:val="0"/>
                <w:bCs w:val="0"/>
                <w:i/>
                <w:iCs/>
              </w:rPr>
              <w:t>Topic_WordCloud</w:t>
            </w:r>
            <w:proofErr w:type="spellEnd"/>
          </w:p>
        </w:tc>
        <w:tc>
          <w:tcPr>
            <w:tcW w:w="4981" w:type="dxa"/>
          </w:tcPr>
          <w:p w14:paraId="10EB2B03" w14:textId="12651BFB" w:rsidR="006E5992" w:rsidRDefault="006E5992" w:rsidP="00C05CEC">
            <w:pPr>
              <w:cnfStyle w:val="000000000000" w:firstRow="0" w:lastRow="0" w:firstColumn="0" w:lastColumn="0" w:oddVBand="0" w:evenVBand="0" w:oddHBand="0" w:evenHBand="0" w:firstRowFirstColumn="0" w:firstRowLastColumn="0" w:lastRowFirstColumn="0" w:lastRowLastColumn="0"/>
            </w:pPr>
            <w:proofErr w:type="spellStart"/>
            <w:r>
              <w:t>Topic_WordCloud_canada_news</w:t>
            </w:r>
            <w:proofErr w:type="spellEnd"/>
          </w:p>
        </w:tc>
      </w:tr>
      <w:tr w:rsidR="006E5992" w14:paraId="3AFB5ACF" w14:textId="77777777" w:rsidTr="000376F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4981" w:type="dxa"/>
          </w:tcPr>
          <w:p w14:paraId="3D58D0C7" w14:textId="62CD36AA" w:rsidR="006E5992" w:rsidRDefault="006E5992" w:rsidP="00C05CEC">
            <w:pPr>
              <w:rPr>
                <w:b w:val="0"/>
                <w:bCs w:val="0"/>
              </w:rPr>
            </w:pPr>
            <w:r>
              <w:rPr>
                <w:b w:val="0"/>
                <w:bCs w:val="0"/>
              </w:rPr>
              <w:t>Canada_mission_statements.xlsx</w:t>
            </w:r>
          </w:p>
        </w:tc>
        <w:tc>
          <w:tcPr>
            <w:tcW w:w="4981" w:type="dxa"/>
          </w:tcPr>
          <w:p w14:paraId="134E395D" w14:textId="77777777" w:rsidR="006E5992" w:rsidRDefault="006E5992" w:rsidP="00C05CEC">
            <w:pPr>
              <w:cnfStyle w:val="000000100000" w:firstRow="0" w:lastRow="0" w:firstColumn="0" w:lastColumn="0" w:oddVBand="0" w:evenVBand="0" w:oddHBand="1" w:evenHBand="0" w:firstRowFirstColumn="0" w:firstRowLastColumn="0" w:lastRowFirstColumn="0" w:lastRowLastColumn="0"/>
            </w:pPr>
          </w:p>
        </w:tc>
      </w:tr>
      <w:tr w:rsidR="006E5992" w14:paraId="6DEDD332" w14:textId="77777777" w:rsidTr="000376FC">
        <w:trPr>
          <w:trHeight w:val="56"/>
        </w:trPr>
        <w:tc>
          <w:tcPr>
            <w:cnfStyle w:val="001000000000" w:firstRow="0" w:lastRow="0" w:firstColumn="1" w:lastColumn="0" w:oddVBand="0" w:evenVBand="0" w:oddHBand="0" w:evenHBand="0" w:firstRowFirstColumn="0" w:firstRowLastColumn="0" w:lastRowFirstColumn="0" w:lastRowLastColumn="0"/>
            <w:tcW w:w="4981" w:type="dxa"/>
          </w:tcPr>
          <w:p w14:paraId="09273678" w14:textId="5E3066A9" w:rsidR="006E5992" w:rsidRPr="006E5992" w:rsidRDefault="006E5992" w:rsidP="00C05CEC">
            <w:pPr>
              <w:rPr>
                <w:b w:val="0"/>
                <w:bCs w:val="0"/>
                <w:i/>
                <w:iCs/>
              </w:rPr>
            </w:pPr>
            <w:r>
              <w:rPr>
                <w:b w:val="0"/>
                <w:bCs w:val="0"/>
              </w:rPr>
              <w:t xml:space="preserve">    </w:t>
            </w:r>
            <w:r>
              <w:rPr>
                <w:b w:val="0"/>
                <w:bCs w:val="0"/>
                <w:i/>
                <w:iCs/>
              </w:rPr>
              <w:t>tagging</w:t>
            </w:r>
          </w:p>
        </w:tc>
        <w:tc>
          <w:tcPr>
            <w:tcW w:w="4981" w:type="dxa"/>
          </w:tcPr>
          <w:p w14:paraId="40614055" w14:textId="2C4EE41E" w:rsidR="006E5992" w:rsidRDefault="006E5992" w:rsidP="00C05CEC">
            <w:pPr>
              <w:cnfStyle w:val="000000000000" w:firstRow="0" w:lastRow="0" w:firstColumn="0" w:lastColumn="0" w:oddVBand="0" w:evenVBand="0" w:oddHBand="0" w:evenHBand="0" w:firstRowFirstColumn="0" w:firstRowLastColumn="0" w:lastRowFirstColumn="0" w:lastRowLastColumn="0"/>
            </w:pPr>
            <w:proofErr w:type="spellStart"/>
            <w:r>
              <w:t>Canada_statements</w:t>
            </w:r>
            <w:proofErr w:type="spellEnd"/>
          </w:p>
        </w:tc>
      </w:tr>
      <w:tr w:rsidR="006E5992" w14:paraId="2DD0E4F3" w14:textId="77777777" w:rsidTr="00763CB6">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4A3A5389" w14:textId="44848623" w:rsidR="006E5992" w:rsidRPr="006E5992" w:rsidRDefault="006E5992" w:rsidP="00C05CEC">
            <w:pPr>
              <w:rPr>
                <w:b w:val="0"/>
                <w:bCs w:val="0"/>
                <w:i/>
                <w:iCs/>
              </w:rPr>
            </w:pPr>
            <w:r>
              <w:rPr>
                <w:b w:val="0"/>
                <w:bCs w:val="0"/>
              </w:rPr>
              <w:t xml:space="preserve">    </w:t>
            </w:r>
            <w:proofErr w:type="spellStart"/>
            <w:r>
              <w:rPr>
                <w:b w:val="0"/>
                <w:bCs w:val="0"/>
                <w:i/>
                <w:iCs/>
              </w:rPr>
              <w:t>Topic_WordCloud</w:t>
            </w:r>
            <w:proofErr w:type="spellEnd"/>
          </w:p>
        </w:tc>
        <w:tc>
          <w:tcPr>
            <w:tcW w:w="4981" w:type="dxa"/>
            <w:shd w:val="clear" w:color="auto" w:fill="auto"/>
          </w:tcPr>
          <w:p w14:paraId="3AA38277" w14:textId="0657505F" w:rsidR="006E5992" w:rsidRDefault="006E5992" w:rsidP="00C05CEC">
            <w:pPr>
              <w:cnfStyle w:val="000000100000" w:firstRow="0" w:lastRow="0" w:firstColumn="0" w:lastColumn="0" w:oddVBand="0" w:evenVBand="0" w:oddHBand="1" w:evenHBand="0" w:firstRowFirstColumn="0" w:firstRowLastColumn="0" w:lastRowFirstColumn="0" w:lastRowLastColumn="0"/>
            </w:pPr>
            <w:proofErr w:type="spellStart"/>
            <w:r>
              <w:t>Topic_WordCloud_canada_statements</w:t>
            </w:r>
            <w:proofErr w:type="spellEnd"/>
          </w:p>
        </w:tc>
      </w:tr>
      <w:tr w:rsidR="00AF2456" w14:paraId="7586D0EA" w14:textId="77777777" w:rsidTr="00763CB6">
        <w:trPr>
          <w:trHeight w:val="56"/>
        </w:trPr>
        <w:tc>
          <w:tcPr>
            <w:cnfStyle w:val="001000000000" w:firstRow="0" w:lastRow="0" w:firstColumn="1" w:lastColumn="0" w:oddVBand="0" w:evenVBand="0" w:oddHBand="0" w:evenHBand="0" w:firstRowFirstColumn="0" w:firstRowLastColumn="0" w:lastRowFirstColumn="0" w:lastRowLastColumn="0"/>
            <w:tcW w:w="4981" w:type="dxa"/>
            <w:shd w:val="clear" w:color="auto" w:fill="D7F1FB" w:themeFill="text1" w:themeFillTint="33"/>
          </w:tcPr>
          <w:p w14:paraId="7B385E8A" w14:textId="149187E7" w:rsidR="00AF2456" w:rsidRDefault="00AF2456" w:rsidP="00C05CEC">
            <w:pPr>
              <w:rPr>
                <w:b w:val="0"/>
                <w:bCs w:val="0"/>
              </w:rPr>
            </w:pPr>
            <w:r>
              <w:rPr>
                <w:b w:val="0"/>
                <w:bCs w:val="0"/>
              </w:rPr>
              <w:t>UAE_foreign_aid.csv</w:t>
            </w:r>
          </w:p>
        </w:tc>
        <w:tc>
          <w:tcPr>
            <w:tcW w:w="4981" w:type="dxa"/>
            <w:shd w:val="clear" w:color="auto" w:fill="D7F1FB" w:themeFill="text1" w:themeFillTint="33"/>
          </w:tcPr>
          <w:p w14:paraId="3C8FD90E" w14:textId="5B738E86" w:rsidR="00AF2456" w:rsidRDefault="00763CB6" w:rsidP="00C05CEC">
            <w:pPr>
              <w:cnfStyle w:val="000000000000" w:firstRow="0" w:lastRow="0" w:firstColumn="0" w:lastColumn="0" w:oddVBand="0" w:evenVBand="0" w:oddHBand="0" w:evenHBand="0" w:firstRowFirstColumn="0" w:firstRowLastColumn="0" w:lastRowFirstColumn="0" w:lastRowLastColumn="0"/>
            </w:pPr>
            <w:proofErr w:type="spellStart"/>
            <w:r>
              <w:t>UAE_foreign_aid</w:t>
            </w:r>
            <w:proofErr w:type="spellEnd"/>
          </w:p>
        </w:tc>
      </w:tr>
      <w:tr w:rsidR="00AF2456" w14:paraId="30BB23A7" w14:textId="77777777" w:rsidTr="000376F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4981" w:type="dxa"/>
          </w:tcPr>
          <w:p w14:paraId="047A1093" w14:textId="23960F48" w:rsidR="00AF2456" w:rsidRDefault="00F83709" w:rsidP="00C05CEC">
            <w:pPr>
              <w:rPr>
                <w:b w:val="0"/>
                <w:bCs w:val="0"/>
              </w:rPr>
            </w:pPr>
            <w:r>
              <w:rPr>
                <w:b w:val="0"/>
                <w:bCs w:val="0"/>
              </w:rPr>
              <w:t>Uae_mission_articles.xlsx</w:t>
            </w:r>
          </w:p>
        </w:tc>
        <w:tc>
          <w:tcPr>
            <w:tcW w:w="4981" w:type="dxa"/>
          </w:tcPr>
          <w:p w14:paraId="59DA8F5F" w14:textId="77777777" w:rsidR="00AF2456" w:rsidRDefault="00AF2456" w:rsidP="00C05CEC">
            <w:pPr>
              <w:cnfStyle w:val="000000100000" w:firstRow="0" w:lastRow="0" w:firstColumn="0" w:lastColumn="0" w:oddVBand="0" w:evenVBand="0" w:oddHBand="1" w:evenHBand="0" w:firstRowFirstColumn="0" w:firstRowLastColumn="0" w:lastRowFirstColumn="0" w:lastRowLastColumn="0"/>
            </w:pPr>
          </w:p>
        </w:tc>
      </w:tr>
      <w:tr w:rsidR="00F83709" w14:paraId="148CD5C6" w14:textId="77777777" w:rsidTr="000376FC">
        <w:trPr>
          <w:trHeight w:val="56"/>
        </w:trPr>
        <w:tc>
          <w:tcPr>
            <w:cnfStyle w:val="001000000000" w:firstRow="0" w:lastRow="0" w:firstColumn="1" w:lastColumn="0" w:oddVBand="0" w:evenVBand="0" w:oddHBand="0" w:evenHBand="0" w:firstRowFirstColumn="0" w:firstRowLastColumn="0" w:lastRowFirstColumn="0" w:lastRowLastColumn="0"/>
            <w:tcW w:w="4981" w:type="dxa"/>
          </w:tcPr>
          <w:p w14:paraId="581C46DD" w14:textId="79B2B1F0" w:rsidR="00F83709" w:rsidRPr="00903A9B" w:rsidRDefault="00F83709" w:rsidP="00C05CEC">
            <w:pPr>
              <w:rPr>
                <w:b w:val="0"/>
                <w:bCs w:val="0"/>
                <w:i/>
                <w:iCs/>
              </w:rPr>
            </w:pPr>
            <w:r>
              <w:rPr>
                <w:b w:val="0"/>
                <w:bCs w:val="0"/>
              </w:rPr>
              <w:t xml:space="preserve">    </w:t>
            </w:r>
            <w:r w:rsidR="00903A9B" w:rsidRPr="00903A9B">
              <w:rPr>
                <w:b w:val="0"/>
                <w:bCs w:val="0"/>
                <w:i/>
                <w:iCs/>
              </w:rPr>
              <w:t>t</w:t>
            </w:r>
            <w:r w:rsidRPr="00903A9B">
              <w:rPr>
                <w:b w:val="0"/>
                <w:bCs w:val="0"/>
                <w:i/>
                <w:iCs/>
              </w:rPr>
              <w:t>agging</w:t>
            </w:r>
          </w:p>
        </w:tc>
        <w:tc>
          <w:tcPr>
            <w:tcW w:w="4981" w:type="dxa"/>
          </w:tcPr>
          <w:p w14:paraId="4FD7600E" w14:textId="7B01FC88" w:rsidR="00F83709" w:rsidRDefault="00903A9B" w:rsidP="00C05CEC">
            <w:pPr>
              <w:cnfStyle w:val="000000000000" w:firstRow="0" w:lastRow="0" w:firstColumn="0" w:lastColumn="0" w:oddVBand="0" w:evenVBand="0" w:oddHBand="0" w:evenHBand="0" w:firstRowFirstColumn="0" w:firstRowLastColumn="0" w:lastRowFirstColumn="0" w:lastRowLastColumn="0"/>
            </w:pPr>
            <w:proofErr w:type="spellStart"/>
            <w:r>
              <w:t>Uae_mission_articles</w:t>
            </w:r>
            <w:proofErr w:type="spellEnd"/>
          </w:p>
        </w:tc>
      </w:tr>
      <w:tr w:rsidR="00F83709" w14:paraId="3729F9B8" w14:textId="77777777" w:rsidTr="00C97E66">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058BA195" w14:textId="15E76C9B" w:rsidR="00F83709" w:rsidRPr="00903A9B" w:rsidRDefault="00903A9B" w:rsidP="00C05CEC">
            <w:pPr>
              <w:rPr>
                <w:b w:val="0"/>
                <w:bCs w:val="0"/>
                <w:i/>
                <w:iCs/>
              </w:rPr>
            </w:pPr>
            <w:r>
              <w:rPr>
                <w:b w:val="0"/>
                <w:bCs w:val="0"/>
              </w:rPr>
              <w:t xml:space="preserve">    </w:t>
            </w:r>
            <w:proofErr w:type="spellStart"/>
            <w:r>
              <w:rPr>
                <w:b w:val="0"/>
                <w:bCs w:val="0"/>
                <w:i/>
                <w:iCs/>
              </w:rPr>
              <w:t>Topic_WordCloud</w:t>
            </w:r>
            <w:proofErr w:type="spellEnd"/>
          </w:p>
        </w:tc>
        <w:tc>
          <w:tcPr>
            <w:tcW w:w="4981" w:type="dxa"/>
            <w:shd w:val="clear" w:color="auto" w:fill="auto"/>
          </w:tcPr>
          <w:p w14:paraId="58C275B1" w14:textId="7791AAA5" w:rsidR="00F83709" w:rsidRDefault="00903A9B" w:rsidP="00C05CEC">
            <w:pPr>
              <w:cnfStyle w:val="000000100000" w:firstRow="0" w:lastRow="0" w:firstColumn="0" w:lastColumn="0" w:oddVBand="0" w:evenVBand="0" w:oddHBand="1" w:evenHBand="0" w:firstRowFirstColumn="0" w:firstRowLastColumn="0" w:lastRowFirstColumn="0" w:lastRowLastColumn="0"/>
            </w:pPr>
            <w:proofErr w:type="spellStart"/>
            <w:r>
              <w:t>Topic_WordCloud_uae</w:t>
            </w:r>
            <w:r w:rsidR="00C97E66">
              <w:t>_news</w:t>
            </w:r>
            <w:proofErr w:type="spellEnd"/>
          </w:p>
        </w:tc>
      </w:tr>
      <w:tr w:rsidR="00C97E66" w14:paraId="0324E169" w14:textId="77777777" w:rsidTr="003C1F3C">
        <w:trPr>
          <w:trHeight w:val="56"/>
        </w:trPr>
        <w:tc>
          <w:tcPr>
            <w:cnfStyle w:val="001000000000" w:firstRow="0" w:lastRow="0" w:firstColumn="1" w:lastColumn="0" w:oddVBand="0" w:evenVBand="0" w:oddHBand="0" w:evenHBand="0" w:firstRowFirstColumn="0" w:firstRowLastColumn="0" w:lastRowFirstColumn="0" w:lastRowLastColumn="0"/>
            <w:tcW w:w="4981" w:type="dxa"/>
            <w:shd w:val="clear" w:color="auto" w:fill="D7F1FB" w:themeFill="text1" w:themeFillTint="33"/>
          </w:tcPr>
          <w:p w14:paraId="0AD1602C" w14:textId="12CEAB78" w:rsidR="00C97E66" w:rsidRDefault="00C97E66" w:rsidP="00C05CEC">
            <w:pPr>
              <w:rPr>
                <w:b w:val="0"/>
                <w:bCs w:val="0"/>
              </w:rPr>
            </w:pPr>
            <w:r>
              <w:rPr>
                <w:b w:val="0"/>
                <w:bCs w:val="0"/>
              </w:rPr>
              <w:lastRenderedPageBreak/>
              <w:t>Uae_missions_news.xlsx</w:t>
            </w:r>
          </w:p>
        </w:tc>
        <w:tc>
          <w:tcPr>
            <w:tcW w:w="4981" w:type="dxa"/>
            <w:shd w:val="clear" w:color="auto" w:fill="D7F1FB" w:themeFill="text1" w:themeFillTint="33"/>
          </w:tcPr>
          <w:p w14:paraId="1D633CEC" w14:textId="77777777" w:rsidR="00C97E66" w:rsidRDefault="00C97E66" w:rsidP="00C05CEC">
            <w:pPr>
              <w:cnfStyle w:val="000000000000" w:firstRow="0" w:lastRow="0" w:firstColumn="0" w:lastColumn="0" w:oddVBand="0" w:evenVBand="0" w:oddHBand="0" w:evenHBand="0" w:firstRowFirstColumn="0" w:firstRowLastColumn="0" w:lastRowFirstColumn="0" w:lastRowLastColumn="0"/>
            </w:pPr>
          </w:p>
        </w:tc>
      </w:tr>
      <w:tr w:rsidR="00C97E66" w14:paraId="26BBAF7C" w14:textId="77777777" w:rsidTr="00C97E66">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62FED99D" w14:textId="7EF18F57" w:rsidR="00C97E66" w:rsidRPr="003C1F3C" w:rsidRDefault="003C1F3C" w:rsidP="00C05CEC">
            <w:pPr>
              <w:rPr>
                <w:b w:val="0"/>
                <w:bCs w:val="0"/>
                <w:i/>
                <w:iCs/>
              </w:rPr>
            </w:pPr>
            <w:r>
              <w:rPr>
                <w:b w:val="0"/>
                <w:bCs w:val="0"/>
                <w:i/>
                <w:iCs/>
              </w:rPr>
              <w:t xml:space="preserve">    tagging</w:t>
            </w:r>
          </w:p>
        </w:tc>
        <w:tc>
          <w:tcPr>
            <w:tcW w:w="4981" w:type="dxa"/>
            <w:shd w:val="clear" w:color="auto" w:fill="auto"/>
          </w:tcPr>
          <w:p w14:paraId="65EF41C9" w14:textId="483B212C" w:rsidR="00C97E66" w:rsidRDefault="003C1F3C" w:rsidP="00C05CEC">
            <w:pPr>
              <w:cnfStyle w:val="000000100000" w:firstRow="0" w:lastRow="0" w:firstColumn="0" w:lastColumn="0" w:oddVBand="0" w:evenVBand="0" w:oddHBand="1" w:evenHBand="0" w:firstRowFirstColumn="0" w:firstRowLastColumn="0" w:lastRowFirstColumn="0" w:lastRowLastColumn="0"/>
            </w:pPr>
            <w:proofErr w:type="spellStart"/>
            <w:r>
              <w:t>Uae_mission_statements</w:t>
            </w:r>
            <w:proofErr w:type="spellEnd"/>
          </w:p>
        </w:tc>
      </w:tr>
      <w:tr w:rsidR="00C97E66" w14:paraId="2E83B69D" w14:textId="77777777" w:rsidTr="00C97E66">
        <w:trPr>
          <w:trHeight w:val="56"/>
        </w:trPr>
        <w:tc>
          <w:tcPr>
            <w:cnfStyle w:val="001000000000" w:firstRow="0" w:lastRow="0" w:firstColumn="1" w:lastColumn="0" w:oddVBand="0" w:evenVBand="0" w:oddHBand="0" w:evenHBand="0" w:firstRowFirstColumn="0" w:firstRowLastColumn="0" w:lastRowFirstColumn="0" w:lastRowLastColumn="0"/>
            <w:tcW w:w="4981" w:type="dxa"/>
          </w:tcPr>
          <w:p w14:paraId="2A695032" w14:textId="3C65424D" w:rsidR="00C97E66" w:rsidRPr="003C1F3C" w:rsidRDefault="003C1F3C" w:rsidP="00C05CEC">
            <w:pPr>
              <w:rPr>
                <w:b w:val="0"/>
                <w:bCs w:val="0"/>
                <w:i/>
                <w:iCs/>
              </w:rPr>
            </w:pPr>
            <w:r>
              <w:rPr>
                <w:b w:val="0"/>
                <w:bCs w:val="0"/>
              </w:rPr>
              <w:t xml:space="preserve">    </w:t>
            </w:r>
            <w:proofErr w:type="spellStart"/>
            <w:r>
              <w:rPr>
                <w:b w:val="0"/>
                <w:bCs w:val="0"/>
                <w:i/>
                <w:iCs/>
              </w:rPr>
              <w:t>Topic_WordCloud</w:t>
            </w:r>
            <w:proofErr w:type="spellEnd"/>
          </w:p>
        </w:tc>
        <w:tc>
          <w:tcPr>
            <w:tcW w:w="4981" w:type="dxa"/>
          </w:tcPr>
          <w:p w14:paraId="25364863" w14:textId="46DCE124" w:rsidR="00C97E66" w:rsidRDefault="003C1F3C" w:rsidP="00C05CEC">
            <w:pPr>
              <w:cnfStyle w:val="000000000000" w:firstRow="0" w:lastRow="0" w:firstColumn="0" w:lastColumn="0" w:oddVBand="0" w:evenVBand="0" w:oddHBand="0" w:evenHBand="0" w:firstRowFirstColumn="0" w:firstRowLastColumn="0" w:lastRowFirstColumn="0" w:lastRowLastColumn="0"/>
            </w:pPr>
            <w:proofErr w:type="spellStart"/>
            <w:r>
              <w:t>Topi</w:t>
            </w:r>
            <w:r w:rsidR="00A6547C">
              <w:t>c</w:t>
            </w:r>
            <w:r>
              <w:t>_WordCloud_uae_statements</w:t>
            </w:r>
            <w:proofErr w:type="spellEnd"/>
          </w:p>
        </w:tc>
      </w:tr>
      <w:tr w:rsidR="003C1F3C" w14:paraId="13C4E400" w14:textId="77777777" w:rsidTr="00F61BC8">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4981" w:type="dxa"/>
          </w:tcPr>
          <w:p w14:paraId="2CF26D4A" w14:textId="0B94C0D6" w:rsidR="003C1F3C" w:rsidRDefault="00A6547C" w:rsidP="00C05CEC">
            <w:pPr>
              <w:rPr>
                <w:b w:val="0"/>
                <w:bCs w:val="0"/>
              </w:rPr>
            </w:pPr>
            <w:r>
              <w:rPr>
                <w:b w:val="0"/>
                <w:bCs w:val="0"/>
              </w:rPr>
              <w:t>Qatar_mofa_statements.xlsx</w:t>
            </w:r>
          </w:p>
        </w:tc>
        <w:tc>
          <w:tcPr>
            <w:tcW w:w="4981" w:type="dxa"/>
          </w:tcPr>
          <w:p w14:paraId="6B576B86" w14:textId="77777777" w:rsidR="003C1F3C" w:rsidRDefault="003C1F3C" w:rsidP="00C05CEC">
            <w:pPr>
              <w:cnfStyle w:val="000000100000" w:firstRow="0" w:lastRow="0" w:firstColumn="0" w:lastColumn="0" w:oddVBand="0" w:evenVBand="0" w:oddHBand="1" w:evenHBand="0" w:firstRowFirstColumn="0" w:firstRowLastColumn="0" w:lastRowFirstColumn="0" w:lastRowLastColumn="0"/>
            </w:pPr>
          </w:p>
        </w:tc>
      </w:tr>
      <w:tr w:rsidR="003C1F3C" w14:paraId="05592470" w14:textId="77777777" w:rsidTr="00C97E66">
        <w:trPr>
          <w:trHeight w:val="56"/>
        </w:trPr>
        <w:tc>
          <w:tcPr>
            <w:cnfStyle w:val="001000000000" w:firstRow="0" w:lastRow="0" w:firstColumn="1" w:lastColumn="0" w:oddVBand="0" w:evenVBand="0" w:oddHBand="0" w:evenHBand="0" w:firstRowFirstColumn="0" w:firstRowLastColumn="0" w:lastRowFirstColumn="0" w:lastRowLastColumn="0"/>
            <w:tcW w:w="4981" w:type="dxa"/>
          </w:tcPr>
          <w:p w14:paraId="65E88DEB" w14:textId="67D80E3D" w:rsidR="003C1F3C" w:rsidRPr="00A6547C" w:rsidRDefault="00A6547C" w:rsidP="00C05CEC">
            <w:pPr>
              <w:rPr>
                <w:b w:val="0"/>
                <w:bCs w:val="0"/>
                <w:i/>
                <w:iCs/>
              </w:rPr>
            </w:pPr>
            <w:r>
              <w:rPr>
                <w:b w:val="0"/>
                <w:bCs w:val="0"/>
              </w:rPr>
              <w:t xml:space="preserve">    </w:t>
            </w:r>
            <w:r>
              <w:rPr>
                <w:b w:val="0"/>
                <w:bCs w:val="0"/>
                <w:i/>
                <w:iCs/>
              </w:rPr>
              <w:t>tagging</w:t>
            </w:r>
          </w:p>
        </w:tc>
        <w:tc>
          <w:tcPr>
            <w:tcW w:w="4981" w:type="dxa"/>
          </w:tcPr>
          <w:p w14:paraId="25994E2F" w14:textId="44B36E46" w:rsidR="003C1F3C" w:rsidRDefault="00945272" w:rsidP="00C05CEC">
            <w:pPr>
              <w:cnfStyle w:val="000000000000" w:firstRow="0" w:lastRow="0" w:firstColumn="0" w:lastColumn="0" w:oddVBand="0" w:evenVBand="0" w:oddHBand="0" w:evenHBand="0" w:firstRowFirstColumn="0" w:firstRowLastColumn="0" w:lastRowFirstColumn="0" w:lastRowLastColumn="0"/>
            </w:pPr>
            <w:proofErr w:type="spellStart"/>
            <w:r>
              <w:t>Qatar_mission_statements</w:t>
            </w:r>
            <w:proofErr w:type="spellEnd"/>
          </w:p>
        </w:tc>
      </w:tr>
      <w:tr w:rsidR="00A6547C" w14:paraId="72E4DCC3" w14:textId="77777777" w:rsidTr="00C97E66">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5D91C1F6" w14:textId="7A9CA260" w:rsidR="00A6547C" w:rsidRPr="00945272" w:rsidRDefault="00945272" w:rsidP="00C05CEC">
            <w:pPr>
              <w:rPr>
                <w:b w:val="0"/>
                <w:bCs w:val="0"/>
                <w:i/>
                <w:iCs/>
              </w:rPr>
            </w:pPr>
            <w:r>
              <w:rPr>
                <w:b w:val="0"/>
                <w:bCs w:val="0"/>
              </w:rPr>
              <w:t xml:space="preserve">    </w:t>
            </w:r>
            <w:proofErr w:type="spellStart"/>
            <w:r>
              <w:rPr>
                <w:b w:val="0"/>
                <w:bCs w:val="0"/>
                <w:i/>
                <w:iCs/>
              </w:rPr>
              <w:t>Topic_WordCloud</w:t>
            </w:r>
            <w:proofErr w:type="spellEnd"/>
          </w:p>
        </w:tc>
        <w:tc>
          <w:tcPr>
            <w:tcW w:w="4981" w:type="dxa"/>
            <w:shd w:val="clear" w:color="auto" w:fill="auto"/>
          </w:tcPr>
          <w:p w14:paraId="3BCAECA2" w14:textId="6563E96E" w:rsidR="00A6547C" w:rsidRDefault="00945272" w:rsidP="00C05CEC">
            <w:pPr>
              <w:cnfStyle w:val="000000100000" w:firstRow="0" w:lastRow="0" w:firstColumn="0" w:lastColumn="0" w:oddVBand="0" w:evenVBand="0" w:oddHBand="1" w:evenHBand="0" w:firstRowFirstColumn="0" w:firstRowLastColumn="0" w:lastRowFirstColumn="0" w:lastRowLastColumn="0"/>
            </w:pPr>
            <w:proofErr w:type="spellStart"/>
            <w:r>
              <w:t>Topic_WordCloud_qatar_statements</w:t>
            </w:r>
            <w:proofErr w:type="spellEnd"/>
          </w:p>
        </w:tc>
      </w:tr>
      <w:tr w:rsidR="00A6547C" w14:paraId="0A4ED3FB" w14:textId="77777777" w:rsidTr="00F61BC8">
        <w:trPr>
          <w:trHeight w:val="56"/>
        </w:trPr>
        <w:tc>
          <w:tcPr>
            <w:cnfStyle w:val="001000000000" w:firstRow="0" w:lastRow="0" w:firstColumn="1" w:lastColumn="0" w:oddVBand="0" w:evenVBand="0" w:oddHBand="0" w:evenHBand="0" w:firstRowFirstColumn="0" w:firstRowLastColumn="0" w:lastRowFirstColumn="0" w:lastRowLastColumn="0"/>
            <w:tcW w:w="4981" w:type="dxa"/>
            <w:shd w:val="clear" w:color="auto" w:fill="D7F1FB" w:themeFill="text1" w:themeFillTint="33"/>
          </w:tcPr>
          <w:p w14:paraId="16420322" w14:textId="2E1A3170" w:rsidR="00A6547C" w:rsidRDefault="00945272" w:rsidP="00C05CEC">
            <w:pPr>
              <w:rPr>
                <w:b w:val="0"/>
                <w:bCs w:val="0"/>
              </w:rPr>
            </w:pPr>
            <w:r>
              <w:rPr>
                <w:b w:val="0"/>
                <w:bCs w:val="0"/>
              </w:rPr>
              <w:t>Qatar_mission_articles.xlsx</w:t>
            </w:r>
          </w:p>
        </w:tc>
        <w:tc>
          <w:tcPr>
            <w:tcW w:w="4981" w:type="dxa"/>
            <w:shd w:val="clear" w:color="auto" w:fill="D7F1FB" w:themeFill="text1" w:themeFillTint="33"/>
          </w:tcPr>
          <w:p w14:paraId="7D7EF375" w14:textId="77777777" w:rsidR="00A6547C" w:rsidRDefault="00A6547C" w:rsidP="00C05CEC">
            <w:pPr>
              <w:cnfStyle w:val="000000000000" w:firstRow="0" w:lastRow="0" w:firstColumn="0" w:lastColumn="0" w:oddVBand="0" w:evenVBand="0" w:oddHBand="0" w:evenHBand="0" w:firstRowFirstColumn="0" w:firstRowLastColumn="0" w:lastRowFirstColumn="0" w:lastRowLastColumn="0"/>
            </w:pPr>
          </w:p>
        </w:tc>
      </w:tr>
      <w:tr w:rsidR="00AD7D2B" w14:paraId="53DE9FEE" w14:textId="77777777" w:rsidTr="00C97E66">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533F90A7" w14:textId="32C15C9A" w:rsidR="00AD7D2B" w:rsidRPr="00AD7D2B" w:rsidRDefault="00AD7D2B" w:rsidP="00C05CEC">
            <w:pPr>
              <w:rPr>
                <w:b w:val="0"/>
                <w:bCs w:val="0"/>
                <w:i/>
                <w:iCs/>
              </w:rPr>
            </w:pPr>
            <w:r>
              <w:rPr>
                <w:b w:val="0"/>
                <w:bCs w:val="0"/>
                <w:i/>
                <w:iCs/>
              </w:rPr>
              <w:t xml:space="preserve">    tagging</w:t>
            </w:r>
          </w:p>
        </w:tc>
        <w:tc>
          <w:tcPr>
            <w:tcW w:w="4981" w:type="dxa"/>
            <w:shd w:val="clear" w:color="auto" w:fill="auto"/>
          </w:tcPr>
          <w:p w14:paraId="489D414A" w14:textId="3D01DD8D" w:rsidR="00AD7D2B" w:rsidRDefault="00AD7D2B" w:rsidP="00C05CEC">
            <w:pPr>
              <w:cnfStyle w:val="000000100000" w:firstRow="0" w:lastRow="0" w:firstColumn="0" w:lastColumn="0" w:oddVBand="0" w:evenVBand="0" w:oddHBand="1" w:evenHBand="0" w:firstRowFirstColumn="0" w:firstRowLastColumn="0" w:lastRowFirstColumn="0" w:lastRowLastColumn="0"/>
            </w:pPr>
            <w:proofErr w:type="spellStart"/>
            <w:r>
              <w:t>Qatar_mission_articles</w:t>
            </w:r>
            <w:proofErr w:type="spellEnd"/>
          </w:p>
        </w:tc>
      </w:tr>
      <w:tr w:rsidR="00AD7D2B" w14:paraId="36A4BFAF" w14:textId="77777777" w:rsidTr="00C97E66">
        <w:trPr>
          <w:trHeight w:val="56"/>
        </w:trPr>
        <w:tc>
          <w:tcPr>
            <w:cnfStyle w:val="001000000000" w:firstRow="0" w:lastRow="0" w:firstColumn="1" w:lastColumn="0" w:oddVBand="0" w:evenVBand="0" w:oddHBand="0" w:evenHBand="0" w:firstRowFirstColumn="0" w:firstRowLastColumn="0" w:lastRowFirstColumn="0" w:lastRowLastColumn="0"/>
            <w:tcW w:w="4981" w:type="dxa"/>
          </w:tcPr>
          <w:p w14:paraId="4B27BA38" w14:textId="71C86D10" w:rsidR="00AD7D2B" w:rsidRPr="00AD7D2B" w:rsidRDefault="00AD7D2B" w:rsidP="00C05CEC">
            <w:pPr>
              <w:rPr>
                <w:b w:val="0"/>
                <w:bCs w:val="0"/>
                <w:i/>
                <w:iCs/>
              </w:rPr>
            </w:pPr>
            <w:r>
              <w:rPr>
                <w:b w:val="0"/>
                <w:bCs w:val="0"/>
              </w:rPr>
              <w:t xml:space="preserve">    </w:t>
            </w:r>
            <w:proofErr w:type="spellStart"/>
            <w:r>
              <w:rPr>
                <w:b w:val="0"/>
                <w:bCs w:val="0"/>
                <w:i/>
                <w:iCs/>
              </w:rPr>
              <w:t>Topic_WordCloud</w:t>
            </w:r>
            <w:proofErr w:type="spellEnd"/>
          </w:p>
        </w:tc>
        <w:tc>
          <w:tcPr>
            <w:tcW w:w="4981" w:type="dxa"/>
          </w:tcPr>
          <w:p w14:paraId="4E1FD7C0" w14:textId="28FDBCE5" w:rsidR="00AD7D2B" w:rsidRDefault="00AD7D2B" w:rsidP="00C05CEC">
            <w:pPr>
              <w:cnfStyle w:val="000000000000" w:firstRow="0" w:lastRow="0" w:firstColumn="0" w:lastColumn="0" w:oddVBand="0" w:evenVBand="0" w:oddHBand="0" w:evenHBand="0" w:firstRowFirstColumn="0" w:firstRowLastColumn="0" w:lastRowFirstColumn="0" w:lastRowLastColumn="0"/>
            </w:pPr>
            <w:proofErr w:type="spellStart"/>
            <w:r>
              <w:t>Topic_Word_Cloud_qatar_news</w:t>
            </w:r>
            <w:proofErr w:type="spellEnd"/>
          </w:p>
        </w:tc>
      </w:tr>
    </w:tbl>
    <w:p w14:paraId="2DC28E17" w14:textId="77777777" w:rsidR="00C05CEC" w:rsidRPr="00C05CEC" w:rsidRDefault="00C05CEC" w:rsidP="00C05CEC"/>
    <w:p w14:paraId="128C5785" w14:textId="77777777" w:rsidR="00F97F4C" w:rsidRPr="001364C3" w:rsidRDefault="00F97F4C" w:rsidP="00840A7C">
      <w:pPr>
        <w:spacing w:line="240" w:lineRule="auto"/>
        <w:jc w:val="left"/>
        <w:rPr>
          <w:rFonts w:ascii="Roboto" w:hAnsi="Roboto"/>
        </w:rPr>
      </w:pPr>
    </w:p>
    <w:p w14:paraId="2D06341B" w14:textId="7BF1FC55" w:rsidR="00F97F4C" w:rsidRDefault="006B6B10" w:rsidP="006B6B10">
      <w:pPr>
        <w:pStyle w:val="Heading2"/>
      </w:pPr>
      <w:bookmarkStart w:id="52" w:name="_Toc204337284"/>
      <w:r>
        <w:t>Navigation</w:t>
      </w:r>
      <w:bookmarkEnd w:id="52"/>
    </w:p>
    <w:p w14:paraId="41B35A1A" w14:textId="32170960" w:rsidR="006B6B10" w:rsidRPr="006B6B10" w:rsidRDefault="006B6B10" w:rsidP="006B6B10">
      <w:r>
        <w:t xml:space="preserve">Please refer to the </w:t>
      </w:r>
      <w:r w:rsidRPr="008240B2">
        <w:t>Dashboard Guide</w:t>
      </w:r>
      <w:r>
        <w:t xml:space="preserve"> for a more detailed overview of </w:t>
      </w:r>
      <w:r w:rsidR="00751E15">
        <w:t>the dashboard and how to draw insights by utilizing the different features and filters in the dashboard.</w:t>
      </w:r>
    </w:p>
    <w:p w14:paraId="6209AF6C" w14:textId="77777777" w:rsidR="00F97F4C" w:rsidRPr="001364C3" w:rsidRDefault="00F97F4C" w:rsidP="00840A7C">
      <w:pPr>
        <w:spacing w:line="240" w:lineRule="auto"/>
        <w:jc w:val="left"/>
        <w:rPr>
          <w:rFonts w:ascii="Roboto" w:hAnsi="Roboto"/>
        </w:rPr>
      </w:pPr>
    </w:p>
    <w:p w14:paraId="289BA43E" w14:textId="77777777" w:rsidR="00F97F4C" w:rsidRPr="003B1CC1" w:rsidRDefault="006D7492" w:rsidP="006D7492">
      <w:pPr>
        <w:spacing w:line="240" w:lineRule="auto"/>
        <w:jc w:val="left"/>
        <w:rPr>
          <w:rFonts w:ascii="Roboto" w:hAnsi="Roboto"/>
        </w:rPr>
      </w:pPr>
      <w:r w:rsidRPr="001364C3">
        <w:rPr>
          <w:rFonts w:ascii="Roboto" w:hAnsi="Roboto"/>
        </w:rPr>
        <w:t xml:space="preserve"> </w:t>
      </w:r>
    </w:p>
    <w:sectPr w:rsidR="00F97F4C" w:rsidRPr="003B1CC1" w:rsidSect="006D7492">
      <w:headerReference w:type="default" r:id="rId21"/>
      <w:footerReference w:type="default" r:id="rId22"/>
      <w:headerReference w:type="first" r:id="rId23"/>
      <w:footerReference w:type="first" r:id="rId24"/>
      <w:pgSz w:w="12240" w:h="15840" w:code="1"/>
      <w:pgMar w:top="1418" w:right="1134" w:bottom="680" w:left="1134" w:header="446" w:footer="37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5CD3A" w14:textId="77777777" w:rsidR="00CF087D" w:rsidRPr="001364C3" w:rsidRDefault="00CF087D" w:rsidP="005842B5">
      <w:pPr>
        <w:spacing w:line="240" w:lineRule="auto"/>
      </w:pPr>
      <w:r w:rsidRPr="001364C3">
        <w:separator/>
      </w:r>
    </w:p>
  </w:endnote>
  <w:endnote w:type="continuationSeparator" w:id="0">
    <w:p w14:paraId="6D159740" w14:textId="77777777" w:rsidR="00CF087D" w:rsidRPr="001364C3" w:rsidRDefault="00CF087D" w:rsidP="005842B5">
      <w:pPr>
        <w:spacing w:line="240" w:lineRule="auto"/>
      </w:pPr>
      <w:r w:rsidRPr="001364C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Roboto">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E874B" w14:textId="35A078ED" w:rsidR="006D7492" w:rsidRPr="001364C3" w:rsidRDefault="00F97F4C" w:rsidP="006D7492">
    <w:pPr>
      <w:pStyle w:val="Header"/>
    </w:pPr>
    <w:r w:rsidRPr="001364C3">
      <w:rPr>
        <w:noProof/>
      </w:rPr>
      <mc:AlternateContent>
        <mc:Choice Requires="wps">
          <w:drawing>
            <wp:anchor distT="0" distB="0" distL="114300" distR="114300" simplePos="0" relativeHeight="251662336" behindDoc="0" locked="0" layoutInCell="1" allowOverlap="1" wp14:anchorId="3FFE3C09" wp14:editId="1751F4D9">
              <wp:simplePos x="0" y="0"/>
              <wp:positionH relativeFrom="margin">
                <wp:posOffset>6189980</wp:posOffset>
              </wp:positionH>
              <wp:positionV relativeFrom="paragraph">
                <wp:posOffset>-23495</wp:posOffset>
              </wp:positionV>
              <wp:extent cx="209550" cy="212725"/>
              <wp:effectExtent l="0" t="0" r="0" b="0"/>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09550" cy="212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979F39" w14:textId="77777777" w:rsidR="00F97F4C" w:rsidRPr="001364C3" w:rsidRDefault="00F97F4C" w:rsidP="00F97F4C">
                          <w:pPr>
                            <w:jc w:val="right"/>
                            <w:rPr>
                              <w:b/>
                              <w:vertAlign w:val="subscript"/>
                            </w:rPr>
                          </w:pPr>
                          <w:r w:rsidRPr="001364C3">
                            <w:rPr>
                              <w:b/>
                              <w:vertAlign w:val="subscript"/>
                            </w:rPr>
                            <w:fldChar w:fldCharType="begin"/>
                          </w:r>
                          <w:r w:rsidRPr="001364C3">
                            <w:rPr>
                              <w:vertAlign w:val="subscript"/>
                            </w:rPr>
                            <w:instrText xml:space="preserve"> PAGE   \* MERGEFORMAT </w:instrText>
                          </w:r>
                          <w:r w:rsidRPr="001364C3">
                            <w:rPr>
                              <w:b/>
                              <w:vertAlign w:val="subscript"/>
                            </w:rPr>
                            <w:fldChar w:fldCharType="separate"/>
                          </w:r>
                          <w:r w:rsidRPr="001364C3">
                            <w:rPr>
                              <w:b/>
                              <w:vertAlign w:val="subscript"/>
                            </w:rPr>
                            <w:t>1</w:t>
                          </w:r>
                          <w:r w:rsidRPr="001364C3">
                            <w:rPr>
                              <w:b/>
                              <w:vertAlign w:val="subscript"/>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FE3C09" id="_x0000_t202" coordsize="21600,21600" o:spt="202" path="m,l,21600r21600,l21600,xe">
              <v:stroke joinstyle="miter"/>
              <v:path gradientshapeok="t" o:connecttype="rect"/>
            </v:shapetype>
            <v:shape id="Text Box 18" o:spid="_x0000_s1027" type="#_x0000_t202" style="position:absolute;margin-left:487.4pt;margin-top:-1.85pt;width:16.5pt;height:16.75pt;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" stroked="f">
              <v:textbox inset="0,0,0,0">
                <w:txbxContent>
                  <w:p w14:paraId="44979F39" w14:textId="77777777" w:rsidR="00F97F4C" w:rsidRPr="001364C3" w:rsidRDefault="00F97F4C" w:rsidP="00F97F4C">
                    <w:pPr>
                      <w:jc w:val="right"/>
                      <w:rPr>
                        <w:b/>
                        <w:vertAlign w:val="subscript"/>
                      </w:rPr>
                    </w:pPr>
                    <w:r w:rsidRPr="001364C3">
                      <w:rPr>
                        <w:b/>
                        <w:vertAlign w:val="subscript"/>
                      </w:rPr>
                      <w:fldChar w:fldCharType="begin"/>
                    </w:r>
                    <w:r w:rsidRPr="001364C3">
                      <w:rPr>
                        <w:vertAlign w:val="subscript"/>
                      </w:rPr>
                      <w:instrText xml:space="preserve"> PAGE   \* MERGEFORMAT </w:instrText>
                    </w:r>
                    <w:r w:rsidRPr="001364C3">
                      <w:rPr>
                        <w:b/>
                        <w:vertAlign w:val="subscript"/>
                      </w:rPr>
                      <w:fldChar w:fldCharType="separate"/>
                    </w:r>
                    <w:r w:rsidRPr="001364C3">
                      <w:rPr>
                        <w:b/>
                        <w:vertAlign w:val="subscript"/>
                      </w:rPr>
                      <w:t>1</w:t>
                    </w:r>
                    <w:r w:rsidRPr="001364C3">
                      <w:rPr>
                        <w:b/>
                        <w:vertAlign w:val="subscript"/>
                      </w:rPr>
                      <w:fldChar w:fldCharType="end"/>
                    </w:r>
                  </w:p>
                </w:txbxContent>
              </v:textbox>
              <w10:wrap anchorx="margin"/>
            </v:shape>
          </w:pict>
        </mc:Fallback>
      </mc:AlternateContent>
    </w:r>
  </w:p>
  <w:p w14:paraId="30B93C9C" w14:textId="77777777" w:rsidR="00105345" w:rsidRPr="001364C3" w:rsidRDefault="00105345" w:rsidP="00893A24">
    <w:pPr>
      <w:pStyle w:val="Footer"/>
      <w:rPr>
        <w:color w:val="1FBBEE"/>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9CD48" w14:textId="054E5937" w:rsidR="006D7492" w:rsidRPr="001364C3" w:rsidRDefault="007A2BEA" w:rsidP="006D7492">
    <w:pPr>
      <w:pStyle w:val="Header"/>
    </w:pPr>
    <w:r w:rsidRPr="001364C3">
      <w:rPr>
        <w:noProof/>
      </w:rPr>
      <mc:AlternateContent>
        <mc:Choice Requires="wps">
          <w:drawing>
            <wp:anchor distT="0" distB="0" distL="114300" distR="114300" simplePos="0" relativeHeight="251658240" behindDoc="0" locked="0" layoutInCell="1" allowOverlap="1" wp14:anchorId="6DEBE3BE" wp14:editId="0D8CDCD3">
              <wp:simplePos x="0" y="0"/>
              <wp:positionH relativeFrom="margin">
                <wp:posOffset>6189980</wp:posOffset>
              </wp:positionH>
              <wp:positionV relativeFrom="paragraph">
                <wp:posOffset>-23495</wp:posOffset>
              </wp:positionV>
              <wp:extent cx="209550" cy="212725"/>
              <wp:effectExtent l="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09550" cy="212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81D651" w14:textId="77777777" w:rsidR="00105345" w:rsidRPr="001364C3" w:rsidRDefault="00105345" w:rsidP="00BC2C98">
                          <w:pPr>
                            <w:jc w:val="right"/>
                            <w:rPr>
                              <w:b/>
                              <w:vertAlign w:val="subscript"/>
                            </w:rPr>
                          </w:pPr>
                          <w:r w:rsidRPr="001364C3">
                            <w:rPr>
                              <w:b/>
                              <w:vertAlign w:val="subscript"/>
                            </w:rPr>
                            <w:fldChar w:fldCharType="begin"/>
                          </w:r>
                          <w:r w:rsidRPr="001364C3">
                            <w:rPr>
                              <w:vertAlign w:val="subscript"/>
                            </w:rPr>
                            <w:instrText xml:space="preserve"> PAGE   \* MERGEFORMAT </w:instrText>
                          </w:r>
                          <w:r w:rsidRPr="001364C3">
                            <w:rPr>
                              <w:b/>
                              <w:vertAlign w:val="subscript"/>
                            </w:rPr>
                            <w:fldChar w:fldCharType="separate"/>
                          </w:r>
                          <w:r w:rsidR="002521C9" w:rsidRPr="001364C3">
                            <w:rPr>
                              <w:b/>
                              <w:vertAlign w:val="subscript"/>
                            </w:rPr>
                            <w:t>1</w:t>
                          </w:r>
                          <w:r w:rsidRPr="001364C3">
                            <w:rPr>
                              <w:b/>
                              <w:vertAlign w:val="subscript"/>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EBE3BE" id="_x0000_t202" coordsize="21600,21600" o:spt="202" path="m,l,21600r21600,l21600,xe">
              <v:stroke joinstyle="miter"/>
              <v:path gradientshapeok="t" o:connecttype="rect"/>
            </v:shapetype>
            <v:shape id="_x0000_s1028" type="#_x0000_t202" style="position:absolute;margin-left:487.4pt;margin-top:-1.85pt;width:16.5pt;height:16.75pt;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" stroked="f">
              <v:textbox inset="0,0,0,0">
                <w:txbxContent>
                  <w:p w14:paraId="0881D651" w14:textId="77777777" w:rsidR="00105345" w:rsidRPr="001364C3" w:rsidRDefault="00105345" w:rsidP="00BC2C98">
                    <w:pPr>
                      <w:jc w:val="right"/>
                      <w:rPr>
                        <w:b/>
                        <w:vertAlign w:val="subscript"/>
                      </w:rPr>
                    </w:pPr>
                    <w:r w:rsidRPr="001364C3">
                      <w:rPr>
                        <w:b/>
                        <w:vertAlign w:val="subscript"/>
                      </w:rPr>
                      <w:fldChar w:fldCharType="begin"/>
                    </w:r>
                    <w:r w:rsidRPr="001364C3">
                      <w:rPr>
                        <w:vertAlign w:val="subscript"/>
                      </w:rPr>
                      <w:instrText xml:space="preserve"> PAGE   \* MERGEFORMAT </w:instrText>
                    </w:r>
                    <w:r w:rsidRPr="001364C3">
                      <w:rPr>
                        <w:b/>
                        <w:vertAlign w:val="subscript"/>
                      </w:rPr>
                      <w:fldChar w:fldCharType="separate"/>
                    </w:r>
                    <w:r w:rsidR="002521C9" w:rsidRPr="001364C3">
                      <w:rPr>
                        <w:b/>
                        <w:vertAlign w:val="subscript"/>
                      </w:rPr>
                      <w:t>1</w:t>
                    </w:r>
                    <w:r w:rsidRPr="001364C3">
                      <w:rPr>
                        <w:b/>
                        <w:vertAlign w:val="subscript"/>
                      </w:rPr>
                      <w:fldChar w:fldCharType="end"/>
                    </w:r>
                  </w:p>
                </w:txbxContent>
              </v:textbox>
              <w10:wrap anchorx="margin"/>
            </v:shape>
          </w:pict>
        </mc:Fallback>
      </mc:AlternateContent>
    </w:r>
    <w:r w:rsidR="006D7492" w:rsidRPr="001364C3">
      <w:rPr>
        <w:b/>
        <w:color w:val="1FBBEE"/>
        <w:sz w:val="14"/>
        <w:lang w:eastAsia="en-GB"/>
      </w:rPr>
      <w:fldChar w:fldCharType="begin"/>
    </w:r>
    <w:r w:rsidR="006D7492" w:rsidRPr="001364C3">
      <w:rPr>
        <w:b/>
        <w:color w:val="1FBBEE"/>
        <w:sz w:val="14"/>
        <w:lang w:eastAsia="en-GB"/>
      </w:rPr>
      <w:instrText xml:space="preserve"> DATE \@ "dd MMM. yy" </w:instrText>
    </w:r>
    <w:r w:rsidR="006D7492" w:rsidRPr="001364C3">
      <w:rPr>
        <w:b/>
        <w:color w:val="1FBBEE"/>
        <w:sz w:val="14"/>
        <w:lang w:eastAsia="en-GB"/>
      </w:rPr>
      <w:fldChar w:fldCharType="separate"/>
    </w:r>
    <w:r w:rsidR="001F43C7">
      <w:rPr>
        <w:b/>
        <w:noProof/>
        <w:color w:val="1FBBEE"/>
        <w:sz w:val="14"/>
        <w:lang w:eastAsia="en-GB"/>
      </w:rPr>
      <w:t>07 Aug. 25</w:t>
    </w:r>
    <w:r w:rsidR="006D7492" w:rsidRPr="001364C3">
      <w:rPr>
        <w:b/>
        <w:color w:val="1FBBEE"/>
        <w:sz w:val="14"/>
        <w:lang w:eastAsia="en-GB"/>
      </w:rPr>
      <w:fldChar w:fldCharType="end"/>
    </w:r>
  </w:p>
  <w:p w14:paraId="4C253040" w14:textId="77777777" w:rsidR="00105345" w:rsidRPr="001364C3" w:rsidRDefault="00F97F4C" w:rsidP="00BC2C98">
    <w:pPr>
      <w:pStyle w:val="Footer"/>
      <w:rPr>
        <w:color w:val="1FBBEE"/>
        <w:sz w:val="14"/>
      </w:rPr>
    </w:pPr>
    <w:r w:rsidRPr="001364C3">
      <w:rPr>
        <w:color w:val="1FBBEE"/>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28996" w14:textId="77777777" w:rsidR="00CF087D" w:rsidRPr="001364C3" w:rsidRDefault="00CF087D" w:rsidP="005842B5">
      <w:pPr>
        <w:spacing w:line="240" w:lineRule="auto"/>
      </w:pPr>
      <w:r w:rsidRPr="001364C3">
        <w:separator/>
      </w:r>
    </w:p>
  </w:footnote>
  <w:footnote w:type="continuationSeparator" w:id="0">
    <w:p w14:paraId="3AA7F25A" w14:textId="77777777" w:rsidR="00CF087D" w:rsidRPr="001364C3" w:rsidRDefault="00CF087D" w:rsidP="005842B5">
      <w:pPr>
        <w:spacing w:line="240" w:lineRule="auto"/>
      </w:pPr>
      <w:r w:rsidRPr="001364C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34647" w14:textId="77777777" w:rsidR="006D7492" w:rsidRPr="001364C3" w:rsidRDefault="006D7492" w:rsidP="006D7492">
    <w:pPr>
      <w:pStyle w:val="Footer"/>
      <w:rPr>
        <w:b/>
        <w:color w:val="1FBBEE"/>
        <w:sz w:val="14"/>
      </w:rPr>
    </w:pPr>
    <w:r w:rsidRPr="001364C3">
      <w:rPr>
        <w:b/>
        <w:noProof/>
        <w:color w:val="1FBBEE"/>
        <w:sz w:val="14"/>
        <w:lang w:eastAsia="en-GB"/>
      </w:rPr>
      <mc:AlternateContent>
        <mc:Choice Requires="wpg">
          <w:drawing>
            <wp:anchor distT="0" distB="0" distL="114300" distR="114300" simplePos="0" relativeHeight="251660288" behindDoc="0" locked="0" layoutInCell="1" allowOverlap="1" wp14:anchorId="7B5788B0" wp14:editId="6823C9B6">
              <wp:simplePos x="0" y="0"/>
              <wp:positionH relativeFrom="rightMargin">
                <wp:posOffset>-422597</wp:posOffset>
              </wp:positionH>
              <wp:positionV relativeFrom="paragraph">
                <wp:posOffset>62865</wp:posOffset>
              </wp:positionV>
              <wp:extent cx="471170" cy="432435"/>
              <wp:effectExtent l="19050" t="76200" r="24130" b="0"/>
              <wp:wrapNone/>
              <wp:docPr id="5" name="Group 5"/>
              <wp:cNvGraphicFramePr/>
              <a:graphic xmlns:a="http://schemas.openxmlformats.org/drawingml/2006/main">
                <a:graphicData uri="http://schemas.microsoft.com/office/word/2010/wordprocessingGroup">
                  <wpg:wgp>
                    <wpg:cNvGrpSpPr/>
                    <wpg:grpSpPr>
                      <a:xfrm rot="18900000">
                        <a:off x="0" y="0"/>
                        <a:ext cx="471170" cy="432435"/>
                        <a:chOff x="11070" y="2214"/>
                        <a:chExt cx="471530" cy="432486"/>
                      </a:xfrm>
                    </wpg:grpSpPr>
                    <pic:pic xmlns:pic="http://schemas.openxmlformats.org/drawingml/2006/picture">
                      <pic:nvPicPr>
                        <pic:cNvPr id="6" name="Graphic 6"/>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rot="909593">
                          <a:off x="209550" y="2214"/>
                          <a:ext cx="273050" cy="236220"/>
                        </a:xfrm>
                        <a:prstGeom prst="rect">
                          <a:avLst/>
                        </a:prstGeom>
                      </pic:spPr>
                    </pic:pic>
                    <pic:pic xmlns:pic="http://schemas.openxmlformats.org/drawingml/2006/picture">
                      <pic:nvPicPr>
                        <pic:cNvPr id="7" name="Graphic 7"/>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rot="909593">
                          <a:off x="11070" y="54936"/>
                          <a:ext cx="273050" cy="236220"/>
                        </a:xfrm>
                        <a:prstGeom prst="rect">
                          <a:avLst/>
                        </a:prstGeom>
                      </pic:spPr>
                    </pic:pic>
                    <pic:pic xmlns:pic="http://schemas.openxmlformats.org/drawingml/2006/picture">
                      <pic:nvPicPr>
                        <pic:cNvPr id="8" name="Graphic 8"/>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rot="909593">
                          <a:off x="156828" y="198480"/>
                          <a:ext cx="273050" cy="236220"/>
                        </a:xfrm>
                        <a:prstGeom prst="rect">
                          <a:avLst/>
                        </a:prstGeom>
                      </pic:spPr>
                    </pic:pic>
                  </wpg:wgp>
                </a:graphicData>
              </a:graphic>
            </wp:anchor>
          </w:drawing>
        </mc:Choice>
        <mc:Fallback xmlns:asvg="http://schemas.microsoft.com/office/drawing/2016/SVG/main" xmlns:pic="http://schemas.openxmlformats.org/drawingml/2006/picture" xmlns:a="http://schemas.openxmlformats.org/drawingml/2006/main">
          <w:pict w14:anchorId="4347CE74">
            <v:group id="Group 5" style="position:absolute;margin-left:-33.3pt;margin-top:4.95pt;width:37.1pt;height:34.05pt;rotation:-45;z-index:251660288;mso-position-horizontal-relative:right-margin-area" coordsize="471530,432486" coordorigin="11070,2214" o:spid="_x0000_s1026" w14:anchorId="39EE9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gP/fHhzQAAAAIAx6/9TmcAM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uFcD2NZgcH7ZUAkA&#10;AAAASUVORK5CYIJQSwMECgAAAAAAAAAhABW2Po20kAAAtJAAABQAAABkcnMvbWVkaWEvaW1hZ2Uy&#10;LnBuZ4lQTkcNChoKAAAADUlIRFIAAAfkAAAG1AgGAAAAxsavmQAAAAFzUkdCAK7OHOkAAAAEZ0FN&#10;QQAAsY8L/GEFAAAACXBIWXMAADsOAAA7DgHMtqGDAACQSUlEQVR4Xuzd3VEjydaG0QqyuJcJMgET&#10;MEEmYAIeSBEoS5eYgAmYIBMwARO4VIgUoa/zmz1x5vTJ7mn+VdJaEY8Nnfud0tAB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Dwf+3BMQEAAADCoPVPbQ0P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8P+3&#10;Bwc0AAAACIPeP7U53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6" style="position:absolute;left:209550;top:2214;width:273050;height:236220;rotation:993518fd;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">
                <v:imagedata o:title="" r:id="rId7"/>
              </v:shape>
              <v:shape id="Graphic 7" style="position:absolute;left:11070;top:54936;width:273050;height:236220;rotation:993518fd;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">
                <v:imagedata o:title="" r:id="rId8"/>
              </v:shape>
              <v:shape id="Graphic 8" style="position:absolute;left:156828;top:198480;width:273050;height:236220;rotation:993518fd;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">
                <v:imagedata o:title="" r:id="rId9"/>
              </v:shape>
              <w10:wrap anchorx="margin"/>
            </v:group>
          </w:pict>
        </mc:Fallback>
      </mc:AlternateContent>
    </w:r>
  </w:p>
  <w:p w14:paraId="157BD17C" w14:textId="77777777" w:rsidR="006D7492" w:rsidRPr="001364C3" w:rsidRDefault="006D7492" w:rsidP="006D7492">
    <w:pPr>
      <w:pStyle w:val="Footer"/>
      <w:rPr>
        <w:color w:val="1FBBEE"/>
        <w:sz w:val="14"/>
      </w:rPr>
    </w:pPr>
    <w:r w:rsidRPr="001364C3">
      <w:rPr>
        <w:b/>
        <w:color w:val="1FBBEE"/>
        <w:sz w:val="14"/>
      </w:rPr>
      <w:t>United Nations</w:t>
    </w:r>
    <w:r w:rsidRPr="001364C3">
      <w:rPr>
        <w:color w:val="1FBBEE"/>
        <w:sz w:val="14"/>
      </w:rPr>
      <w:t xml:space="preserve"> | DEPARTMENT OF OPERATIONAL SUPPORT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2FB72" w14:textId="77777777" w:rsidR="00105345" w:rsidRPr="001364C3" w:rsidRDefault="006D7492" w:rsidP="00B22397">
    <w:pPr>
      <w:pStyle w:val="Header"/>
    </w:pPr>
    <w:r w:rsidRPr="001364C3">
      <w:rPr>
        <w:b/>
        <w:noProof/>
        <w:color w:val="1FBBEE"/>
        <w:sz w:val="14"/>
        <w:lang w:eastAsia="en-GB"/>
      </w:rPr>
      <mc:AlternateContent>
        <mc:Choice Requires="wpg">
          <w:drawing>
            <wp:anchor distT="0" distB="0" distL="114300" distR="114300" simplePos="0" relativeHeight="251655167" behindDoc="0" locked="0" layoutInCell="1" allowOverlap="1" wp14:anchorId="3E2AD890" wp14:editId="0CC2DAD7">
              <wp:simplePos x="0" y="0"/>
              <wp:positionH relativeFrom="column">
                <wp:posOffset>5912798</wp:posOffset>
              </wp:positionH>
              <wp:positionV relativeFrom="paragraph">
                <wp:posOffset>89535</wp:posOffset>
              </wp:positionV>
              <wp:extent cx="471170" cy="432435"/>
              <wp:effectExtent l="19050" t="76200" r="24130" b="0"/>
              <wp:wrapNone/>
              <wp:docPr id="2" name="Group 2"/>
              <wp:cNvGraphicFramePr/>
              <a:graphic xmlns:a="http://schemas.openxmlformats.org/drawingml/2006/main">
                <a:graphicData uri="http://schemas.microsoft.com/office/word/2010/wordprocessingGroup">
                  <wpg:wgp>
                    <wpg:cNvGrpSpPr/>
                    <wpg:grpSpPr>
                      <a:xfrm rot="18900000">
                        <a:off x="0" y="0"/>
                        <a:ext cx="471170" cy="432435"/>
                        <a:chOff x="11070" y="2214"/>
                        <a:chExt cx="471530" cy="432486"/>
                      </a:xfrm>
                    </wpg:grpSpPr>
                    <pic:pic xmlns:pic="http://schemas.openxmlformats.org/drawingml/2006/picture">
                      <pic:nvPicPr>
                        <pic:cNvPr id="3" name="Graphic 3"/>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rot="909593">
                          <a:off x="209550" y="2214"/>
                          <a:ext cx="273050" cy="236220"/>
                        </a:xfrm>
                        <a:prstGeom prst="rect">
                          <a:avLst/>
                        </a:prstGeom>
                      </pic:spPr>
                    </pic:pic>
                    <pic:pic xmlns:pic="http://schemas.openxmlformats.org/drawingml/2006/picture">
                      <pic:nvPicPr>
                        <pic:cNvPr id="4" name="Graphic 4"/>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rot="909593">
                          <a:off x="11070" y="54936"/>
                          <a:ext cx="273050" cy="236220"/>
                        </a:xfrm>
                        <a:prstGeom prst="rect">
                          <a:avLst/>
                        </a:prstGeom>
                      </pic:spPr>
                    </pic:pic>
                    <pic:pic xmlns:pic="http://schemas.openxmlformats.org/drawingml/2006/picture">
                      <pic:nvPicPr>
                        <pic:cNvPr id="11" name="Graphic 11"/>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rot="909593">
                          <a:off x="156828" y="198480"/>
                          <a:ext cx="273050" cy="236220"/>
                        </a:xfrm>
                        <a:prstGeom prst="rect">
                          <a:avLst/>
                        </a:prstGeom>
                      </pic:spPr>
                    </pic:pic>
                  </wpg:wgp>
                </a:graphicData>
              </a:graphic>
            </wp:anchor>
          </w:drawing>
        </mc:Choice>
        <mc:Fallback xmlns:asvg="http://schemas.microsoft.com/office/drawing/2016/SVG/main" xmlns:pic="http://schemas.openxmlformats.org/drawingml/2006/picture" xmlns:a="http://schemas.openxmlformats.org/drawingml/2006/main">
          <w:pict w14:anchorId="39BACE2A">
            <v:group id="Group 2" style="position:absolute;margin-left:465.55pt;margin-top:7.05pt;width:37.1pt;height:34.05pt;rotation:-45;z-index:251655167" coordsize="471530,432486" coordorigin="11070,2214" o:spid="_x0000_s1026" w14:anchorId="139F14A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gP/fHhzQ&#10;AAAAIAx6/9TmcAM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uFcD2NZgcH7ZUAkAAAAASUVO&#10;RK5CYIJQSwMECgAAAAAAAAAhABW2Po20kAAAtJAAABQAAABkcnMvbWVkaWEvaW1hZ2UyLnBuZ4lQ&#10;TkcNChoKAAAADUlIRFIAAAfkAAAG1AgGAAAAxsavmQAAAAFzUkdCAK7OHOkAAAAEZ0FNQQAAsY8L&#10;/GEFAAAACXBIWXMAADsOAAA7DgHMtqGDAACQSUlEQVR4Xuzd3VEjydaG0QqyuJcJMgETMEEmYAIe&#10;SBEoS5eYgAmYIBMwARO4VIgUoa/zmz1x5vTJ7mn+VdJaEY8Nnfud0tAB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wf+3BMQEAAADCoPVPbQ0P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8P+3Bwc0AAAA&#10;CIPeP7U53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3" style="position:absolute;left:209550;top:2214;width:273050;height:236220;rotation:993518fd;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">
                <v:imagedata o:title="" r:id="rId7"/>
              </v:shape>
              <v:shape id="Graphic 4" style="position:absolute;left:11070;top:54936;width:273050;height:236220;rotation:993518fd;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">
                <v:imagedata o:title="" r:id="rId8"/>
              </v:shape>
              <v:shape id="Graphic 11" style="position:absolute;left:156828;top:198480;width:273050;height:236220;rotation:993518fd;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">
                <v:imagedata o:title="" r:id="rId9"/>
              </v:shape>
            </v:group>
          </w:pict>
        </mc:Fallback>
      </mc:AlternateContent>
    </w:r>
    <w:r w:rsidRPr="001364C3">
      <w:rPr>
        <w:noProof/>
      </w:rPr>
      <w:drawing>
        <wp:anchor distT="0" distB="0" distL="114300" distR="114300" simplePos="0" relativeHeight="251663360" behindDoc="1" locked="0" layoutInCell="1" allowOverlap="1" wp14:anchorId="2A522B5F" wp14:editId="2D569702">
          <wp:simplePos x="0" y="0"/>
          <wp:positionH relativeFrom="column">
            <wp:posOffset>6672</wp:posOffset>
          </wp:positionH>
          <wp:positionV relativeFrom="paragraph">
            <wp:posOffset>62230</wp:posOffset>
          </wp:positionV>
          <wp:extent cx="1645920" cy="469265"/>
          <wp:effectExtent l="0" t="0" r="0" b="6985"/>
          <wp:wrapTight wrapText="bothSides">
            <wp:wrapPolygon edited="0">
              <wp:start x="1250" y="0"/>
              <wp:lineTo x="0" y="2631"/>
              <wp:lineTo x="0" y="15783"/>
              <wp:lineTo x="1250" y="21045"/>
              <wp:lineTo x="1500" y="21045"/>
              <wp:lineTo x="5500" y="21045"/>
              <wp:lineTo x="14250" y="21045"/>
              <wp:lineTo x="17750" y="19291"/>
              <wp:lineTo x="17500" y="14030"/>
              <wp:lineTo x="21250" y="13153"/>
              <wp:lineTo x="21250" y="877"/>
              <wp:lineTo x="5750" y="0"/>
              <wp:lineTo x="1250" y="0"/>
            </wp:wrapPolygon>
          </wp:wrapTight>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partment of Operational Support Logo_Color.png"/>
                  <pic:cNvPicPr/>
                </pic:nvPicPr>
                <pic:blipFill>
                  <a:blip r:embed="rId10"/>
                  <a:stretch>
                    <a:fillRect/>
                  </a:stretch>
                </pic:blipFill>
                <pic:spPr>
                  <a:xfrm>
                    <a:off x="0" y="0"/>
                    <a:ext cx="1645920" cy="469265"/>
                  </a:xfrm>
                  <a:prstGeom prst="rect">
                    <a:avLst/>
                  </a:prstGeom>
                </pic:spPr>
              </pic:pic>
            </a:graphicData>
          </a:graphic>
        </wp:anchor>
      </w:drawing>
    </w:r>
    <w:r w:rsidRPr="001364C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2338"/>
    <w:multiLevelType w:val="multilevel"/>
    <w:tmpl w:val="B9D24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46D3D"/>
    <w:multiLevelType w:val="hybridMultilevel"/>
    <w:tmpl w:val="E3E671E4"/>
    <w:lvl w:ilvl="0" w:tplc="48728C8C">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617E1"/>
    <w:multiLevelType w:val="hybridMultilevel"/>
    <w:tmpl w:val="7062F106"/>
    <w:lvl w:ilvl="0" w:tplc="48728C8C">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F433E"/>
    <w:multiLevelType w:val="hybridMultilevel"/>
    <w:tmpl w:val="DC9E1FDE"/>
    <w:lvl w:ilvl="0" w:tplc="CEE0F7A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24376"/>
    <w:multiLevelType w:val="hybridMultilevel"/>
    <w:tmpl w:val="8654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77E5C"/>
    <w:multiLevelType w:val="hybridMultilevel"/>
    <w:tmpl w:val="A75E421E"/>
    <w:lvl w:ilvl="0" w:tplc="48728C8C">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B6AA4"/>
    <w:multiLevelType w:val="hybridMultilevel"/>
    <w:tmpl w:val="C7E2B440"/>
    <w:lvl w:ilvl="0" w:tplc="48728C8C">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7E42EA"/>
    <w:multiLevelType w:val="hybridMultilevel"/>
    <w:tmpl w:val="A95E20DA"/>
    <w:lvl w:ilvl="0" w:tplc="CEE0F7A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84E6B"/>
    <w:multiLevelType w:val="hybridMultilevel"/>
    <w:tmpl w:val="4C803BE2"/>
    <w:lvl w:ilvl="0" w:tplc="48728C8C">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A5B88"/>
    <w:multiLevelType w:val="hybridMultilevel"/>
    <w:tmpl w:val="3FD8C49A"/>
    <w:lvl w:ilvl="0" w:tplc="48728C8C">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464B9"/>
    <w:multiLevelType w:val="hybridMultilevel"/>
    <w:tmpl w:val="93AC9FDA"/>
    <w:lvl w:ilvl="0" w:tplc="CEE0F7A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665438"/>
    <w:multiLevelType w:val="hybridMultilevel"/>
    <w:tmpl w:val="5450DB86"/>
    <w:lvl w:ilvl="0" w:tplc="CEE0F7A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4927ED"/>
    <w:multiLevelType w:val="hybridMultilevel"/>
    <w:tmpl w:val="B45E32D0"/>
    <w:lvl w:ilvl="0" w:tplc="CEE0F7A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6780F"/>
    <w:multiLevelType w:val="hybridMultilevel"/>
    <w:tmpl w:val="304E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6A3FFD"/>
    <w:multiLevelType w:val="multilevel"/>
    <w:tmpl w:val="03B0CCCE"/>
    <w:styleLink w:val="NumberedParagraphList"/>
    <w:lvl w:ilvl="0">
      <w:start w:val="1"/>
      <w:numFmt w:val="decimal"/>
      <w:lvlText w:val="%1."/>
      <w:lvlJc w:val="left"/>
      <w:pPr>
        <w:tabs>
          <w:tab w:val="num" w:pos="357"/>
        </w:tabs>
        <w:ind w:left="0" w:firstLine="0"/>
      </w:pPr>
      <w:rPr>
        <w:rFonts w:ascii="Arial" w:hAnsi="Arial" w:hint="default"/>
        <w:sz w:val="20"/>
      </w:rPr>
    </w:lvl>
    <w:lvl w:ilvl="1">
      <w:start w:val="1"/>
      <w:numFmt w:val="lowerLetter"/>
      <w:lvlText w:val="%2."/>
      <w:lvlJc w:val="left"/>
      <w:pPr>
        <w:tabs>
          <w:tab w:val="num" w:pos="714"/>
        </w:tabs>
        <w:ind w:left="357" w:firstLine="0"/>
      </w:pPr>
      <w:rPr>
        <w:rFonts w:hint="default"/>
      </w:rPr>
    </w:lvl>
    <w:lvl w:ilvl="2">
      <w:start w:val="1"/>
      <w:numFmt w:val="lowerRoman"/>
      <w:lvlText w:val="%3)"/>
      <w:lvlJc w:val="left"/>
      <w:pPr>
        <w:tabs>
          <w:tab w:val="num" w:pos="1071"/>
        </w:tabs>
        <w:ind w:left="714" w:firstLine="0"/>
      </w:pPr>
      <w:rPr>
        <w:rFonts w:hint="default"/>
      </w:rPr>
    </w:lvl>
    <w:lvl w:ilvl="3">
      <w:start w:val="1"/>
      <w:numFmt w:val="decimal"/>
      <w:lvlText w:val="(%4)"/>
      <w:lvlJc w:val="left"/>
      <w:pPr>
        <w:tabs>
          <w:tab w:val="num" w:pos="1428"/>
        </w:tabs>
        <w:ind w:left="1071" w:firstLine="0"/>
      </w:pPr>
      <w:rPr>
        <w:rFonts w:hint="default"/>
      </w:rPr>
    </w:lvl>
    <w:lvl w:ilvl="4">
      <w:start w:val="1"/>
      <w:numFmt w:val="lowerLetter"/>
      <w:lvlText w:val="(%5)"/>
      <w:lvlJc w:val="left"/>
      <w:pPr>
        <w:tabs>
          <w:tab w:val="num" w:pos="1785"/>
        </w:tabs>
        <w:ind w:left="1428" w:firstLine="0"/>
      </w:pPr>
      <w:rPr>
        <w:rFonts w:hint="default"/>
      </w:rPr>
    </w:lvl>
    <w:lvl w:ilvl="5">
      <w:start w:val="1"/>
      <w:numFmt w:val="lowerRoman"/>
      <w:lvlText w:val="(%6)"/>
      <w:lvlJc w:val="left"/>
      <w:pPr>
        <w:tabs>
          <w:tab w:val="num" w:pos="2142"/>
        </w:tabs>
        <w:ind w:left="1785" w:firstLine="0"/>
      </w:pPr>
      <w:rPr>
        <w:rFonts w:hint="default"/>
      </w:rPr>
    </w:lvl>
    <w:lvl w:ilvl="6">
      <w:start w:val="1"/>
      <w:numFmt w:val="decimal"/>
      <w:lvlText w:val="%7."/>
      <w:lvlJc w:val="left"/>
      <w:pPr>
        <w:tabs>
          <w:tab w:val="num" w:pos="2499"/>
        </w:tabs>
        <w:ind w:left="2142" w:firstLine="0"/>
      </w:pPr>
      <w:rPr>
        <w:rFonts w:hint="default"/>
      </w:rPr>
    </w:lvl>
    <w:lvl w:ilvl="7">
      <w:start w:val="1"/>
      <w:numFmt w:val="lowerLetter"/>
      <w:lvlText w:val="%8."/>
      <w:lvlJc w:val="left"/>
      <w:pPr>
        <w:tabs>
          <w:tab w:val="num" w:pos="2856"/>
        </w:tabs>
        <w:ind w:left="2499" w:firstLine="0"/>
      </w:pPr>
      <w:rPr>
        <w:rFonts w:hint="default"/>
      </w:rPr>
    </w:lvl>
    <w:lvl w:ilvl="8">
      <w:start w:val="1"/>
      <w:numFmt w:val="lowerRoman"/>
      <w:lvlText w:val="%9."/>
      <w:lvlJc w:val="left"/>
      <w:pPr>
        <w:tabs>
          <w:tab w:val="num" w:pos="3213"/>
        </w:tabs>
        <w:ind w:left="2856" w:firstLine="0"/>
      </w:pPr>
      <w:rPr>
        <w:rFonts w:hint="default"/>
      </w:rPr>
    </w:lvl>
  </w:abstractNum>
  <w:abstractNum w:abstractNumId="15" w15:restartNumberingAfterBreak="0">
    <w:nsid w:val="2D6F2A67"/>
    <w:multiLevelType w:val="hybridMultilevel"/>
    <w:tmpl w:val="F46219C0"/>
    <w:lvl w:ilvl="0" w:tplc="CEE0F7A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717334"/>
    <w:multiLevelType w:val="hybridMultilevel"/>
    <w:tmpl w:val="A25E77CE"/>
    <w:lvl w:ilvl="0" w:tplc="B692B35C">
      <w:start w:val="1"/>
      <w:numFmt w:val="decimal"/>
      <w:pStyle w:val="NormalNumbered"/>
      <w:lvlText w:val="%1."/>
      <w:lvlJc w:val="left"/>
      <w:pPr>
        <w:ind w:left="357" w:hanging="357"/>
      </w:pPr>
      <w:rPr>
        <w:rFonts w:hint="default"/>
      </w:rPr>
    </w:lvl>
    <w:lvl w:ilvl="1" w:tplc="4D10E8F6" w:tentative="1">
      <w:start w:val="1"/>
      <w:numFmt w:val="lowerLetter"/>
      <w:lvlText w:val="%2."/>
      <w:lvlJc w:val="left"/>
      <w:pPr>
        <w:ind w:left="1364" w:hanging="360"/>
      </w:pPr>
    </w:lvl>
    <w:lvl w:ilvl="2" w:tplc="D5165F52" w:tentative="1">
      <w:start w:val="1"/>
      <w:numFmt w:val="lowerRoman"/>
      <w:lvlText w:val="%3."/>
      <w:lvlJc w:val="right"/>
      <w:pPr>
        <w:ind w:left="2084" w:hanging="180"/>
      </w:pPr>
    </w:lvl>
    <w:lvl w:ilvl="3" w:tplc="4600CE6A" w:tentative="1">
      <w:start w:val="1"/>
      <w:numFmt w:val="decimal"/>
      <w:lvlText w:val="%4."/>
      <w:lvlJc w:val="left"/>
      <w:pPr>
        <w:ind w:left="2804" w:hanging="360"/>
      </w:pPr>
    </w:lvl>
    <w:lvl w:ilvl="4" w:tplc="609E27CE" w:tentative="1">
      <w:start w:val="1"/>
      <w:numFmt w:val="lowerLetter"/>
      <w:lvlText w:val="%5."/>
      <w:lvlJc w:val="left"/>
      <w:pPr>
        <w:ind w:left="3524" w:hanging="360"/>
      </w:pPr>
    </w:lvl>
    <w:lvl w:ilvl="5" w:tplc="7BE80634" w:tentative="1">
      <w:start w:val="1"/>
      <w:numFmt w:val="lowerRoman"/>
      <w:lvlText w:val="%6."/>
      <w:lvlJc w:val="right"/>
      <w:pPr>
        <w:ind w:left="4244" w:hanging="180"/>
      </w:pPr>
    </w:lvl>
    <w:lvl w:ilvl="6" w:tplc="4E6C1024" w:tentative="1">
      <w:start w:val="1"/>
      <w:numFmt w:val="decimal"/>
      <w:lvlText w:val="%7."/>
      <w:lvlJc w:val="left"/>
      <w:pPr>
        <w:ind w:left="4964" w:hanging="360"/>
      </w:pPr>
    </w:lvl>
    <w:lvl w:ilvl="7" w:tplc="89F03216" w:tentative="1">
      <w:start w:val="1"/>
      <w:numFmt w:val="lowerLetter"/>
      <w:lvlText w:val="%8."/>
      <w:lvlJc w:val="left"/>
      <w:pPr>
        <w:ind w:left="5684" w:hanging="360"/>
      </w:pPr>
    </w:lvl>
    <w:lvl w:ilvl="8" w:tplc="E092DD22" w:tentative="1">
      <w:start w:val="1"/>
      <w:numFmt w:val="lowerRoman"/>
      <w:lvlText w:val="%9."/>
      <w:lvlJc w:val="right"/>
      <w:pPr>
        <w:ind w:left="6404" w:hanging="180"/>
      </w:pPr>
    </w:lvl>
  </w:abstractNum>
  <w:abstractNum w:abstractNumId="17" w15:restartNumberingAfterBreak="0">
    <w:nsid w:val="2EA24622"/>
    <w:multiLevelType w:val="hybridMultilevel"/>
    <w:tmpl w:val="A5705876"/>
    <w:lvl w:ilvl="0" w:tplc="CEE0F7A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B1B6F"/>
    <w:multiLevelType w:val="hybridMultilevel"/>
    <w:tmpl w:val="5922CBC8"/>
    <w:lvl w:ilvl="0" w:tplc="CEE0F7A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8E41A9"/>
    <w:multiLevelType w:val="hybridMultilevel"/>
    <w:tmpl w:val="460EE784"/>
    <w:lvl w:ilvl="0" w:tplc="CEE0F7A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D3691B"/>
    <w:multiLevelType w:val="hybridMultilevel"/>
    <w:tmpl w:val="E0C80AD0"/>
    <w:lvl w:ilvl="0" w:tplc="48728C8C">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A35A9"/>
    <w:multiLevelType w:val="hybridMultilevel"/>
    <w:tmpl w:val="934C5106"/>
    <w:lvl w:ilvl="0" w:tplc="CEE0F7A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91187A"/>
    <w:multiLevelType w:val="multilevel"/>
    <w:tmpl w:val="50F6535C"/>
    <w:styleLink w:val="ListBulletFull"/>
    <w:lvl w:ilvl="0">
      <w:start w:val="1"/>
      <w:numFmt w:val="bullet"/>
      <w:lvlText w:val=""/>
      <w:lvlJc w:val="left"/>
      <w:pPr>
        <w:tabs>
          <w:tab w:val="num" w:pos="360"/>
        </w:tabs>
        <w:ind w:left="357" w:hanging="357"/>
      </w:pPr>
      <w:rPr>
        <w:rFonts w:ascii="Symbol" w:hAnsi="Symbol" w:hint="default"/>
        <w:color w:val="1D99DF"/>
        <w:sz w:val="24"/>
        <w:szCs w:val="20"/>
      </w:rPr>
    </w:lvl>
    <w:lvl w:ilvl="1">
      <w:start w:val="1"/>
      <w:numFmt w:val="bullet"/>
      <w:lvlText w:val="–"/>
      <w:lvlJc w:val="left"/>
      <w:pPr>
        <w:ind w:left="714" w:hanging="357"/>
      </w:pPr>
      <w:rPr>
        <w:rFonts w:ascii="Arial" w:hAnsi="Arial" w:hint="default"/>
        <w:color w:val="0A84C0"/>
      </w:rPr>
    </w:lvl>
    <w:lvl w:ilvl="2">
      <w:start w:val="1"/>
      <w:numFmt w:val="bullet"/>
      <w:lvlText w:val=""/>
      <w:lvlJc w:val="left"/>
      <w:pPr>
        <w:tabs>
          <w:tab w:val="num" w:pos="1074"/>
        </w:tabs>
        <w:ind w:left="1071" w:hanging="357"/>
      </w:pPr>
      <w:rPr>
        <w:rFonts w:ascii="Wingdings" w:hAnsi="Wingdings" w:hint="default"/>
      </w:rPr>
    </w:lvl>
    <w:lvl w:ilvl="3">
      <w:start w:val="1"/>
      <w:numFmt w:val="bullet"/>
      <w:lvlText w:val=""/>
      <w:lvlJc w:val="left"/>
      <w:pPr>
        <w:tabs>
          <w:tab w:val="num" w:pos="1431"/>
        </w:tabs>
        <w:ind w:left="1428" w:hanging="357"/>
      </w:pPr>
      <w:rPr>
        <w:rFonts w:ascii="Symbol" w:hAnsi="Symbol" w:hint="default"/>
      </w:rPr>
    </w:lvl>
    <w:lvl w:ilvl="4">
      <w:start w:val="1"/>
      <w:numFmt w:val="bullet"/>
      <w:lvlText w:val="o"/>
      <w:lvlJc w:val="left"/>
      <w:pPr>
        <w:tabs>
          <w:tab w:val="num" w:pos="1788"/>
        </w:tabs>
        <w:ind w:left="1785" w:hanging="357"/>
      </w:pPr>
      <w:rPr>
        <w:rFonts w:ascii="Courier New" w:hAnsi="Courier New" w:hint="default"/>
      </w:rPr>
    </w:lvl>
    <w:lvl w:ilvl="5">
      <w:start w:val="1"/>
      <w:numFmt w:val="bullet"/>
      <w:lvlText w:val=""/>
      <w:lvlJc w:val="left"/>
      <w:pPr>
        <w:tabs>
          <w:tab w:val="num" w:pos="2145"/>
        </w:tabs>
        <w:ind w:left="2142" w:hanging="357"/>
      </w:pPr>
      <w:rPr>
        <w:rFonts w:ascii="Wingdings" w:hAnsi="Wingdings" w:hint="default"/>
      </w:rPr>
    </w:lvl>
    <w:lvl w:ilvl="6">
      <w:start w:val="1"/>
      <w:numFmt w:val="bullet"/>
      <w:lvlText w:val=""/>
      <w:lvlJc w:val="left"/>
      <w:pPr>
        <w:tabs>
          <w:tab w:val="num" w:pos="2502"/>
        </w:tabs>
        <w:ind w:left="2499" w:hanging="357"/>
      </w:pPr>
      <w:rPr>
        <w:rFonts w:ascii="Symbol" w:hAnsi="Symbol" w:hint="default"/>
      </w:rPr>
    </w:lvl>
    <w:lvl w:ilvl="7">
      <w:start w:val="1"/>
      <w:numFmt w:val="bullet"/>
      <w:lvlText w:val="o"/>
      <w:lvlJc w:val="left"/>
      <w:pPr>
        <w:tabs>
          <w:tab w:val="num" w:pos="2859"/>
        </w:tabs>
        <w:ind w:left="2856" w:hanging="357"/>
      </w:pPr>
      <w:rPr>
        <w:rFonts w:ascii="Courier New" w:hAnsi="Courier New" w:hint="default"/>
      </w:rPr>
    </w:lvl>
    <w:lvl w:ilvl="8">
      <w:start w:val="1"/>
      <w:numFmt w:val="bullet"/>
      <w:lvlText w:val=""/>
      <w:lvlJc w:val="left"/>
      <w:pPr>
        <w:tabs>
          <w:tab w:val="num" w:pos="3216"/>
        </w:tabs>
        <w:ind w:left="3213" w:hanging="357"/>
      </w:pPr>
      <w:rPr>
        <w:rFonts w:ascii="Wingdings" w:hAnsi="Wingdings" w:hint="default"/>
      </w:rPr>
    </w:lvl>
  </w:abstractNum>
  <w:abstractNum w:abstractNumId="23" w15:restartNumberingAfterBreak="0">
    <w:nsid w:val="3D052A62"/>
    <w:multiLevelType w:val="hybridMultilevel"/>
    <w:tmpl w:val="6324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970C5F"/>
    <w:multiLevelType w:val="hybridMultilevel"/>
    <w:tmpl w:val="A6688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83684D"/>
    <w:multiLevelType w:val="multilevel"/>
    <w:tmpl w:val="A404D8E6"/>
    <w:lvl w:ilvl="0">
      <w:start w:val="1"/>
      <w:numFmt w:val="bullet"/>
      <w:lvlText w:val=""/>
      <w:lvlJc w:val="left"/>
      <w:pPr>
        <w:tabs>
          <w:tab w:val="num" w:pos="360"/>
        </w:tabs>
        <w:ind w:left="357" w:hanging="357"/>
      </w:pPr>
      <w:rPr>
        <w:rFonts w:ascii="Symbol" w:hAnsi="Symbol" w:hint="default"/>
        <w:color w:val="1D99DF"/>
        <w:sz w:val="24"/>
        <w:szCs w:val="20"/>
      </w:rPr>
    </w:lvl>
    <w:lvl w:ilvl="1">
      <w:start w:val="1"/>
      <w:numFmt w:val="bullet"/>
      <w:pStyle w:val="ListSubBullets"/>
      <w:lvlText w:val="-"/>
      <w:lvlJc w:val="left"/>
      <w:pPr>
        <w:ind w:left="714" w:hanging="357"/>
      </w:pPr>
      <w:rPr>
        <w:rFonts w:ascii="Arial" w:hAnsi="Arial" w:cs="Arial" w:hint="default"/>
        <w:color w:val="3CBBED" w:themeColor="text1"/>
        <w:sz w:val="24"/>
        <w:szCs w:val="20"/>
      </w:rPr>
    </w:lvl>
    <w:lvl w:ilvl="2">
      <w:start w:val="1"/>
      <w:numFmt w:val="bullet"/>
      <w:lvlText w:val=""/>
      <w:lvlJc w:val="left"/>
      <w:pPr>
        <w:tabs>
          <w:tab w:val="num" w:pos="1074"/>
        </w:tabs>
        <w:ind w:left="1071" w:hanging="357"/>
      </w:pPr>
      <w:rPr>
        <w:rFonts w:ascii="Wingdings" w:hAnsi="Wingdings" w:hint="default"/>
      </w:rPr>
    </w:lvl>
    <w:lvl w:ilvl="3">
      <w:start w:val="1"/>
      <w:numFmt w:val="bullet"/>
      <w:lvlText w:val=""/>
      <w:lvlJc w:val="left"/>
      <w:pPr>
        <w:tabs>
          <w:tab w:val="num" w:pos="1431"/>
        </w:tabs>
        <w:ind w:left="1428" w:hanging="357"/>
      </w:pPr>
      <w:rPr>
        <w:rFonts w:ascii="Symbol" w:hAnsi="Symbol" w:hint="default"/>
      </w:rPr>
    </w:lvl>
    <w:lvl w:ilvl="4">
      <w:start w:val="1"/>
      <w:numFmt w:val="bullet"/>
      <w:lvlText w:val="o"/>
      <w:lvlJc w:val="left"/>
      <w:pPr>
        <w:tabs>
          <w:tab w:val="num" w:pos="1788"/>
        </w:tabs>
        <w:ind w:left="1785" w:hanging="357"/>
      </w:pPr>
      <w:rPr>
        <w:rFonts w:ascii="Courier New" w:hAnsi="Courier New" w:hint="default"/>
      </w:rPr>
    </w:lvl>
    <w:lvl w:ilvl="5">
      <w:start w:val="1"/>
      <w:numFmt w:val="bullet"/>
      <w:lvlText w:val=""/>
      <w:lvlJc w:val="left"/>
      <w:pPr>
        <w:tabs>
          <w:tab w:val="num" w:pos="2145"/>
        </w:tabs>
        <w:ind w:left="2142" w:hanging="357"/>
      </w:pPr>
      <w:rPr>
        <w:rFonts w:ascii="Wingdings" w:hAnsi="Wingdings" w:hint="default"/>
      </w:rPr>
    </w:lvl>
    <w:lvl w:ilvl="6">
      <w:start w:val="1"/>
      <w:numFmt w:val="bullet"/>
      <w:lvlText w:val=""/>
      <w:lvlJc w:val="left"/>
      <w:pPr>
        <w:tabs>
          <w:tab w:val="num" w:pos="2502"/>
        </w:tabs>
        <w:ind w:left="2499" w:hanging="357"/>
      </w:pPr>
      <w:rPr>
        <w:rFonts w:ascii="Symbol" w:hAnsi="Symbol" w:hint="default"/>
      </w:rPr>
    </w:lvl>
    <w:lvl w:ilvl="7">
      <w:start w:val="1"/>
      <w:numFmt w:val="bullet"/>
      <w:lvlText w:val="o"/>
      <w:lvlJc w:val="left"/>
      <w:pPr>
        <w:tabs>
          <w:tab w:val="num" w:pos="2859"/>
        </w:tabs>
        <w:ind w:left="2856" w:hanging="357"/>
      </w:pPr>
      <w:rPr>
        <w:rFonts w:ascii="Courier New" w:hAnsi="Courier New" w:hint="default"/>
      </w:rPr>
    </w:lvl>
    <w:lvl w:ilvl="8">
      <w:start w:val="1"/>
      <w:numFmt w:val="bullet"/>
      <w:lvlText w:val=""/>
      <w:lvlJc w:val="left"/>
      <w:pPr>
        <w:tabs>
          <w:tab w:val="num" w:pos="3216"/>
        </w:tabs>
        <w:ind w:left="3213" w:hanging="357"/>
      </w:pPr>
      <w:rPr>
        <w:rFonts w:ascii="Wingdings" w:hAnsi="Wingdings" w:hint="default"/>
      </w:rPr>
    </w:lvl>
  </w:abstractNum>
  <w:abstractNum w:abstractNumId="26" w15:restartNumberingAfterBreak="0">
    <w:nsid w:val="46946F4F"/>
    <w:multiLevelType w:val="hybridMultilevel"/>
    <w:tmpl w:val="D0B092C0"/>
    <w:lvl w:ilvl="0" w:tplc="CEE0F7A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A01541"/>
    <w:multiLevelType w:val="hybridMultilevel"/>
    <w:tmpl w:val="07D4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652E12"/>
    <w:multiLevelType w:val="hybridMultilevel"/>
    <w:tmpl w:val="38A2FE86"/>
    <w:lvl w:ilvl="0" w:tplc="FFFFFFFF">
      <w:start w:val="1"/>
      <w:numFmt w:val="decimal"/>
      <w:lvlText w:val="%1."/>
      <w:lvlJc w:val="left"/>
      <w:pPr>
        <w:ind w:left="360" w:hanging="360"/>
      </w:pPr>
    </w:lvl>
    <w:lvl w:ilvl="1" w:tplc="E48C64EE">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F3607F8"/>
    <w:multiLevelType w:val="hybridMultilevel"/>
    <w:tmpl w:val="D040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307999"/>
    <w:multiLevelType w:val="hybridMultilevel"/>
    <w:tmpl w:val="F37C8374"/>
    <w:lvl w:ilvl="0" w:tplc="CEE0F7A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32E00"/>
    <w:multiLevelType w:val="hybridMultilevel"/>
    <w:tmpl w:val="D5F82120"/>
    <w:lvl w:ilvl="0" w:tplc="CEE0F7A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D2748B"/>
    <w:multiLevelType w:val="multilevel"/>
    <w:tmpl w:val="03B0CCCE"/>
    <w:lvl w:ilvl="0">
      <w:start w:val="1"/>
      <w:numFmt w:val="decimal"/>
      <w:pStyle w:val="ListNumbers"/>
      <w:lvlText w:val="%1."/>
      <w:lvlJc w:val="left"/>
      <w:pPr>
        <w:tabs>
          <w:tab w:val="num" w:pos="357"/>
        </w:tabs>
        <w:ind w:left="0" w:firstLine="0"/>
      </w:pPr>
      <w:rPr>
        <w:rFonts w:ascii="Arial" w:hAnsi="Arial" w:hint="default"/>
        <w:sz w:val="20"/>
      </w:rPr>
    </w:lvl>
    <w:lvl w:ilvl="1">
      <w:start w:val="1"/>
      <w:numFmt w:val="lowerLetter"/>
      <w:pStyle w:val="ListSubAlphabet"/>
      <w:lvlText w:val="%2."/>
      <w:lvlJc w:val="left"/>
      <w:pPr>
        <w:tabs>
          <w:tab w:val="num" w:pos="714"/>
        </w:tabs>
        <w:ind w:left="357" w:firstLine="0"/>
      </w:pPr>
      <w:rPr>
        <w:rFonts w:hint="default"/>
      </w:rPr>
    </w:lvl>
    <w:lvl w:ilvl="2">
      <w:start w:val="1"/>
      <w:numFmt w:val="lowerRoman"/>
      <w:lvlText w:val="%3)"/>
      <w:lvlJc w:val="left"/>
      <w:pPr>
        <w:tabs>
          <w:tab w:val="num" w:pos="1071"/>
        </w:tabs>
        <w:ind w:left="714" w:firstLine="0"/>
      </w:pPr>
      <w:rPr>
        <w:rFonts w:hint="default"/>
      </w:rPr>
    </w:lvl>
    <w:lvl w:ilvl="3">
      <w:start w:val="1"/>
      <w:numFmt w:val="decimal"/>
      <w:lvlText w:val="(%4)"/>
      <w:lvlJc w:val="left"/>
      <w:pPr>
        <w:tabs>
          <w:tab w:val="num" w:pos="1428"/>
        </w:tabs>
        <w:ind w:left="1071" w:firstLine="0"/>
      </w:pPr>
      <w:rPr>
        <w:rFonts w:hint="default"/>
      </w:rPr>
    </w:lvl>
    <w:lvl w:ilvl="4">
      <w:start w:val="1"/>
      <w:numFmt w:val="lowerLetter"/>
      <w:lvlText w:val="(%5)"/>
      <w:lvlJc w:val="left"/>
      <w:pPr>
        <w:tabs>
          <w:tab w:val="num" w:pos="1785"/>
        </w:tabs>
        <w:ind w:left="1428" w:firstLine="0"/>
      </w:pPr>
      <w:rPr>
        <w:rFonts w:hint="default"/>
      </w:rPr>
    </w:lvl>
    <w:lvl w:ilvl="5">
      <w:start w:val="1"/>
      <w:numFmt w:val="lowerRoman"/>
      <w:lvlText w:val="(%6)"/>
      <w:lvlJc w:val="left"/>
      <w:pPr>
        <w:tabs>
          <w:tab w:val="num" w:pos="2142"/>
        </w:tabs>
        <w:ind w:left="1785" w:firstLine="0"/>
      </w:pPr>
      <w:rPr>
        <w:rFonts w:hint="default"/>
      </w:rPr>
    </w:lvl>
    <w:lvl w:ilvl="6">
      <w:start w:val="1"/>
      <w:numFmt w:val="decimal"/>
      <w:lvlText w:val="%7."/>
      <w:lvlJc w:val="left"/>
      <w:pPr>
        <w:tabs>
          <w:tab w:val="num" w:pos="2499"/>
        </w:tabs>
        <w:ind w:left="2142" w:firstLine="0"/>
      </w:pPr>
      <w:rPr>
        <w:rFonts w:hint="default"/>
      </w:rPr>
    </w:lvl>
    <w:lvl w:ilvl="7">
      <w:start w:val="1"/>
      <w:numFmt w:val="lowerLetter"/>
      <w:lvlText w:val="%8."/>
      <w:lvlJc w:val="left"/>
      <w:pPr>
        <w:tabs>
          <w:tab w:val="num" w:pos="2856"/>
        </w:tabs>
        <w:ind w:left="2499" w:firstLine="0"/>
      </w:pPr>
      <w:rPr>
        <w:rFonts w:hint="default"/>
      </w:rPr>
    </w:lvl>
    <w:lvl w:ilvl="8">
      <w:start w:val="1"/>
      <w:numFmt w:val="lowerRoman"/>
      <w:lvlText w:val="%9."/>
      <w:lvlJc w:val="left"/>
      <w:pPr>
        <w:tabs>
          <w:tab w:val="num" w:pos="3213"/>
        </w:tabs>
        <w:ind w:left="2856" w:firstLine="0"/>
      </w:pPr>
      <w:rPr>
        <w:rFonts w:hint="default"/>
      </w:rPr>
    </w:lvl>
  </w:abstractNum>
  <w:abstractNum w:abstractNumId="33" w15:restartNumberingAfterBreak="0">
    <w:nsid w:val="5BE80B0A"/>
    <w:multiLevelType w:val="singleLevel"/>
    <w:tmpl w:val="228480DE"/>
    <w:lvl w:ilvl="0">
      <w:start w:val="1"/>
      <w:numFmt w:val="bullet"/>
      <w:pStyle w:val="ListSubBullets0"/>
      <w:lvlText w:val=""/>
      <w:lvlJc w:val="left"/>
      <w:pPr>
        <w:tabs>
          <w:tab w:val="num" w:pos="360"/>
        </w:tabs>
        <w:ind w:left="357" w:hanging="357"/>
      </w:pPr>
      <w:rPr>
        <w:rFonts w:ascii="Symbol" w:hAnsi="Symbol" w:cs="Symbol" w:hint="default"/>
        <w:color w:val="3CBBED" w:themeColor="text1"/>
        <w:sz w:val="24"/>
        <w:szCs w:val="20"/>
      </w:rPr>
    </w:lvl>
  </w:abstractNum>
  <w:abstractNum w:abstractNumId="34" w15:restartNumberingAfterBreak="0">
    <w:nsid w:val="5CD778F7"/>
    <w:multiLevelType w:val="hybridMultilevel"/>
    <w:tmpl w:val="FADA3428"/>
    <w:lvl w:ilvl="0" w:tplc="CEE0F7A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930A8F"/>
    <w:multiLevelType w:val="hybridMultilevel"/>
    <w:tmpl w:val="1C509FD0"/>
    <w:lvl w:ilvl="0" w:tplc="ABC2B7E8">
      <w:start w:val="1"/>
      <w:numFmt w:val="bullet"/>
      <w:pStyle w:val="2ndlevelBullet"/>
      <w:lvlText w:val=""/>
      <w:lvlJc w:val="left"/>
      <w:pPr>
        <w:tabs>
          <w:tab w:val="num" w:pos="717"/>
        </w:tabs>
        <w:ind w:left="717" w:hanging="360"/>
      </w:pPr>
      <w:rPr>
        <w:rFonts w:ascii="Symbol" w:hAnsi="Symbol" w:hint="default"/>
        <w:color w:val="1D99DF"/>
        <w:sz w:val="20"/>
        <w:szCs w:val="20"/>
      </w:rPr>
    </w:lvl>
    <w:lvl w:ilvl="1" w:tplc="DADA8802">
      <w:start w:val="1"/>
      <w:numFmt w:val="lowerLetter"/>
      <w:pStyle w:val="2ndlevelBullet"/>
      <w:lvlText w:val="%2."/>
      <w:lvlJc w:val="left"/>
      <w:pPr>
        <w:ind w:left="1437" w:hanging="360"/>
      </w:pPr>
    </w:lvl>
    <w:lvl w:ilvl="2" w:tplc="25266E92" w:tentative="1">
      <w:start w:val="1"/>
      <w:numFmt w:val="lowerRoman"/>
      <w:lvlText w:val="%3."/>
      <w:lvlJc w:val="right"/>
      <w:pPr>
        <w:ind w:left="2157" w:hanging="180"/>
      </w:pPr>
    </w:lvl>
    <w:lvl w:ilvl="3" w:tplc="5F42D332" w:tentative="1">
      <w:start w:val="1"/>
      <w:numFmt w:val="decimal"/>
      <w:lvlText w:val="%4."/>
      <w:lvlJc w:val="left"/>
      <w:pPr>
        <w:ind w:left="2877" w:hanging="360"/>
      </w:pPr>
    </w:lvl>
    <w:lvl w:ilvl="4" w:tplc="DE5637C4" w:tentative="1">
      <w:start w:val="1"/>
      <w:numFmt w:val="lowerLetter"/>
      <w:lvlText w:val="%5."/>
      <w:lvlJc w:val="left"/>
      <w:pPr>
        <w:ind w:left="3597" w:hanging="360"/>
      </w:pPr>
    </w:lvl>
    <w:lvl w:ilvl="5" w:tplc="D3D899B8" w:tentative="1">
      <w:start w:val="1"/>
      <w:numFmt w:val="lowerRoman"/>
      <w:lvlText w:val="%6."/>
      <w:lvlJc w:val="right"/>
      <w:pPr>
        <w:ind w:left="4317" w:hanging="180"/>
      </w:pPr>
    </w:lvl>
    <w:lvl w:ilvl="6" w:tplc="98A80A2E" w:tentative="1">
      <w:start w:val="1"/>
      <w:numFmt w:val="decimal"/>
      <w:lvlText w:val="%7."/>
      <w:lvlJc w:val="left"/>
      <w:pPr>
        <w:ind w:left="5037" w:hanging="360"/>
      </w:pPr>
    </w:lvl>
    <w:lvl w:ilvl="7" w:tplc="E3EEBC16" w:tentative="1">
      <w:start w:val="1"/>
      <w:numFmt w:val="lowerLetter"/>
      <w:lvlText w:val="%8."/>
      <w:lvlJc w:val="left"/>
      <w:pPr>
        <w:ind w:left="5757" w:hanging="360"/>
      </w:pPr>
    </w:lvl>
    <w:lvl w:ilvl="8" w:tplc="3148FD3A" w:tentative="1">
      <w:start w:val="1"/>
      <w:numFmt w:val="lowerRoman"/>
      <w:lvlText w:val="%9."/>
      <w:lvlJc w:val="right"/>
      <w:pPr>
        <w:ind w:left="6477" w:hanging="180"/>
      </w:pPr>
    </w:lvl>
  </w:abstractNum>
  <w:abstractNum w:abstractNumId="36" w15:restartNumberingAfterBreak="0">
    <w:nsid w:val="65A70B75"/>
    <w:multiLevelType w:val="hybridMultilevel"/>
    <w:tmpl w:val="705E4D64"/>
    <w:lvl w:ilvl="0" w:tplc="48728C8C">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C22F3F"/>
    <w:multiLevelType w:val="hybridMultilevel"/>
    <w:tmpl w:val="7A7A2256"/>
    <w:lvl w:ilvl="0" w:tplc="2F6CD28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850BD2"/>
    <w:multiLevelType w:val="hybridMultilevel"/>
    <w:tmpl w:val="2C8EADA2"/>
    <w:lvl w:ilvl="0" w:tplc="48728C8C">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427A84"/>
    <w:multiLevelType w:val="hybridMultilevel"/>
    <w:tmpl w:val="D4E03398"/>
    <w:lvl w:ilvl="0" w:tplc="2F6CD28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2B4993"/>
    <w:multiLevelType w:val="hybridMultilevel"/>
    <w:tmpl w:val="8CDA249A"/>
    <w:lvl w:ilvl="0" w:tplc="48728C8C">
      <w:numFmt w:val="bullet"/>
      <w:lvlText w:val="•"/>
      <w:lvlJc w:val="left"/>
      <w:pPr>
        <w:ind w:left="720" w:hanging="360"/>
      </w:pPr>
      <w:rPr>
        <w:rFonts w:ascii="Arial" w:eastAsia="SimSu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E87BCD"/>
    <w:multiLevelType w:val="hybridMultilevel"/>
    <w:tmpl w:val="7E84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182BBC"/>
    <w:multiLevelType w:val="hybridMultilevel"/>
    <w:tmpl w:val="EA344D9E"/>
    <w:lvl w:ilvl="0" w:tplc="48728C8C">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CC282A"/>
    <w:multiLevelType w:val="hybridMultilevel"/>
    <w:tmpl w:val="0EAC5A72"/>
    <w:lvl w:ilvl="0" w:tplc="CEE0F7A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A609FB"/>
    <w:multiLevelType w:val="hybridMultilevel"/>
    <w:tmpl w:val="2B16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8F0191"/>
    <w:multiLevelType w:val="hybridMultilevel"/>
    <w:tmpl w:val="817AC022"/>
    <w:lvl w:ilvl="0" w:tplc="48728C8C">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C0484E"/>
    <w:multiLevelType w:val="hybridMultilevel"/>
    <w:tmpl w:val="210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D11DB0"/>
    <w:multiLevelType w:val="hybridMultilevel"/>
    <w:tmpl w:val="38DE2E24"/>
    <w:lvl w:ilvl="0" w:tplc="48728C8C">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364138">
    <w:abstractNumId w:val="14"/>
  </w:num>
  <w:num w:numId="2" w16cid:durableId="1627658344">
    <w:abstractNumId w:val="35"/>
  </w:num>
  <w:num w:numId="3" w16cid:durableId="1160459692">
    <w:abstractNumId w:val="28"/>
  </w:num>
  <w:num w:numId="4" w16cid:durableId="561449215">
    <w:abstractNumId w:val="22"/>
  </w:num>
  <w:num w:numId="5" w16cid:durableId="294331671">
    <w:abstractNumId w:val="32"/>
  </w:num>
  <w:num w:numId="6" w16cid:durableId="989094472">
    <w:abstractNumId w:val="33"/>
  </w:num>
  <w:num w:numId="7" w16cid:durableId="1273198252">
    <w:abstractNumId w:val="16"/>
  </w:num>
  <w:num w:numId="8" w16cid:durableId="503476065">
    <w:abstractNumId w:val="25"/>
  </w:num>
  <w:num w:numId="9" w16cid:durableId="819419791">
    <w:abstractNumId w:val="30"/>
  </w:num>
  <w:num w:numId="10" w16cid:durableId="1285579431">
    <w:abstractNumId w:val="37"/>
  </w:num>
  <w:num w:numId="11" w16cid:durableId="598375184">
    <w:abstractNumId w:val="39"/>
  </w:num>
  <w:num w:numId="12" w16cid:durableId="2038114944">
    <w:abstractNumId w:val="9"/>
  </w:num>
  <w:num w:numId="13" w16cid:durableId="1566914570">
    <w:abstractNumId w:val="5"/>
  </w:num>
  <w:num w:numId="14" w16cid:durableId="1850362511">
    <w:abstractNumId w:val="8"/>
  </w:num>
  <w:num w:numId="15" w16cid:durableId="818957376">
    <w:abstractNumId w:val="40"/>
  </w:num>
  <w:num w:numId="16" w16cid:durableId="1972007860">
    <w:abstractNumId w:val="2"/>
  </w:num>
  <w:num w:numId="17" w16cid:durableId="272396538">
    <w:abstractNumId w:val="47"/>
  </w:num>
  <w:num w:numId="18" w16cid:durableId="1737239954">
    <w:abstractNumId w:val="38"/>
  </w:num>
  <w:num w:numId="19" w16cid:durableId="1255432036">
    <w:abstractNumId w:val="20"/>
  </w:num>
  <w:num w:numId="20" w16cid:durableId="1073158571">
    <w:abstractNumId w:val="1"/>
  </w:num>
  <w:num w:numId="21" w16cid:durableId="1718967084">
    <w:abstractNumId w:val="42"/>
  </w:num>
  <w:num w:numId="22" w16cid:durableId="649484544">
    <w:abstractNumId w:val="6"/>
  </w:num>
  <w:num w:numId="23" w16cid:durableId="1980332012">
    <w:abstractNumId w:val="45"/>
  </w:num>
  <w:num w:numId="24" w16cid:durableId="462191506">
    <w:abstractNumId w:val="36"/>
  </w:num>
  <w:num w:numId="25" w16cid:durableId="178468857">
    <w:abstractNumId w:val="7"/>
  </w:num>
  <w:num w:numId="26" w16cid:durableId="707292296">
    <w:abstractNumId w:val="34"/>
  </w:num>
  <w:num w:numId="27" w16cid:durableId="1877500223">
    <w:abstractNumId w:val="43"/>
  </w:num>
  <w:num w:numId="28" w16cid:durableId="820384316">
    <w:abstractNumId w:val="18"/>
  </w:num>
  <w:num w:numId="29" w16cid:durableId="554975617">
    <w:abstractNumId w:val="21"/>
  </w:num>
  <w:num w:numId="30" w16cid:durableId="1053382364">
    <w:abstractNumId w:val="3"/>
  </w:num>
  <w:num w:numId="31" w16cid:durableId="183521169">
    <w:abstractNumId w:val="19"/>
  </w:num>
  <w:num w:numId="32" w16cid:durableId="233659499">
    <w:abstractNumId w:val="15"/>
  </w:num>
  <w:num w:numId="33" w16cid:durableId="1939362922">
    <w:abstractNumId w:val="12"/>
  </w:num>
  <w:num w:numId="34" w16cid:durableId="1614361106">
    <w:abstractNumId w:val="10"/>
  </w:num>
  <w:num w:numId="35" w16cid:durableId="130177285">
    <w:abstractNumId w:val="31"/>
  </w:num>
  <w:num w:numId="36" w16cid:durableId="552887600">
    <w:abstractNumId w:val="17"/>
  </w:num>
  <w:num w:numId="37" w16cid:durableId="997224460">
    <w:abstractNumId w:val="26"/>
  </w:num>
  <w:num w:numId="38" w16cid:durableId="1983388176">
    <w:abstractNumId w:val="11"/>
  </w:num>
  <w:num w:numId="39" w16cid:durableId="1545216260">
    <w:abstractNumId w:val="29"/>
  </w:num>
  <w:num w:numId="40" w16cid:durableId="1471560375">
    <w:abstractNumId w:val="23"/>
  </w:num>
  <w:num w:numId="41" w16cid:durableId="1131901752">
    <w:abstractNumId w:val="4"/>
  </w:num>
  <w:num w:numId="42" w16cid:durableId="383143402">
    <w:abstractNumId w:val="27"/>
  </w:num>
  <w:num w:numId="43" w16cid:durableId="1421680594">
    <w:abstractNumId w:val="44"/>
  </w:num>
  <w:num w:numId="44" w16cid:durableId="1813061139">
    <w:abstractNumId w:val="46"/>
  </w:num>
  <w:num w:numId="45" w16cid:durableId="698046050">
    <w:abstractNumId w:val="13"/>
  </w:num>
  <w:num w:numId="46" w16cid:durableId="1222450056">
    <w:abstractNumId w:val="0"/>
  </w:num>
  <w:num w:numId="47" w16cid:durableId="152642263">
    <w:abstractNumId w:val="24"/>
  </w:num>
  <w:num w:numId="48" w16cid:durableId="1362900090">
    <w:abstractNumId w:val="4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styl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62"/>
    <w:rsid w:val="00003BE8"/>
    <w:rsid w:val="0000452F"/>
    <w:rsid w:val="00004B80"/>
    <w:rsid w:val="00006072"/>
    <w:rsid w:val="00012C11"/>
    <w:rsid w:val="00013787"/>
    <w:rsid w:val="00015043"/>
    <w:rsid w:val="00015FED"/>
    <w:rsid w:val="000172FC"/>
    <w:rsid w:val="00022EF8"/>
    <w:rsid w:val="0002377B"/>
    <w:rsid w:val="000253D7"/>
    <w:rsid w:val="00031843"/>
    <w:rsid w:val="00034DAD"/>
    <w:rsid w:val="000359E7"/>
    <w:rsid w:val="000376FC"/>
    <w:rsid w:val="00041585"/>
    <w:rsid w:val="00042052"/>
    <w:rsid w:val="000440E5"/>
    <w:rsid w:val="00046541"/>
    <w:rsid w:val="00046E76"/>
    <w:rsid w:val="00050ECD"/>
    <w:rsid w:val="00051FEB"/>
    <w:rsid w:val="00051FEC"/>
    <w:rsid w:val="00053E80"/>
    <w:rsid w:val="00054A4D"/>
    <w:rsid w:val="00056238"/>
    <w:rsid w:val="000633C3"/>
    <w:rsid w:val="0006358B"/>
    <w:rsid w:val="000665F7"/>
    <w:rsid w:val="0006678B"/>
    <w:rsid w:val="000667F9"/>
    <w:rsid w:val="00066CB3"/>
    <w:rsid w:val="000700B2"/>
    <w:rsid w:val="0007170F"/>
    <w:rsid w:val="00072420"/>
    <w:rsid w:val="000729FA"/>
    <w:rsid w:val="00075857"/>
    <w:rsid w:val="00077685"/>
    <w:rsid w:val="00080899"/>
    <w:rsid w:val="00082710"/>
    <w:rsid w:val="000827C2"/>
    <w:rsid w:val="00083E7D"/>
    <w:rsid w:val="00084830"/>
    <w:rsid w:val="00084E82"/>
    <w:rsid w:val="00087501"/>
    <w:rsid w:val="0009130F"/>
    <w:rsid w:val="00091748"/>
    <w:rsid w:val="00091FD1"/>
    <w:rsid w:val="00097161"/>
    <w:rsid w:val="000A5169"/>
    <w:rsid w:val="000A72F0"/>
    <w:rsid w:val="000A7EE6"/>
    <w:rsid w:val="000B353B"/>
    <w:rsid w:val="000B6960"/>
    <w:rsid w:val="000B6B85"/>
    <w:rsid w:val="000C363A"/>
    <w:rsid w:val="000C49CD"/>
    <w:rsid w:val="000C5FE9"/>
    <w:rsid w:val="000C6321"/>
    <w:rsid w:val="000C779A"/>
    <w:rsid w:val="000D0779"/>
    <w:rsid w:val="000D2AFB"/>
    <w:rsid w:val="000D4B77"/>
    <w:rsid w:val="000D4C75"/>
    <w:rsid w:val="000D4F2F"/>
    <w:rsid w:val="000D61B7"/>
    <w:rsid w:val="000E0147"/>
    <w:rsid w:val="000E5CBA"/>
    <w:rsid w:val="000E6114"/>
    <w:rsid w:val="000E66E3"/>
    <w:rsid w:val="000E78CA"/>
    <w:rsid w:val="000E7B69"/>
    <w:rsid w:val="000F269D"/>
    <w:rsid w:val="001001DB"/>
    <w:rsid w:val="00100565"/>
    <w:rsid w:val="00101AB4"/>
    <w:rsid w:val="0010504A"/>
    <w:rsid w:val="00105345"/>
    <w:rsid w:val="00107473"/>
    <w:rsid w:val="00113812"/>
    <w:rsid w:val="0011428E"/>
    <w:rsid w:val="0011457E"/>
    <w:rsid w:val="00134FEC"/>
    <w:rsid w:val="00135AB4"/>
    <w:rsid w:val="001364C3"/>
    <w:rsid w:val="00136DA0"/>
    <w:rsid w:val="001415B6"/>
    <w:rsid w:val="001432F2"/>
    <w:rsid w:val="001443EC"/>
    <w:rsid w:val="00145FBF"/>
    <w:rsid w:val="0015114E"/>
    <w:rsid w:val="001552C0"/>
    <w:rsid w:val="0015574A"/>
    <w:rsid w:val="00156C25"/>
    <w:rsid w:val="001611F8"/>
    <w:rsid w:val="001636DE"/>
    <w:rsid w:val="00163941"/>
    <w:rsid w:val="00165E3C"/>
    <w:rsid w:val="00171141"/>
    <w:rsid w:val="00172501"/>
    <w:rsid w:val="001740D5"/>
    <w:rsid w:val="00176A8C"/>
    <w:rsid w:val="00181E26"/>
    <w:rsid w:val="00184B9D"/>
    <w:rsid w:val="001852D6"/>
    <w:rsid w:val="001865AD"/>
    <w:rsid w:val="00187222"/>
    <w:rsid w:val="001872FF"/>
    <w:rsid w:val="001902CD"/>
    <w:rsid w:val="00191700"/>
    <w:rsid w:val="00192A81"/>
    <w:rsid w:val="001934F5"/>
    <w:rsid w:val="00196425"/>
    <w:rsid w:val="001979BC"/>
    <w:rsid w:val="001B16B3"/>
    <w:rsid w:val="001B6BC5"/>
    <w:rsid w:val="001B6DA1"/>
    <w:rsid w:val="001C1C05"/>
    <w:rsid w:val="001C4440"/>
    <w:rsid w:val="001C5A2C"/>
    <w:rsid w:val="001D2D5D"/>
    <w:rsid w:val="001D3419"/>
    <w:rsid w:val="001D4376"/>
    <w:rsid w:val="001D49ED"/>
    <w:rsid w:val="001D4E62"/>
    <w:rsid w:val="001D622A"/>
    <w:rsid w:val="001D6A10"/>
    <w:rsid w:val="001D6F9A"/>
    <w:rsid w:val="001D77F3"/>
    <w:rsid w:val="001E0448"/>
    <w:rsid w:val="001E5183"/>
    <w:rsid w:val="001E758A"/>
    <w:rsid w:val="001E7A64"/>
    <w:rsid w:val="001F43C7"/>
    <w:rsid w:val="002035F1"/>
    <w:rsid w:val="00205618"/>
    <w:rsid w:val="00205B5C"/>
    <w:rsid w:val="002068EF"/>
    <w:rsid w:val="0021071E"/>
    <w:rsid w:val="00214F55"/>
    <w:rsid w:val="00215B61"/>
    <w:rsid w:val="002174BF"/>
    <w:rsid w:val="00221A6B"/>
    <w:rsid w:val="00224363"/>
    <w:rsid w:val="00224F85"/>
    <w:rsid w:val="00230C04"/>
    <w:rsid w:val="00236E20"/>
    <w:rsid w:val="002422D0"/>
    <w:rsid w:val="0025020C"/>
    <w:rsid w:val="00251356"/>
    <w:rsid w:val="002515AA"/>
    <w:rsid w:val="002521C9"/>
    <w:rsid w:val="00254665"/>
    <w:rsid w:val="00257A99"/>
    <w:rsid w:val="00257B2D"/>
    <w:rsid w:val="00257CE9"/>
    <w:rsid w:val="002611CA"/>
    <w:rsid w:val="00261B76"/>
    <w:rsid w:val="00262C93"/>
    <w:rsid w:val="00263128"/>
    <w:rsid w:val="002702E0"/>
    <w:rsid w:val="0027047E"/>
    <w:rsid w:val="002705AE"/>
    <w:rsid w:val="002736AA"/>
    <w:rsid w:val="002800A1"/>
    <w:rsid w:val="002801C2"/>
    <w:rsid w:val="00283FCF"/>
    <w:rsid w:val="00284C86"/>
    <w:rsid w:val="00284DCC"/>
    <w:rsid w:val="0028518D"/>
    <w:rsid w:val="00285D2B"/>
    <w:rsid w:val="00287AC5"/>
    <w:rsid w:val="00294436"/>
    <w:rsid w:val="00295061"/>
    <w:rsid w:val="00295E7D"/>
    <w:rsid w:val="00297D61"/>
    <w:rsid w:val="002A0743"/>
    <w:rsid w:val="002A613E"/>
    <w:rsid w:val="002A7054"/>
    <w:rsid w:val="002A7602"/>
    <w:rsid w:val="002B3950"/>
    <w:rsid w:val="002B3C0B"/>
    <w:rsid w:val="002B4CAF"/>
    <w:rsid w:val="002B7FA3"/>
    <w:rsid w:val="002C2986"/>
    <w:rsid w:val="002C38F7"/>
    <w:rsid w:val="002C5907"/>
    <w:rsid w:val="002C7655"/>
    <w:rsid w:val="002D5DB3"/>
    <w:rsid w:val="002E0263"/>
    <w:rsid w:val="002E04EC"/>
    <w:rsid w:val="002E0B92"/>
    <w:rsid w:val="002E3376"/>
    <w:rsid w:val="002E343C"/>
    <w:rsid w:val="002E66A4"/>
    <w:rsid w:val="002E67B8"/>
    <w:rsid w:val="002E6C30"/>
    <w:rsid w:val="002E7AAE"/>
    <w:rsid w:val="002F5F5E"/>
    <w:rsid w:val="003022C1"/>
    <w:rsid w:val="00305D4F"/>
    <w:rsid w:val="003113BF"/>
    <w:rsid w:val="00314CF6"/>
    <w:rsid w:val="003223FA"/>
    <w:rsid w:val="00322DE3"/>
    <w:rsid w:val="003247A4"/>
    <w:rsid w:val="00325334"/>
    <w:rsid w:val="003257E0"/>
    <w:rsid w:val="00326CDD"/>
    <w:rsid w:val="00327019"/>
    <w:rsid w:val="00330F42"/>
    <w:rsid w:val="003320CB"/>
    <w:rsid w:val="00333512"/>
    <w:rsid w:val="00335830"/>
    <w:rsid w:val="00343C49"/>
    <w:rsid w:val="00343D86"/>
    <w:rsid w:val="00344AC1"/>
    <w:rsid w:val="00345962"/>
    <w:rsid w:val="003473C4"/>
    <w:rsid w:val="00347FE3"/>
    <w:rsid w:val="00351E36"/>
    <w:rsid w:val="00357BF0"/>
    <w:rsid w:val="00361176"/>
    <w:rsid w:val="0036260D"/>
    <w:rsid w:val="00371190"/>
    <w:rsid w:val="003745CB"/>
    <w:rsid w:val="00375614"/>
    <w:rsid w:val="003765EC"/>
    <w:rsid w:val="00376F92"/>
    <w:rsid w:val="00380857"/>
    <w:rsid w:val="003816AE"/>
    <w:rsid w:val="00381915"/>
    <w:rsid w:val="00382EAE"/>
    <w:rsid w:val="0038411B"/>
    <w:rsid w:val="00385E86"/>
    <w:rsid w:val="00386A59"/>
    <w:rsid w:val="00391BC9"/>
    <w:rsid w:val="00396132"/>
    <w:rsid w:val="003A2416"/>
    <w:rsid w:val="003A38DE"/>
    <w:rsid w:val="003A4534"/>
    <w:rsid w:val="003A5192"/>
    <w:rsid w:val="003B0360"/>
    <w:rsid w:val="003B1CC1"/>
    <w:rsid w:val="003B356B"/>
    <w:rsid w:val="003B39DE"/>
    <w:rsid w:val="003B57D6"/>
    <w:rsid w:val="003B75C0"/>
    <w:rsid w:val="003C103C"/>
    <w:rsid w:val="003C1F3C"/>
    <w:rsid w:val="003C3F5F"/>
    <w:rsid w:val="003C4465"/>
    <w:rsid w:val="003D14E2"/>
    <w:rsid w:val="003D1E7A"/>
    <w:rsid w:val="003D2111"/>
    <w:rsid w:val="003D6950"/>
    <w:rsid w:val="003D6BD2"/>
    <w:rsid w:val="003E0DD3"/>
    <w:rsid w:val="003E236D"/>
    <w:rsid w:val="003E2685"/>
    <w:rsid w:val="003E4174"/>
    <w:rsid w:val="003E4C2F"/>
    <w:rsid w:val="003E521F"/>
    <w:rsid w:val="003E7C72"/>
    <w:rsid w:val="003E7E41"/>
    <w:rsid w:val="003F1453"/>
    <w:rsid w:val="003F2BD5"/>
    <w:rsid w:val="003F3615"/>
    <w:rsid w:val="003F3696"/>
    <w:rsid w:val="003F5B66"/>
    <w:rsid w:val="003F6A4C"/>
    <w:rsid w:val="004022B2"/>
    <w:rsid w:val="00407886"/>
    <w:rsid w:val="0041074F"/>
    <w:rsid w:val="00411D09"/>
    <w:rsid w:val="004249C9"/>
    <w:rsid w:val="00424FAC"/>
    <w:rsid w:val="0042559E"/>
    <w:rsid w:val="00425970"/>
    <w:rsid w:val="004301E4"/>
    <w:rsid w:val="00433D63"/>
    <w:rsid w:val="00433DC4"/>
    <w:rsid w:val="00433EB1"/>
    <w:rsid w:val="0043419F"/>
    <w:rsid w:val="004369E7"/>
    <w:rsid w:val="00442E81"/>
    <w:rsid w:val="004431B2"/>
    <w:rsid w:val="00443640"/>
    <w:rsid w:val="004512C7"/>
    <w:rsid w:val="00452FE8"/>
    <w:rsid w:val="004538B1"/>
    <w:rsid w:val="004539F1"/>
    <w:rsid w:val="00454C0E"/>
    <w:rsid w:val="00454FF1"/>
    <w:rsid w:val="00455868"/>
    <w:rsid w:val="00456269"/>
    <w:rsid w:val="00460936"/>
    <w:rsid w:val="00461378"/>
    <w:rsid w:val="00462B0D"/>
    <w:rsid w:val="00462B15"/>
    <w:rsid w:val="00472632"/>
    <w:rsid w:val="004726BD"/>
    <w:rsid w:val="00472E30"/>
    <w:rsid w:val="0047315A"/>
    <w:rsid w:val="00473ADE"/>
    <w:rsid w:val="00474718"/>
    <w:rsid w:val="0047669A"/>
    <w:rsid w:val="00476B24"/>
    <w:rsid w:val="00480382"/>
    <w:rsid w:val="004809FE"/>
    <w:rsid w:val="004833F9"/>
    <w:rsid w:val="004856EC"/>
    <w:rsid w:val="00485C67"/>
    <w:rsid w:val="00485F81"/>
    <w:rsid w:val="004864BD"/>
    <w:rsid w:val="00493D1D"/>
    <w:rsid w:val="00495A0B"/>
    <w:rsid w:val="00496529"/>
    <w:rsid w:val="00497735"/>
    <w:rsid w:val="004A1CF6"/>
    <w:rsid w:val="004A46CE"/>
    <w:rsid w:val="004A6EBD"/>
    <w:rsid w:val="004A759B"/>
    <w:rsid w:val="004B68DF"/>
    <w:rsid w:val="004B7232"/>
    <w:rsid w:val="004C28BC"/>
    <w:rsid w:val="004C3567"/>
    <w:rsid w:val="004C3F5D"/>
    <w:rsid w:val="004C669A"/>
    <w:rsid w:val="004D4223"/>
    <w:rsid w:val="004D56C6"/>
    <w:rsid w:val="004D5A04"/>
    <w:rsid w:val="004D7F86"/>
    <w:rsid w:val="004E2F40"/>
    <w:rsid w:val="004E688F"/>
    <w:rsid w:val="004E78FD"/>
    <w:rsid w:val="00504977"/>
    <w:rsid w:val="00507753"/>
    <w:rsid w:val="00511A9A"/>
    <w:rsid w:val="00513A85"/>
    <w:rsid w:val="00520031"/>
    <w:rsid w:val="00520AB0"/>
    <w:rsid w:val="00520ABD"/>
    <w:rsid w:val="0052264B"/>
    <w:rsid w:val="00523750"/>
    <w:rsid w:val="00524EF3"/>
    <w:rsid w:val="00526D0A"/>
    <w:rsid w:val="00530C59"/>
    <w:rsid w:val="0053208D"/>
    <w:rsid w:val="00532536"/>
    <w:rsid w:val="00533131"/>
    <w:rsid w:val="00534B2F"/>
    <w:rsid w:val="00535747"/>
    <w:rsid w:val="00541488"/>
    <w:rsid w:val="00555846"/>
    <w:rsid w:val="00557AD0"/>
    <w:rsid w:val="00560227"/>
    <w:rsid w:val="00562231"/>
    <w:rsid w:val="00562F90"/>
    <w:rsid w:val="00563569"/>
    <w:rsid w:val="005658FB"/>
    <w:rsid w:val="00567751"/>
    <w:rsid w:val="005717B5"/>
    <w:rsid w:val="00575B70"/>
    <w:rsid w:val="00581847"/>
    <w:rsid w:val="00581A1A"/>
    <w:rsid w:val="005842B5"/>
    <w:rsid w:val="00584801"/>
    <w:rsid w:val="0058778E"/>
    <w:rsid w:val="00591483"/>
    <w:rsid w:val="00594DD5"/>
    <w:rsid w:val="00595C90"/>
    <w:rsid w:val="005A4011"/>
    <w:rsid w:val="005A5397"/>
    <w:rsid w:val="005B7D68"/>
    <w:rsid w:val="005C1BEF"/>
    <w:rsid w:val="005C2C70"/>
    <w:rsid w:val="005C59E3"/>
    <w:rsid w:val="005D14AA"/>
    <w:rsid w:val="005D17F4"/>
    <w:rsid w:val="005D1F02"/>
    <w:rsid w:val="005D4021"/>
    <w:rsid w:val="005D41A8"/>
    <w:rsid w:val="005D41EA"/>
    <w:rsid w:val="005D4905"/>
    <w:rsid w:val="005D648B"/>
    <w:rsid w:val="005E1610"/>
    <w:rsid w:val="005E371B"/>
    <w:rsid w:val="005E438D"/>
    <w:rsid w:val="005E6A35"/>
    <w:rsid w:val="005F0237"/>
    <w:rsid w:val="005F0565"/>
    <w:rsid w:val="005F4C63"/>
    <w:rsid w:val="006047C4"/>
    <w:rsid w:val="00610231"/>
    <w:rsid w:val="006115F4"/>
    <w:rsid w:val="00611968"/>
    <w:rsid w:val="00612635"/>
    <w:rsid w:val="00613068"/>
    <w:rsid w:val="006134F6"/>
    <w:rsid w:val="006169B4"/>
    <w:rsid w:val="0061709C"/>
    <w:rsid w:val="00621EFB"/>
    <w:rsid w:val="00621FB6"/>
    <w:rsid w:val="00622800"/>
    <w:rsid w:val="00626D18"/>
    <w:rsid w:val="0063005E"/>
    <w:rsid w:val="00633558"/>
    <w:rsid w:val="006341CB"/>
    <w:rsid w:val="00636614"/>
    <w:rsid w:val="00636A3C"/>
    <w:rsid w:val="00637AB1"/>
    <w:rsid w:val="00637FD8"/>
    <w:rsid w:val="00646C41"/>
    <w:rsid w:val="00650D26"/>
    <w:rsid w:val="00652452"/>
    <w:rsid w:val="00652A68"/>
    <w:rsid w:val="006556B4"/>
    <w:rsid w:val="00664039"/>
    <w:rsid w:val="00664925"/>
    <w:rsid w:val="00665B44"/>
    <w:rsid w:val="00666F03"/>
    <w:rsid w:val="0067069B"/>
    <w:rsid w:val="00675CEF"/>
    <w:rsid w:val="00676158"/>
    <w:rsid w:val="006809C4"/>
    <w:rsid w:val="00683BBB"/>
    <w:rsid w:val="006874E4"/>
    <w:rsid w:val="00690C17"/>
    <w:rsid w:val="00693DB0"/>
    <w:rsid w:val="00695E31"/>
    <w:rsid w:val="006A2601"/>
    <w:rsid w:val="006A33D2"/>
    <w:rsid w:val="006A4576"/>
    <w:rsid w:val="006A7506"/>
    <w:rsid w:val="006B1154"/>
    <w:rsid w:val="006B17D1"/>
    <w:rsid w:val="006B205D"/>
    <w:rsid w:val="006B3230"/>
    <w:rsid w:val="006B3CE1"/>
    <w:rsid w:val="006B6B10"/>
    <w:rsid w:val="006B6E1E"/>
    <w:rsid w:val="006B6FC1"/>
    <w:rsid w:val="006C200F"/>
    <w:rsid w:val="006C28D4"/>
    <w:rsid w:val="006C5ACF"/>
    <w:rsid w:val="006C6BDA"/>
    <w:rsid w:val="006C760B"/>
    <w:rsid w:val="006D20EF"/>
    <w:rsid w:val="006D64F7"/>
    <w:rsid w:val="006D7492"/>
    <w:rsid w:val="006E10E6"/>
    <w:rsid w:val="006E1D5C"/>
    <w:rsid w:val="006E275C"/>
    <w:rsid w:val="006E51E7"/>
    <w:rsid w:val="006E5992"/>
    <w:rsid w:val="006E6298"/>
    <w:rsid w:val="006E68AD"/>
    <w:rsid w:val="006E7299"/>
    <w:rsid w:val="006F20E2"/>
    <w:rsid w:val="006F40A5"/>
    <w:rsid w:val="007007F2"/>
    <w:rsid w:val="00701ABF"/>
    <w:rsid w:val="00702790"/>
    <w:rsid w:val="00705347"/>
    <w:rsid w:val="0071065C"/>
    <w:rsid w:val="00711D93"/>
    <w:rsid w:val="0071448F"/>
    <w:rsid w:val="00724C67"/>
    <w:rsid w:val="00725247"/>
    <w:rsid w:val="0073078D"/>
    <w:rsid w:val="00733524"/>
    <w:rsid w:val="007335C9"/>
    <w:rsid w:val="00733C7F"/>
    <w:rsid w:val="007362DE"/>
    <w:rsid w:val="00737629"/>
    <w:rsid w:val="00737BC5"/>
    <w:rsid w:val="00737E82"/>
    <w:rsid w:val="00743B59"/>
    <w:rsid w:val="00745F87"/>
    <w:rsid w:val="00751D6B"/>
    <w:rsid w:val="00751E15"/>
    <w:rsid w:val="007521A7"/>
    <w:rsid w:val="007521C4"/>
    <w:rsid w:val="00755224"/>
    <w:rsid w:val="007556D2"/>
    <w:rsid w:val="00762C6E"/>
    <w:rsid w:val="00763CB6"/>
    <w:rsid w:val="00774018"/>
    <w:rsid w:val="00776FC7"/>
    <w:rsid w:val="00777700"/>
    <w:rsid w:val="007835E8"/>
    <w:rsid w:val="00784493"/>
    <w:rsid w:val="00786C00"/>
    <w:rsid w:val="00790257"/>
    <w:rsid w:val="00790C1C"/>
    <w:rsid w:val="007939DA"/>
    <w:rsid w:val="00794383"/>
    <w:rsid w:val="007A2BEA"/>
    <w:rsid w:val="007A4A7C"/>
    <w:rsid w:val="007A4D6E"/>
    <w:rsid w:val="007B0E90"/>
    <w:rsid w:val="007B1BF9"/>
    <w:rsid w:val="007C26E1"/>
    <w:rsid w:val="007C50A3"/>
    <w:rsid w:val="007D242C"/>
    <w:rsid w:val="007E0730"/>
    <w:rsid w:val="007E1343"/>
    <w:rsid w:val="007E246A"/>
    <w:rsid w:val="007E340A"/>
    <w:rsid w:val="007E3A31"/>
    <w:rsid w:val="007E4646"/>
    <w:rsid w:val="007E506D"/>
    <w:rsid w:val="007E62B6"/>
    <w:rsid w:val="007F18FA"/>
    <w:rsid w:val="007F30F1"/>
    <w:rsid w:val="007F38F3"/>
    <w:rsid w:val="007F58BC"/>
    <w:rsid w:val="007F6C08"/>
    <w:rsid w:val="0081149C"/>
    <w:rsid w:val="008125AB"/>
    <w:rsid w:val="00812CB6"/>
    <w:rsid w:val="00813EB0"/>
    <w:rsid w:val="00814BFE"/>
    <w:rsid w:val="008162DE"/>
    <w:rsid w:val="008212DA"/>
    <w:rsid w:val="008240B2"/>
    <w:rsid w:val="008247F2"/>
    <w:rsid w:val="0082569A"/>
    <w:rsid w:val="008275DF"/>
    <w:rsid w:val="00832688"/>
    <w:rsid w:val="00832A7F"/>
    <w:rsid w:val="00832D02"/>
    <w:rsid w:val="008331A9"/>
    <w:rsid w:val="0083388F"/>
    <w:rsid w:val="00834F55"/>
    <w:rsid w:val="0083590A"/>
    <w:rsid w:val="00835EEE"/>
    <w:rsid w:val="00836ACF"/>
    <w:rsid w:val="00840A7C"/>
    <w:rsid w:val="00842A85"/>
    <w:rsid w:val="00844EB2"/>
    <w:rsid w:val="00845421"/>
    <w:rsid w:val="00845CC0"/>
    <w:rsid w:val="00846254"/>
    <w:rsid w:val="008467AB"/>
    <w:rsid w:val="008505B4"/>
    <w:rsid w:val="00850A54"/>
    <w:rsid w:val="00851715"/>
    <w:rsid w:val="00853BB1"/>
    <w:rsid w:val="0086042A"/>
    <w:rsid w:val="00862D18"/>
    <w:rsid w:val="00863E49"/>
    <w:rsid w:val="008673F5"/>
    <w:rsid w:val="008674D4"/>
    <w:rsid w:val="00867AFB"/>
    <w:rsid w:val="00871BC1"/>
    <w:rsid w:val="00873DC4"/>
    <w:rsid w:val="00874080"/>
    <w:rsid w:val="0087489E"/>
    <w:rsid w:val="0087667F"/>
    <w:rsid w:val="008774A2"/>
    <w:rsid w:val="00877F4D"/>
    <w:rsid w:val="00883077"/>
    <w:rsid w:val="008854C8"/>
    <w:rsid w:val="00885696"/>
    <w:rsid w:val="00887092"/>
    <w:rsid w:val="0089038B"/>
    <w:rsid w:val="00891ED3"/>
    <w:rsid w:val="00893A24"/>
    <w:rsid w:val="0089473A"/>
    <w:rsid w:val="00896630"/>
    <w:rsid w:val="00897F19"/>
    <w:rsid w:val="008A02B6"/>
    <w:rsid w:val="008A0C1A"/>
    <w:rsid w:val="008A4A01"/>
    <w:rsid w:val="008A5539"/>
    <w:rsid w:val="008A5FAC"/>
    <w:rsid w:val="008B4109"/>
    <w:rsid w:val="008B4DA7"/>
    <w:rsid w:val="008B4F77"/>
    <w:rsid w:val="008B56DE"/>
    <w:rsid w:val="008B628F"/>
    <w:rsid w:val="008B7184"/>
    <w:rsid w:val="008C19FF"/>
    <w:rsid w:val="008C4A23"/>
    <w:rsid w:val="008D1AD1"/>
    <w:rsid w:val="008D20F8"/>
    <w:rsid w:val="008D3139"/>
    <w:rsid w:val="008D75EE"/>
    <w:rsid w:val="008D7E9D"/>
    <w:rsid w:val="008D7F7D"/>
    <w:rsid w:val="008E22B9"/>
    <w:rsid w:val="008E47FB"/>
    <w:rsid w:val="008E6691"/>
    <w:rsid w:val="008F1088"/>
    <w:rsid w:val="008F1DB1"/>
    <w:rsid w:val="008F26AE"/>
    <w:rsid w:val="008F3AE7"/>
    <w:rsid w:val="008F5A45"/>
    <w:rsid w:val="008F70A0"/>
    <w:rsid w:val="00900342"/>
    <w:rsid w:val="00900BF3"/>
    <w:rsid w:val="009010BD"/>
    <w:rsid w:val="00903A9B"/>
    <w:rsid w:val="00912AAA"/>
    <w:rsid w:val="00913C61"/>
    <w:rsid w:val="00914E85"/>
    <w:rsid w:val="00915FF4"/>
    <w:rsid w:val="0092239E"/>
    <w:rsid w:val="00922A58"/>
    <w:rsid w:val="00922B29"/>
    <w:rsid w:val="00925364"/>
    <w:rsid w:val="0092689E"/>
    <w:rsid w:val="00927699"/>
    <w:rsid w:val="00927DA9"/>
    <w:rsid w:val="00932403"/>
    <w:rsid w:val="00933A8C"/>
    <w:rsid w:val="00933BC9"/>
    <w:rsid w:val="009346D4"/>
    <w:rsid w:val="009347D6"/>
    <w:rsid w:val="00936BB5"/>
    <w:rsid w:val="00940046"/>
    <w:rsid w:val="00941553"/>
    <w:rsid w:val="00941F45"/>
    <w:rsid w:val="0094351D"/>
    <w:rsid w:val="00943E1E"/>
    <w:rsid w:val="009445D5"/>
    <w:rsid w:val="00945272"/>
    <w:rsid w:val="00945414"/>
    <w:rsid w:val="00946D8C"/>
    <w:rsid w:val="00947E28"/>
    <w:rsid w:val="0095113F"/>
    <w:rsid w:val="0096202A"/>
    <w:rsid w:val="00963139"/>
    <w:rsid w:val="00970F19"/>
    <w:rsid w:val="009716AC"/>
    <w:rsid w:val="00972053"/>
    <w:rsid w:val="009727F6"/>
    <w:rsid w:val="00972E71"/>
    <w:rsid w:val="0097589B"/>
    <w:rsid w:val="00976E97"/>
    <w:rsid w:val="009824B8"/>
    <w:rsid w:val="00982DF3"/>
    <w:rsid w:val="00985E8F"/>
    <w:rsid w:val="00987043"/>
    <w:rsid w:val="009879B0"/>
    <w:rsid w:val="00991A23"/>
    <w:rsid w:val="00992220"/>
    <w:rsid w:val="00996371"/>
    <w:rsid w:val="009975FC"/>
    <w:rsid w:val="009A0B2F"/>
    <w:rsid w:val="009A2051"/>
    <w:rsid w:val="009A4A07"/>
    <w:rsid w:val="009A55AB"/>
    <w:rsid w:val="009A732D"/>
    <w:rsid w:val="009B0929"/>
    <w:rsid w:val="009B0A80"/>
    <w:rsid w:val="009B0CA9"/>
    <w:rsid w:val="009B26E0"/>
    <w:rsid w:val="009B428B"/>
    <w:rsid w:val="009B4DE0"/>
    <w:rsid w:val="009C1FE8"/>
    <w:rsid w:val="009C281C"/>
    <w:rsid w:val="009C51A5"/>
    <w:rsid w:val="009C6145"/>
    <w:rsid w:val="009D12E4"/>
    <w:rsid w:val="009D1DA3"/>
    <w:rsid w:val="009D436F"/>
    <w:rsid w:val="009D47F3"/>
    <w:rsid w:val="009D48D0"/>
    <w:rsid w:val="009D6CCC"/>
    <w:rsid w:val="009E152F"/>
    <w:rsid w:val="009E30F7"/>
    <w:rsid w:val="009F3698"/>
    <w:rsid w:val="009F457B"/>
    <w:rsid w:val="009F6AC1"/>
    <w:rsid w:val="00A00A73"/>
    <w:rsid w:val="00A015F0"/>
    <w:rsid w:val="00A0209E"/>
    <w:rsid w:val="00A05072"/>
    <w:rsid w:val="00A1085F"/>
    <w:rsid w:val="00A119E1"/>
    <w:rsid w:val="00A11E5E"/>
    <w:rsid w:val="00A12DD9"/>
    <w:rsid w:val="00A1417B"/>
    <w:rsid w:val="00A20076"/>
    <w:rsid w:val="00A21E0B"/>
    <w:rsid w:val="00A22512"/>
    <w:rsid w:val="00A30CC5"/>
    <w:rsid w:val="00A3345A"/>
    <w:rsid w:val="00A37A06"/>
    <w:rsid w:val="00A421D5"/>
    <w:rsid w:val="00A5087D"/>
    <w:rsid w:val="00A52CFA"/>
    <w:rsid w:val="00A554F2"/>
    <w:rsid w:val="00A55AC3"/>
    <w:rsid w:val="00A60FAD"/>
    <w:rsid w:val="00A635E7"/>
    <w:rsid w:val="00A6547C"/>
    <w:rsid w:val="00A66D99"/>
    <w:rsid w:val="00A746D0"/>
    <w:rsid w:val="00A74893"/>
    <w:rsid w:val="00A75914"/>
    <w:rsid w:val="00A8167E"/>
    <w:rsid w:val="00A81C62"/>
    <w:rsid w:val="00A82043"/>
    <w:rsid w:val="00A85F97"/>
    <w:rsid w:val="00A86FE0"/>
    <w:rsid w:val="00A92BBB"/>
    <w:rsid w:val="00A9462B"/>
    <w:rsid w:val="00A95D7F"/>
    <w:rsid w:val="00AA084C"/>
    <w:rsid w:val="00AA0AF8"/>
    <w:rsid w:val="00AA31E8"/>
    <w:rsid w:val="00AA4F7A"/>
    <w:rsid w:val="00AA50AA"/>
    <w:rsid w:val="00AA6E79"/>
    <w:rsid w:val="00AB2B95"/>
    <w:rsid w:val="00AB3B2A"/>
    <w:rsid w:val="00AB5B34"/>
    <w:rsid w:val="00AB66E6"/>
    <w:rsid w:val="00AC2B60"/>
    <w:rsid w:val="00AC2E28"/>
    <w:rsid w:val="00AC35B6"/>
    <w:rsid w:val="00AC38D3"/>
    <w:rsid w:val="00AC62BB"/>
    <w:rsid w:val="00AC6FA6"/>
    <w:rsid w:val="00AD0C6A"/>
    <w:rsid w:val="00AD1177"/>
    <w:rsid w:val="00AD45C0"/>
    <w:rsid w:val="00AD4F53"/>
    <w:rsid w:val="00AD597D"/>
    <w:rsid w:val="00AD7D2B"/>
    <w:rsid w:val="00AE15AF"/>
    <w:rsid w:val="00AE4F1D"/>
    <w:rsid w:val="00AE5A35"/>
    <w:rsid w:val="00AE65C9"/>
    <w:rsid w:val="00AE6666"/>
    <w:rsid w:val="00AF0CE7"/>
    <w:rsid w:val="00AF157A"/>
    <w:rsid w:val="00AF2456"/>
    <w:rsid w:val="00AF2AB8"/>
    <w:rsid w:val="00AF2CD5"/>
    <w:rsid w:val="00AF5F65"/>
    <w:rsid w:val="00AF62B7"/>
    <w:rsid w:val="00AF686C"/>
    <w:rsid w:val="00B00100"/>
    <w:rsid w:val="00B02DA6"/>
    <w:rsid w:val="00B04E25"/>
    <w:rsid w:val="00B04F82"/>
    <w:rsid w:val="00B0615B"/>
    <w:rsid w:val="00B12359"/>
    <w:rsid w:val="00B14D0B"/>
    <w:rsid w:val="00B164E0"/>
    <w:rsid w:val="00B177D4"/>
    <w:rsid w:val="00B17CA3"/>
    <w:rsid w:val="00B21229"/>
    <w:rsid w:val="00B22397"/>
    <w:rsid w:val="00B2325D"/>
    <w:rsid w:val="00B266DD"/>
    <w:rsid w:val="00B300E8"/>
    <w:rsid w:val="00B3064A"/>
    <w:rsid w:val="00B30F96"/>
    <w:rsid w:val="00B3313D"/>
    <w:rsid w:val="00B33644"/>
    <w:rsid w:val="00B3621E"/>
    <w:rsid w:val="00B42A28"/>
    <w:rsid w:val="00B47907"/>
    <w:rsid w:val="00B52187"/>
    <w:rsid w:val="00B53114"/>
    <w:rsid w:val="00B55CF7"/>
    <w:rsid w:val="00B627D0"/>
    <w:rsid w:val="00B63928"/>
    <w:rsid w:val="00B63BDF"/>
    <w:rsid w:val="00B63EBF"/>
    <w:rsid w:val="00B66277"/>
    <w:rsid w:val="00B71B97"/>
    <w:rsid w:val="00B725BE"/>
    <w:rsid w:val="00B73090"/>
    <w:rsid w:val="00B737BD"/>
    <w:rsid w:val="00B73F0C"/>
    <w:rsid w:val="00B766B7"/>
    <w:rsid w:val="00B76F31"/>
    <w:rsid w:val="00B83B4A"/>
    <w:rsid w:val="00B86A13"/>
    <w:rsid w:val="00B86C57"/>
    <w:rsid w:val="00B918E9"/>
    <w:rsid w:val="00B91DF6"/>
    <w:rsid w:val="00B92BA4"/>
    <w:rsid w:val="00B9306F"/>
    <w:rsid w:val="00B93859"/>
    <w:rsid w:val="00B94DED"/>
    <w:rsid w:val="00B964F3"/>
    <w:rsid w:val="00B96C1E"/>
    <w:rsid w:val="00BA5401"/>
    <w:rsid w:val="00BA6118"/>
    <w:rsid w:val="00BB4945"/>
    <w:rsid w:val="00BB4EE1"/>
    <w:rsid w:val="00BB6CB6"/>
    <w:rsid w:val="00BB711B"/>
    <w:rsid w:val="00BB7825"/>
    <w:rsid w:val="00BC2C98"/>
    <w:rsid w:val="00BC56F9"/>
    <w:rsid w:val="00BC76D5"/>
    <w:rsid w:val="00BD07A0"/>
    <w:rsid w:val="00BD3FC8"/>
    <w:rsid w:val="00BD701D"/>
    <w:rsid w:val="00BE23D5"/>
    <w:rsid w:val="00BE4419"/>
    <w:rsid w:val="00BE4EC3"/>
    <w:rsid w:val="00BE5001"/>
    <w:rsid w:val="00BE5376"/>
    <w:rsid w:val="00BF29A6"/>
    <w:rsid w:val="00BF3FA8"/>
    <w:rsid w:val="00BF4CE0"/>
    <w:rsid w:val="00BF6506"/>
    <w:rsid w:val="00BF690F"/>
    <w:rsid w:val="00BF7C7E"/>
    <w:rsid w:val="00BF7E36"/>
    <w:rsid w:val="00C02767"/>
    <w:rsid w:val="00C04EBD"/>
    <w:rsid w:val="00C054BD"/>
    <w:rsid w:val="00C05CEC"/>
    <w:rsid w:val="00C05E55"/>
    <w:rsid w:val="00C07D13"/>
    <w:rsid w:val="00C12329"/>
    <w:rsid w:val="00C127FB"/>
    <w:rsid w:val="00C1433E"/>
    <w:rsid w:val="00C15764"/>
    <w:rsid w:val="00C17783"/>
    <w:rsid w:val="00C20C8C"/>
    <w:rsid w:val="00C225C8"/>
    <w:rsid w:val="00C27D8C"/>
    <w:rsid w:val="00C3017B"/>
    <w:rsid w:val="00C30750"/>
    <w:rsid w:val="00C3122E"/>
    <w:rsid w:val="00C31CAD"/>
    <w:rsid w:val="00C32E39"/>
    <w:rsid w:val="00C3372A"/>
    <w:rsid w:val="00C33AE8"/>
    <w:rsid w:val="00C35AB6"/>
    <w:rsid w:val="00C366BC"/>
    <w:rsid w:val="00C37DA5"/>
    <w:rsid w:val="00C404F7"/>
    <w:rsid w:val="00C42284"/>
    <w:rsid w:val="00C44002"/>
    <w:rsid w:val="00C44FE0"/>
    <w:rsid w:val="00C45BFC"/>
    <w:rsid w:val="00C45F10"/>
    <w:rsid w:val="00C472D5"/>
    <w:rsid w:val="00C50EDD"/>
    <w:rsid w:val="00C522D7"/>
    <w:rsid w:val="00C6202C"/>
    <w:rsid w:val="00C62908"/>
    <w:rsid w:val="00C632BC"/>
    <w:rsid w:val="00C6406C"/>
    <w:rsid w:val="00C6598A"/>
    <w:rsid w:val="00C65CE9"/>
    <w:rsid w:val="00C679A3"/>
    <w:rsid w:val="00C70975"/>
    <w:rsid w:val="00C70F7D"/>
    <w:rsid w:val="00C7171B"/>
    <w:rsid w:val="00C73B84"/>
    <w:rsid w:val="00C758C1"/>
    <w:rsid w:val="00C75931"/>
    <w:rsid w:val="00C7683A"/>
    <w:rsid w:val="00C76C31"/>
    <w:rsid w:val="00C76E34"/>
    <w:rsid w:val="00C77EBF"/>
    <w:rsid w:val="00C81378"/>
    <w:rsid w:val="00C837F1"/>
    <w:rsid w:val="00C8467E"/>
    <w:rsid w:val="00C85569"/>
    <w:rsid w:val="00C85DDF"/>
    <w:rsid w:val="00C9021D"/>
    <w:rsid w:val="00C914E2"/>
    <w:rsid w:val="00C94E3F"/>
    <w:rsid w:val="00C97E66"/>
    <w:rsid w:val="00CA1551"/>
    <w:rsid w:val="00CA295E"/>
    <w:rsid w:val="00CA5805"/>
    <w:rsid w:val="00CA5C71"/>
    <w:rsid w:val="00CB1C52"/>
    <w:rsid w:val="00CB5104"/>
    <w:rsid w:val="00CB6DD7"/>
    <w:rsid w:val="00CC005B"/>
    <w:rsid w:val="00CC2A6D"/>
    <w:rsid w:val="00CC3F78"/>
    <w:rsid w:val="00CC531A"/>
    <w:rsid w:val="00CC59FC"/>
    <w:rsid w:val="00CD01C4"/>
    <w:rsid w:val="00CD0C8B"/>
    <w:rsid w:val="00CD1817"/>
    <w:rsid w:val="00CE06D4"/>
    <w:rsid w:val="00CE112A"/>
    <w:rsid w:val="00CE256F"/>
    <w:rsid w:val="00CE6B14"/>
    <w:rsid w:val="00CF087D"/>
    <w:rsid w:val="00CF1FF1"/>
    <w:rsid w:val="00CF49C4"/>
    <w:rsid w:val="00CF5BB1"/>
    <w:rsid w:val="00CF5BC1"/>
    <w:rsid w:val="00D004AA"/>
    <w:rsid w:val="00D01113"/>
    <w:rsid w:val="00D05C6E"/>
    <w:rsid w:val="00D06B03"/>
    <w:rsid w:val="00D0760C"/>
    <w:rsid w:val="00D106DD"/>
    <w:rsid w:val="00D10B09"/>
    <w:rsid w:val="00D12CEB"/>
    <w:rsid w:val="00D14795"/>
    <w:rsid w:val="00D163FD"/>
    <w:rsid w:val="00D1734D"/>
    <w:rsid w:val="00D21998"/>
    <w:rsid w:val="00D23122"/>
    <w:rsid w:val="00D27775"/>
    <w:rsid w:val="00D27E91"/>
    <w:rsid w:val="00D35282"/>
    <w:rsid w:val="00D3561B"/>
    <w:rsid w:val="00D41E60"/>
    <w:rsid w:val="00D43F4D"/>
    <w:rsid w:val="00D442ED"/>
    <w:rsid w:val="00D44BFE"/>
    <w:rsid w:val="00D45C28"/>
    <w:rsid w:val="00D51779"/>
    <w:rsid w:val="00D5228B"/>
    <w:rsid w:val="00D52B03"/>
    <w:rsid w:val="00D543DB"/>
    <w:rsid w:val="00D562E3"/>
    <w:rsid w:val="00D56CE5"/>
    <w:rsid w:val="00D5718A"/>
    <w:rsid w:val="00D576E4"/>
    <w:rsid w:val="00D57E7D"/>
    <w:rsid w:val="00D618DA"/>
    <w:rsid w:val="00D65368"/>
    <w:rsid w:val="00D65FC9"/>
    <w:rsid w:val="00D71A09"/>
    <w:rsid w:val="00D72A33"/>
    <w:rsid w:val="00D74868"/>
    <w:rsid w:val="00D7637A"/>
    <w:rsid w:val="00D80056"/>
    <w:rsid w:val="00D87158"/>
    <w:rsid w:val="00D8755A"/>
    <w:rsid w:val="00D87B8B"/>
    <w:rsid w:val="00D900F9"/>
    <w:rsid w:val="00D94228"/>
    <w:rsid w:val="00D94974"/>
    <w:rsid w:val="00DA3A4F"/>
    <w:rsid w:val="00DA673B"/>
    <w:rsid w:val="00DB1852"/>
    <w:rsid w:val="00DB46B8"/>
    <w:rsid w:val="00DB7D20"/>
    <w:rsid w:val="00DC5DCE"/>
    <w:rsid w:val="00DC66C3"/>
    <w:rsid w:val="00DC698C"/>
    <w:rsid w:val="00DC7B69"/>
    <w:rsid w:val="00DD17B8"/>
    <w:rsid w:val="00DD4DB9"/>
    <w:rsid w:val="00DD6597"/>
    <w:rsid w:val="00DE0E13"/>
    <w:rsid w:val="00DE1380"/>
    <w:rsid w:val="00DE209A"/>
    <w:rsid w:val="00DE282B"/>
    <w:rsid w:val="00DE6347"/>
    <w:rsid w:val="00DF1ED5"/>
    <w:rsid w:val="00DF57A4"/>
    <w:rsid w:val="00DF6CE2"/>
    <w:rsid w:val="00DF7494"/>
    <w:rsid w:val="00E015E4"/>
    <w:rsid w:val="00E033BE"/>
    <w:rsid w:val="00E05075"/>
    <w:rsid w:val="00E05572"/>
    <w:rsid w:val="00E05D8F"/>
    <w:rsid w:val="00E1066F"/>
    <w:rsid w:val="00E12B07"/>
    <w:rsid w:val="00E134D2"/>
    <w:rsid w:val="00E1374F"/>
    <w:rsid w:val="00E17F0B"/>
    <w:rsid w:val="00E2021E"/>
    <w:rsid w:val="00E21409"/>
    <w:rsid w:val="00E2384C"/>
    <w:rsid w:val="00E23AA6"/>
    <w:rsid w:val="00E24CB4"/>
    <w:rsid w:val="00E27D34"/>
    <w:rsid w:val="00E301DA"/>
    <w:rsid w:val="00E30A45"/>
    <w:rsid w:val="00E34B24"/>
    <w:rsid w:val="00E37D34"/>
    <w:rsid w:val="00E37F53"/>
    <w:rsid w:val="00E41B66"/>
    <w:rsid w:val="00E41C24"/>
    <w:rsid w:val="00E42BE0"/>
    <w:rsid w:val="00E437B2"/>
    <w:rsid w:val="00E4386C"/>
    <w:rsid w:val="00E458E2"/>
    <w:rsid w:val="00E4667F"/>
    <w:rsid w:val="00E46EB8"/>
    <w:rsid w:val="00E51448"/>
    <w:rsid w:val="00E52415"/>
    <w:rsid w:val="00E52D29"/>
    <w:rsid w:val="00E57893"/>
    <w:rsid w:val="00E6308A"/>
    <w:rsid w:val="00E64319"/>
    <w:rsid w:val="00E71907"/>
    <w:rsid w:val="00E72B1F"/>
    <w:rsid w:val="00E72F4B"/>
    <w:rsid w:val="00E75885"/>
    <w:rsid w:val="00E75A72"/>
    <w:rsid w:val="00E80DB3"/>
    <w:rsid w:val="00E82719"/>
    <w:rsid w:val="00E90F2B"/>
    <w:rsid w:val="00E92731"/>
    <w:rsid w:val="00E93B45"/>
    <w:rsid w:val="00EA457A"/>
    <w:rsid w:val="00EA521C"/>
    <w:rsid w:val="00EA66AF"/>
    <w:rsid w:val="00EB0F1D"/>
    <w:rsid w:val="00EB1EB6"/>
    <w:rsid w:val="00EB1F1A"/>
    <w:rsid w:val="00EB3AFC"/>
    <w:rsid w:val="00EB5459"/>
    <w:rsid w:val="00EC0914"/>
    <w:rsid w:val="00EC6623"/>
    <w:rsid w:val="00ED04DB"/>
    <w:rsid w:val="00ED0B58"/>
    <w:rsid w:val="00ED2058"/>
    <w:rsid w:val="00ED25F0"/>
    <w:rsid w:val="00ED48AE"/>
    <w:rsid w:val="00EE42BF"/>
    <w:rsid w:val="00EE5B29"/>
    <w:rsid w:val="00EE5DA1"/>
    <w:rsid w:val="00EE72F3"/>
    <w:rsid w:val="00EE78DA"/>
    <w:rsid w:val="00EF402E"/>
    <w:rsid w:val="00EF68FB"/>
    <w:rsid w:val="00EF6E31"/>
    <w:rsid w:val="00EF7022"/>
    <w:rsid w:val="00EF7112"/>
    <w:rsid w:val="00EF7E83"/>
    <w:rsid w:val="00F00007"/>
    <w:rsid w:val="00F0026E"/>
    <w:rsid w:val="00F01EAF"/>
    <w:rsid w:val="00F02E3D"/>
    <w:rsid w:val="00F0355D"/>
    <w:rsid w:val="00F04E16"/>
    <w:rsid w:val="00F0514D"/>
    <w:rsid w:val="00F051A7"/>
    <w:rsid w:val="00F0560F"/>
    <w:rsid w:val="00F07E14"/>
    <w:rsid w:val="00F113B4"/>
    <w:rsid w:val="00F114E9"/>
    <w:rsid w:val="00F1173C"/>
    <w:rsid w:val="00F13DA8"/>
    <w:rsid w:val="00F14361"/>
    <w:rsid w:val="00F17945"/>
    <w:rsid w:val="00F17A7A"/>
    <w:rsid w:val="00F25B26"/>
    <w:rsid w:val="00F26419"/>
    <w:rsid w:val="00F31464"/>
    <w:rsid w:val="00F320E1"/>
    <w:rsid w:val="00F3379A"/>
    <w:rsid w:val="00F35818"/>
    <w:rsid w:val="00F36ED0"/>
    <w:rsid w:val="00F424EE"/>
    <w:rsid w:val="00F42683"/>
    <w:rsid w:val="00F454F4"/>
    <w:rsid w:val="00F474B7"/>
    <w:rsid w:val="00F51E0E"/>
    <w:rsid w:val="00F54CC1"/>
    <w:rsid w:val="00F57611"/>
    <w:rsid w:val="00F60BAF"/>
    <w:rsid w:val="00F61A23"/>
    <w:rsid w:val="00F61BC8"/>
    <w:rsid w:val="00F638EB"/>
    <w:rsid w:val="00F6657C"/>
    <w:rsid w:val="00F7052C"/>
    <w:rsid w:val="00F71B36"/>
    <w:rsid w:val="00F72F05"/>
    <w:rsid w:val="00F72F06"/>
    <w:rsid w:val="00F76E54"/>
    <w:rsid w:val="00F77DD3"/>
    <w:rsid w:val="00F815EB"/>
    <w:rsid w:val="00F818A1"/>
    <w:rsid w:val="00F820C5"/>
    <w:rsid w:val="00F83709"/>
    <w:rsid w:val="00F84636"/>
    <w:rsid w:val="00F86243"/>
    <w:rsid w:val="00F92C80"/>
    <w:rsid w:val="00F93C6A"/>
    <w:rsid w:val="00F947A4"/>
    <w:rsid w:val="00F94E2A"/>
    <w:rsid w:val="00F95479"/>
    <w:rsid w:val="00F97F4C"/>
    <w:rsid w:val="00FA1EF6"/>
    <w:rsid w:val="00FA2132"/>
    <w:rsid w:val="00FA5AF7"/>
    <w:rsid w:val="00FB0629"/>
    <w:rsid w:val="00FB0B6C"/>
    <w:rsid w:val="00FB174A"/>
    <w:rsid w:val="00FB6586"/>
    <w:rsid w:val="00FC50B2"/>
    <w:rsid w:val="00FC566A"/>
    <w:rsid w:val="00FC59D1"/>
    <w:rsid w:val="00FC6E61"/>
    <w:rsid w:val="00FC7B9B"/>
    <w:rsid w:val="00FD39FF"/>
    <w:rsid w:val="00FD3D8B"/>
    <w:rsid w:val="00FD4B69"/>
    <w:rsid w:val="00FD713E"/>
    <w:rsid w:val="00FE0576"/>
    <w:rsid w:val="00FE2256"/>
    <w:rsid w:val="00FE22BA"/>
    <w:rsid w:val="00FE2571"/>
    <w:rsid w:val="00FE378E"/>
    <w:rsid w:val="00FE3E6E"/>
    <w:rsid w:val="00FE5189"/>
    <w:rsid w:val="00FE5529"/>
    <w:rsid w:val="00FE6851"/>
    <w:rsid w:val="00FF5EEC"/>
    <w:rsid w:val="00FF6295"/>
    <w:rsid w:val="00FF6DAE"/>
    <w:rsid w:val="0EA4AA5E"/>
    <w:rsid w:val="1CCD58DB"/>
    <w:rsid w:val="49709A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idth-percent:400;mso-height-percent:200;mso-width-relative:margin;mso-height-relative:margin" fillcolor="white">
      <v:fill color="white"/>
      <v:textbox style="mso-fit-shape-to-text:t"/>
    </o:shapedefaults>
    <o:shapelayout v:ext="edit">
      <o:idmap v:ext="edit" data="2"/>
    </o:shapelayout>
  </w:shapeDefaults>
  <w:decimalSymbol w:val="."/>
  <w:listSeparator w:val=","/>
  <w14:docId w14:val="391AEDA0"/>
  <w15:chartTrackingRefBased/>
  <w15:docId w15:val="{81CB6CAE-34BA-40F1-8822-80C14CEA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A7C"/>
    <w:pPr>
      <w:spacing w:line="264" w:lineRule="auto"/>
      <w:jc w:val="both"/>
    </w:pPr>
    <w:rPr>
      <w:szCs w:val="22"/>
      <w:lang w:eastAsia="en-US"/>
    </w:rPr>
  </w:style>
  <w:style w:type="paragraph" w:styleId="Heading1">
    <w:name w:val="heading 1"/>
    <w:basedOn w:val="Normal"/>
    <w:next w:val="Normal"/>
    <w:link w:val="Heading1Char"/>
    <w:uiPriority w:val="2"/>
    <w:qFormat/>
    <w:rsid w:val="008F5A45"/>
    <w:pPr>
      <w:spacing w:after="60"/>
      <w:jc w:val="left"/>
      <w:outlineLvl w:val="0"/>
    </w:pPr>
    <w:rPr>
      <w:b/>
      <w:caps/>
      <w:color w:val="3CBBED" w:themeColor="text1"/>
      <w:sz w:val="32"/>
      <w:szCs w:val="32"/>
    </w:rPr>
  </w:style>
  <w:style w:type="paragraph" w:styleId="Heading2">
    <w:name w:val="heading 2"/>
    <w:basedOn w:val="Normal"/>
    <w:next w:val="Normal"/>
    <w:link w:val="Heading2Char"/>
    <w:uiPriority w:val="2"/>
    <w:qFormat/>
    <w:rsid w:val="008F5A45"/>
    <w:pPr>
      <w:spacing w:after="60"/>
      <w:jc w:val="left"/>
      <w:outlineLvl w:val="1"/>
    </w:pPr>
    <w:rPr>
      <w:b/>
      <w:caps/>
      <w:color w:val="80878A" w:themeColor="text2"/>
      <w:sz w:val="24"/>
    </w:rPr>
  </w:style>
  <w:style w:type="paragraph" w:styleId="Heading3">
    <w:name w:val="heading 3"/>
    <w:basedOn w:val="Normal"/>
    <w:next w:val="Normal"/>
    <w:link w:val="Heading3Char"/>
    <w:uiPriority w:val="3"/>
    <w:qFormat/>
    <w:rsid w:val="00FD39FF"/>
    <w:pPr>
      <w:spacing w:after="60"/>
      <w:jc w:val="left"/>
      <w:outlineLvl w:val="2"/>
    </w:pPr>
    <w:rPr>
      <w:b/>
      <w:caps/>
    </w:rPr>
  </w:style>
  <w:style w:type="paragraph" w:styleId="Heading4">
    <w:name w:val="heading 4"/>
    <w:basedOn w:val="Heading3"/>
    <w:next w:val="Normal"/>
    <w:link w:val="Heading4Char"/>
    <w:uiPriority w:val="9"/>
    <w:unhideWhenUsed/>
    <w:rsid w:val="00C45F10"/>
    <w:pPr>
      <w:outlineLvl w:val="3"/>
    </w:pPr>
    <w:rPr>
      <w:caps w:val="0"/>
    </w:rPr>
  </w:style>
  <w:style w:type="paragraph" w:styleId="Heading5">
    <w:name w:val="heading 5"/>
    <w:basedOn w:val="Heading4"/>
    <w:next w:val="Normal"/>
    <w:link w:val="Heading5Char"/>
    <w:uiPriority w:val="9"/>
    <w:unhideWhenUsed/>
    <w:rsid w:val="00DF57A4"/>
    <w:pPr>
      <w:outlineLvl w:val="4"/>
    </w:pPr>
  </w:style>
  <w:style w:type="paragraph" w:styleId="Heading6">
    <w:name w:val="heading 6"/>
    <w:basedOn w:val="Heading5"/>
    <w:next w:val="Normal"/>
    <w:link w:val="Heading6Char"/>
    <w:uiPriority w:val="9"/>
    <w:unhideWhenUsed/>
    <w:rsid w:val="00DF57A4"/>
    <w:pPr>
      <w:outlineLvl w:val="5"/>
    </w:pPr>
  </w:style>
  <w:style w:type="paragraph" w:styleId="Heading7">
    <w:name w:val="heading 7"/>
    <w:basedOn w:val="Normal"/>
    <w:next w:val="Normal"/>
    <w:link w:val="Heading7Char"/>
    <w:uiPriority w:val="9"/>
    <w:unhideWhenUsed/>
    <w:rsid w:val="00DF57A4"/>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0"/>
    <w:unhideWhenUsed/>
    <w:qFormat/>
    <w:rsid w:val="002A7602"/>
    <w:pPr>
      <w:ind w:right="2268"/>
      <w:jc w:val="left"/>
    </w:pPr>
    <w:rPr>
      <w:caps/>
      <w:sz w:val="16"/>
      <w:szCs w:val="18"/>
    </w:rPr>
  </w:style>
  <w:style w:type="character" w:customStyle="1" w:styleId="HeaderChar">
    <w:name w:val="Header Char"/>
    <w:link w:val="Header"/>
    <w:uiPriority w:val="10"/>
    <w:rsid w:val="002A7602"/>
    <w:rPr>
      <w:caps/>
      <w:noProof/>
      <w:sz w:val="16"/>
      <w:szCs w:val="18"/>
      <w:lang w:eastAsia="en-US"/>
    </w:rPr>
  </w:style>
  <w:style w:type="paragraph" w:styleId="Footer">
    <w:name w:val="footer"/>
    <w:basedOn w:val="Header"/>
    <w:link w:val="FooterChar"/>
    <w:uiPriority w:val="11"/>
    <w:unhideWhenUsed/>
    <w:qFormat/>
    <w:rsid w:val="002A7602"/>
    <w:pPr>
      <w:ind w:right="0"/>
    </w:pPr>
    <w:rPr>
      <w:szCs w:val="16"/>
    </w:rPr>
  </w:style>
  <w:style w:type="character" w:customStyle="1" w:styleId="FooterChar">
    <w:name w:val="Footer Char"/>
    <w:link w:val="Footer"/>
    <w:uiPriority w:val="11"/>
    <w:rsid w:val="002A7602"/>
    <w:rPr>
      <w:caps/>
      <w:noProof/>
      <w:sz w:val="16"/>
      <w:szCs w:val="16"/>
      <w:lang w:eastAsia="en-US"/>
    </w:rPr>
  </w:style>
  <w:style w:type="paragraph" w:styleId="BalloonText">
    <w:name w:val="Balloon Text"/>
    <w:basedOn w:val="Normal"/>
    <w:link w:val="BalloonTextChar"/>
    <w:uiPriority w:val="99"/>
    <w:semiHidden/>
    <w:unhideWhenUsed/>
    <w:rsid w:val="005842B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5842B5"/>
    <w:rPr>
      <w:rFonts w:ascii="Tahoma" w:hAnsi="Tahoma" w:cs="Tahoma"/>
      <w:sz w:val="16"/>
      <w:szCs w:val="16"/>
    </w:rPr>
  </w:style>
  <w:style w:type="table" w:customStyle="1" w:styleId="DFSTable">
    <w:name w:val="DFS Table"/>
    <w:basedOn w:val="TableNormal"/>
    <w:uiPriority w:val="99"/>
    <w:rsid w:val="00AF2AB8"/>
    <w:rPr>
      <w:color w:val="5F5F5F"/>
      <w:sz w:val="18"/>
    </w:rPr>
    <w:tblPr>
      <w:tblStyleRowBandSize w:val="1"/>
      <w:tblStyleColBandSize w:val="1"/>
      <w:tblBorders>
        <w:left w:val="single" w:sz="2" w:space="0" w:color="FFFFFF"/>
        <w:bottom w:val="single" w:sz="2" w:space="0" w:color="auto"/>
        <w:right w:val="single" w:sz="2" w:space="0" w:color="FFFFFF"/>
        <w:insideV w:val="single" w:sz="2" w:space="0" w:color="FFFFFF"/>
      </w:tblBorders>
    </w:tblPr>
    <w:tcPr>
      <w:noWrap/>
      <w:tcMar>
        <w:top w:w="57" w:type="dxa"/>
        <w:bottom w:w="57" w:type="dxa"/>
      </w:tcMar>
    </w:tcPr>
    <w:tblStylePr w:type="firstRow">
      <w:pPr>
        <w:jc w:val="left"/>
      </w:pPr>
      <w:rPr>
        <w:rFonts w:ascii="Arial" w:hAnsi="Arial"/>
        <w:b/>
        <w:color w:val="1FBBEE"/>
        <w:sz w:val="18"/>
      </w:rPr>
      <w:tblPr/>
      <w:tcPr>
        <w:tcBorders>
          <w:top w:val="nil"/>
          <w:left w:val="nil"/>
          <w:bottom w:val="single" w:sz="6" w:space="0" w:color="1FBBEE"/>
          <w:right w:val="nil"/>
          <w:insideH w:val="nil"/>
          <w:insideV w:val="nil"/>
          <w:tl2br w:val="nil"/>
          <w:tr2bl w:val="nil"/>
        </w:tcBorders>
        <w:vAlign w:val="bottom"/>
      </w:tcPr>
    </w:tblStylePr>
    <w:tblStylePr w:type="lastRow">
      <w:rPr>
        <w:rFonts w:ascii="Arial" w:hAnsi="Arial"/>
        <w:sz w:val="18"/>
      </w:rPr>
    </w:tblStylePr>
    <w:tblStylePr w:type="firstCol">
      <w:rPr>
        <w:rFonts w:ascii="Arial" w:hAnsi="Arial"/>
        <w:sz w:val="18"/>
      </w:rPr>
    </w:tblStylePr>
    <w:tblStylePr w:type="lastCol">
      <w:rPr>
        <w:rFonts w:ascii="Arial" w:hAnsi="Arial"/>
        <w:sz w:val="18"/>
      </w:rPr>
    </w:tblStylePr>
    <w:tblStylePr w:type="band1Vert">
      <w:rPr>
        <w:rFonts w:ascii="Arial" w:hAnsi="Arial"/>
        <w:sz w:val="18"/>
      </w:rPr>
    </w:tblStylePr>
    <w:tblStylePr w:type="band2Vert">
      <w:rPr>
        <w:rFonts w:ascii="Arial" w:hAnsi="Arial"/>
        <w:sz w:val="18"/>
      </w:rPr>
    </w:tblStylePr>
    <w:tblStylePr w:type="band1Horz">
      <w:rPr>
        <w:rFonts w:ascii="Arial" w:hAnsi="Arial"/>
        <w:sz w:val="18"/>
      </w:rPr>
      <w:tblPr/>
      <w:tcPr>
        <w:tcBorders>
          <w:top w:val="nil"/>
          <w:left w:val="nil"/>
          <w:bottom w:val="single" w:sz="6" w:space="0" w:color="B2B2B2"/>
          <w:right w:val="nil"/>
          <w:insideH w:val="nil"/>
          <w:insideV w:val="nil"/>
          <w:tl2br w:val="nil"/>
          <w:tr2bl w:val="nil"/>
        </w:tcBorders>
      </w:tcPr>
    </w:tblStylePr>
    <w:tblStylePr w:type="band2Horz">
      <w:pPr>
        <w:wordWrap/>
      </w:pPr>
      <w:rPr>
        <w:rFonts w:ascii="Arial" w:hAnsi="Arial"/>
        <w:sz w:val="18"/>
      </w:rPr>
      <w:tblPr/>
      <w:tcPr>
        <w:tcBorders>
          <w:top w:val="nil"/>
          <w:left w:val="nil"/>
          <w:bottom w:val="single" w:sz="6" w:space="0" w:color="B2B2B2"/>
          <w:right w:val="nil"/>
          <w:insideH w:val="nil"/>
          <w:insideV w:val="nil"/>
          <w:tl2br w:val="nil"/>
          <w:tr2bl w:val="nil"/>
        </w:tcBorders>
      </w:tcPr>
    </w:tblStylePr>
    <w:tblStylePr w:type="neCell">
      <w:rPr>
        <w:rFonts w:ascii="Arial" w:hAnsi="Arial"/>
        <w:sz w:val="18"/>
      </w:rPr>
    </w:tblStylePr>
    <w:tblStylePr w:type="nwCell">
      <w:rPr>
        <w:rFonts w:ascii="Arial" w:hAnsi="Arial"/>
        <w:sz w:val="18"/>
      </w:rPr>
    </w:tblStylePr>
    <w:tblStylePr w:type="seCell">
      <w:rPr>
        <w:rFonts w:ascii="Arial" w:hAnsi="Arial"/>
        <w:sz w:val="18"/>
      </w:rPr>
    </w:tblStylePr>
    <w:tblStylePr w:type="swCell">
      <w:rPr>
        <w:rFonts w:ascii="Arial" w:hAnsi="Arial"/>
        <w:sz w:val="18"/>
      </w:rPr>
    </w:tblStylePr>
  </w:style>
  <w:style w:type="paragraph" w:styleId="Title">
    <w:name w:val="Title"/>
    <w:basedOn w:val="Normal"/>
    <w:next w:val="Normal"/>
    <w:link w:val="TitleChar"/>
    <w:uiPriority w:val="1"/>
    <w:qFormat/>
    <w:rsid w:val="008F5A45"/>
    <w:pPr>
      <w:spacing w:after="60"/>
      <w:contextualSpacing/>
    </w:pPr>
    <w:rPr>
      <w:rFonts w:eastAsia="MS Gothic"/>
      <w:b/>
      <w:caps/>
      <w:color w:val="3CBBED" w:themeColor="text1"/>
      <w:spacing w:val="5"/>
      <w:kern w:val="28"/>
      <w:sz w:val="52"/>
      <w:szCs w:val="52"/>
    </w:rPr>
  </w:style>
  <w:style w:type="character" w:customStyle="1" w:styleId="Heading1Char">
    <w:name w:val="Heading 1 Char"/>
    <w:link w:val="Heading1"/>
    <w:uiPriority w:val="2"/>
    <w:rsid w:val="008F5A45"/>
    <w:rPr>
      <w:b/>
      <w:caps/>
      <w:color w:val="3CBBED" w:themeColor="text1"/>
      <w:sz w:val="32"/>
      <w:szCs w:val="32"/>
      <w:lang w:eastAsia="en-US"/>
    </w:rPr>
  </w:style>
  <w:style w:type="character" w:customStyle="1" w:styleId="Heading2Char">
    <w:name w:val="Heading 2 Char"/>
    <w:link w:val="Heading2"/>
    <w:uiPriority w:val="2"/>
    <w:rsid w:val="008F5A45"/>
    <w:rPr>
      <w:b/>
      <w:caps/>
      <w:color w:val="80878A" w:themeColor="text2"/>
      <w:sz w:val="24"/>
      <w:szCs w:val="22"/>
      <w:lang w:eastAsia="en-US"/>
    </w:rPr>
  </w:style>
  <w:style w:type="character" w:customStyle="1" w:styleId="Heading3Char">
    <w:name w:val="Heading 3 Char"/>
    <w:link w:val="Heading3"/>
    <w:uiPriority w:val="3"/>
    <w:rsid w:val="00FD39FF"/>
    <w:rPr>
      <w:b/>
      <w:caps/>
      <w:sz w:val="20"/>
      <w:szCs w:val="22"/>
      <w:lang w:eastAsia="en-US"/>
    </w:rPr>
  </w:style>
  <w:style w:type="character" w:customStyle="1" w:styleId="Heading4Char">
    <w:name w:val="Heading 4 Char"/>
    <w:link w:val="Heading4"/>
    <w:uiPriority w:val="9"/>
    <w:rsid w:val="00C45F10"/>
    <w:rPr>
      <w:b/>
      <w:sz w:val="20"/>
      <w:szCs w:val="22"/>
      <w:lang w:eastAsia="en-US"/>
    </w:rPr>
  </w:style>
  <w:style w:type="character" w:customStyle="1" w:styleId="Heading5Char">
    <w:name w:val="Heading 5 Char"/>
    <w:link w:val="Heading5"/>
    <w:uiPriority w:val="9"/>
    <w:rsid w:val="00DF57A4"/>
    <w:rPr>
      <w:rFonts w:ascii="Times New Roman" w:hAnsi="Times New Roman"/>
      <w:sz w:val="22"/>
      <w:szCs w:val="22"/>
      <w:lang w:eastAsia="en-US"/>
    </w:rPr>
  </w:style>
  <w:style w:type="paragraph" w:styleId="ListParagraph">
    <w:name w:val="List Paragraph"/>
    <w:basedOn w:val="Normal"/>
    <w:uiPriority w:val="34"/>
    <w:rsid w:val="00945414"/>
    <w:pPr>
      <w:contextualSpacing/>
    </w:pPr>
  </w:style>
  <w:style w:type="paragraph" w:styleId="Subtitle">
    <w:name w:val="Subtitle"/>
    <w:basedOn w:val="Normal"/>
    <w:next w:val="Normal"/>
    <w:link w:val="SubtitleChar"/>
    <w:uiPriority w:val="11"/>
    <w:semiHidden/>
    <w:unhideWhenUsed/>
    <w:rsid w:val="00AE5A35"/>
    <w:pPr>
      <w:spacing w:after="140" w:line="380" w:lineRule="atLeast"/>
      <w:jc w:val="left"/>
    </w:pPr>
    <w:rPr>
      <w:sz w:val="30"/>
    </w:rPr>
  </w:style>
  <w:style w:type="character" w:customStyle="1" w:styleId="SubtitleChar">
    <w:name w:val="Subtitle Char"/>
    <w:link w:val="Subtitle"/>
    <w:uiPriority w:val="11"/>
    <w:semiHidden/>
    <w:rsid w:val="003A2416"/>
    <w:rPr>
      <w:rFonts w:ascii="Times New Roman" w:hAnsi="Times New Roman"/>
      <w:sz w:val="30"/>
    </w:rPr>
  </w:style>
  <w:style w:type="character" w:customStyle="1" w:styleId="Heading6Char">
    <w:name w:val="Heading 6 Char"/>
    <w:link w:val="Heading6"/>
    <w:uiPriority w:val="9"/>
    <w:rsid w:val="00DF57A4"/>
    <w:rPr>
      <w:rFonts w:ascii="Times New Roman" w:hAnsi="Times New Roman"/>
      <w:sz w:val="22"/>
      <w:szCs w:val="22"/>
      <w:lang w:eastAsia="en-US"/>
    </w:rPr>
  </w:style>
  <w:style w:type="character" w:customStyle="1" w:styleId="Heading7Char">
    <w:name w:val="Heading 7 Char"/>
    <w:link w:val="Heading7"/>
    <w:uiPriority w:val="9"/>
    <w:rsid w:val="00DF57A4"/>
    <w:rPr>
      <w:rFonts w:ascii="Calibri" w:eastAsia="Times New Roman" w:hAnsi="Calibri" w:cs="Times New Roman"/>
      <w:sz w:val="24"/>
      <w:szCs w:val="24"/>
      <w:lang w:eastAsia="en-US"/>
    </w:rPr>
  </w:style>
  <w:style w:type="paragraph" w:customStyle="1" w:styleId="NormalNumbered">
    <w:name w:val="Normal Numbered"/>
    <w:basedOn w:val="Normal"/>
    <w:uiPriority w:val="1"/>
    <w:qFormat/>
    <w:rsid w:val="00CB5104"/>
    <w:pPr>
      <w:numPr>
        <w:numId w:val="7"/>
      </w:numPr>
      <w:tabs>
        <w:tab w:val="left" w:pos="426"/>
      </w:tabs>
      <w:spacing w:after="280"/>
      <w:ind w:left="0" w:firstLine="0"/>
    </w:pPr>
  </w:style>
  <w:style w:type="numbering" w:customStyle="1" w:styleId="NumberedParagraphList">
    <w:name w:val="Numbered Paragraph List"/>
    <w:uiPriority w:val="99"/>
    <w:rsid w:val="00411D09"/>
    <w:pPr>
      <w:numPr>
        <w:numId w:val="1"/>
      </w:numPr>
    </w:pPr>
  </w:style>
  <w:style w:type="paragraph" w:styleId="FootnoteText">
    <w:name w:val="footnote text"/>
    <w:basedOn w:val="Normal"/>
    <w:link w:val="FootnoteTextChar"/>
    <w:uiPriority w:val="12"/>
    <w:unhideWhenUsed/>
    <w:qFormat/>
    <w:rsid w:val="002A7602"/>
    <w:pPr>
      <w:jc w:val="left"/>
    </w:pPr>
    <w:rPr>
      <w:color w:val="5F5F5F"/>
      <w:sz w:val="14"/>
      <w:szCs w:val="20"/>
    </w:rPr>
  </w:style>
  <w:style w:type="character" w:customStyle="1" w:styleId="FootnoteTextChar">
    <w:name w:val="Footnote Text Char"/>
    <w:link w:val="FootnoteText"/>
    <w:uiPriority w:val="12"/>
    <w:rsid w:val="002A7602"/>
    <w:rPr>
      <w:color w:val="5F5F5F"/>
      <w:sz w:val="14"/>
      <w:szCs w:val="20"/>
      <w:lang w:eastAsia="en-US"/>
    </w:rPr>
  </w:style>
  <w:style w:type="character" w:styleId="CommentReference">
    <w:name w:val="annotation reference"/>
    <w:uiPriority w:val="99"/>
    <w:semiHidden/>
    <w:unhideWhenUsed/>
    <w:rsid w:val="00D87B8B"/>
    <w:rPr>
      <w:sz w:val="16"/>
      <w:szCs w:val="16"/>
    </w:rPr>
  </w:style>
  <w:style w:type="character" w:customStyle="1" w:styleId="TitleChar">
    <w:name w:val="Title Char"/>
    <w:link w:val="Title"/>
    <w:uiPriority w:val="1"/>
    <w:rsid w:val="008F5A45"/>
    <w:rPr>
      <w:rFonts w:eastAsia="MS Gothic"/>
      <w:b/>
      <w:caps/>
      <w:color w:val="3CBBED" w:themeColor="text1"/>
      <w:spacing w:val="5"/>
      <w:kern w:val="28"/>
      <w:sz w:val="52"/>
      <w:szCs w:val="52"/>
      <w:lang w:eastAsia="en-US"/>
    </w:rPr>
  </w:style>
  <w:style w:type="paragraph" w:styleId="TOCHeading">
    <w:name w:val="TOC Heading"/>
    <w:basedOn w:val="Heading1"/>
    <w:next w:val="Normal"/>
    <w:uiPriority w:val="39"/>
    <w:unhideWhenUsed/>
    <w:qFormat/>
    <w:rsid w:val="0053208D"/>
    <w:pPr>
      <w:keepNext/>
      <w:keepLines/>
      <w:spacing w:before="480" w:line="276" w:lineRule="auto"/>
      <w:outlineLvl w:val="9"/>
    </w:pPr>
    <w:rPr>
      <w:rFonts w:ascii="Cambria" w:eastAsia="MS Gothic" w:hAnsi="Cambria"/>
      <w:bCs/>
      <w:caps w:val="0"/>
      <w:color w:val="44C4F0"/>
      <w:szCs w:val="28"/>
      <w:lang w:eastAsia="ja-JP"/>
    </w:rPr>
  </w:style>
  <w:style w:type="paragraph" w:customStyle="1" w:styleId="ListSubAlphabet">
    <w:name w:val="List Sub Alphabet"/>
    <w:basedOn w:val="Normal"/>
    <w:link w:val="ListSubAlphabetChar"/>
    <w:uiPriority w:val="8"/>
    <w:qFormat/>
    <w:rsid w:val="002A7602"/>
    <w:pPr>
      <w:numPr>
        <w:ilvl w:val="1"/>
        <w:numId w:val="5"/>
      </w:numPr>
      <w:spacing w:before="120" w:after="120"/>
      <w:ind w:right="601"/>
      <w:contextualSpacing/>
      <w:jc w:val="left"/>
    </w:pPr>
  </w:style>
  <w:style w:type="table" w:styleId="TableGrid">
    <w:name w:val="Table Grid"/>
    <w:basedOn w:val="TableNormal"/>
    <w:uiPriority w:val="59"/>
    <w:rsid w:val="00E41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dlevelBullet">
    <w:name w:val="2nd level Bullet"/>
    <w:basedOn w:val="ListSubAlphabet"/>
    <w:link w:val="2ndlevelBulletChar"/>
    <w:uiPriority w:val="5"/>
    <w:rsid w:val="002A7602"/>
    <w:pPr>
      <w:numPr>
        <w:numId w:val="2"/>
      </w:numPr>
      <w:ind w:left="1434" w:hanging="357"/>
    </w:pPr>
  </w:style>
  <w:style w:type="paragraph" w:customStyle="1" w:styleId="TableHeader">
    <w:name w:val="Table Header"/>
    <w:basedOn w:val="FootnoteText"/>
    <w:link w:val="TableHeaderChar"/>
    <w:uiPriority w:val="8"/>
    <w:qFormat/>
    <w:rsid w:val="002A7602"/>
    <w:rPr>
      <w:b/>
      <w:color w:val="47B4EA"/>
      <w:sz w:val="20"/>
      <w:szCs w:val="14"/>
    </w:rPr>
  </w:style>
  <w:style w:type="character" w:customStyle="1" w:styleId="TableHeaderChar">
    <w:name w:val="Table Header Char"/>
    <w:link w:val="TableHeader"/>
    <w:uiPriority w:val="8"/>
    <w:rsid w:val="002A7602"/>
    <w:rPr>
      <w:b/>
      <w:color w:val="47B4EA"/>
      <w:sz w:val="20"/>
      <w:szCs w:val="14"/>
      <w:lang w:eastAsia="en-US"/>
    </w:rPr>
  </w:style>
  <w:style w:type="paragraph" w:customStyle="1" w:styleId="TableBody">
    <w:name w:val="Table Body"/>
    <w:basedOn w:val="FootnoteText"/>
    <w:link w:val="TableBodyChar"/>
    <w:uiPriority w:val="9"/>
    <w:qFormat/>
    <w:rsid w:val="005E1610"/>
    <w:rPr>
      <w:sz w:val="18"/>
      <w:szCs w:val="14"/>
    </w:rPr>
  </w:style>
  <w:style w:type="character" w:customStyle="1" w:styleId="TableBodyChar">
    <w:name w:val="Table Body Char"/>
    <w:link w:val="TableBody"/>
    <w:uiPriority w:val="9"/>
    <w:rsid w:val="005E1610"/>
    <w:rPr>
      <w:color w:val="5F5F5F"/>
      <w:sz w:val="18"/>
      <w:szCs w:val="14"/>
      <w:lang w:eastAsia="en-US"/>
    </w:rPr>
  </w:style>
  <w:style w:type="paragraph" w:customStyle="1" w:styleId="ListBullets">
    <w:name w:val="List Bullets"/>
    <w:basedOn w:val="Normal"/>
    <w:uiPriority w:val="5"/>
    <w:qFormat/>
    <w:rsid w:val="002A7602"/>
    <w:pPr>
      <w:tabs>
        <w:tab w:val="num" w:pos="360"/>
      </w:tabs>
      <w:spacing w:before="120" w:after="120"/>
      <w:ind w:left="357" w:right="567" w:hanging="357"/>
      <w:jc w:val="left"/>
    </w:pPr>
    <w:rPr>
      <w:szCs w:val="20"/>
    </w:rPr>
  </w:style>
  <w:style w:type="paragraph" w:customStyle="1" w:styleId="ListSubBullets0">
    <w:name w:val="List Sub Bullets"/>
    <w:basedOn w:val="2ndlevelBullet"/>
    <w:link w:val="ListSubBulletsChar"/>
    <w:uiPriority w:val="6"/>
    <w:qFormat/>
    <w:rsid w:val="002A7602"/>
    <w:pPr>
      <w:numPr>
        <w:numId w:val="6"/>
      </w:numPr>
    </w:pPr>
  </w:style>
  <w:style w:type="paragraph" w:customStyle="1" w:styleId="ListNumbers">
    <w:name w:val="List Numbers"/>
    <w:basedOn w:val="Normal"/>
    <w:uiPriority w:val="7"/>
    <w:qFormat/>
    <w:rsid w:val="000A5169"/>
    <w:pPr>
      <w:numPr>
        <w:numId w:val="5"/>
      </w:numPr>
      <w:spacing w:before="120" w:after="120"/>
      <w:ind w:left="357" w:right="601" w:hanging="357"/>
      <w:jc w:val="left"/>
    </w:pPr>
  </w:style>
  <w:style w:type="paragraph" w:styleId="ListBullet2">
    <w:name w:val="List Bullet 2"/>
    <w:basedOn w:val="Normal"/>
    <w:uiPriority w:val="99"/>
    <w:unhideWhenUsed/>
    <w:rsid w:val="006341CB"/>
    <w:pPr>
      <w:contextualSpacing/>
    </w:pPr>
  </w:style>
  <w:style w:type="numbering" w:customStyle="1" w:styleId="ListBulletFull">
    <w:name w:val="List Bullet Full"/>
    <w:uiPriority w:val="99"/>
    <w:rsid w:val="00790C1C"/>
    <w:pPr>
      <w:numPr>
        <w:numId w:val="4"/>
      </w:numPr>
    </w:pPr>
  </w:style>
  <w:style w:type="paragraph" w:styleId="NormalWeb">
    <w:name w:val="Normal (Web)"/>
    <w:basedOn w:val="Normal"/>
    <w:uiPriority w:val="99"/>
    <w:semiHidden/>
    <w:unhideWhenUsed/>
    <w:rsid w:val="00A3345A"/>
    <w:pPr>
      <w:spacing w:before="100" w:beforeAutospacing="1" w:after="100" w:afterAutospacing="1" w:line="240" w:lineRule="auto"/>
      <w:jc w:val="left"/>
    </w:pPr>
    <w:rPr>
      <w:rFonts w:eastAsia="MS Mincho"/>
      <w:sz w:val="24"/>
      <w:szCs w:val="24"/>
      <w:lang w:eastAsia="en-GB"/>
    </w:rPr>
  </w:style>
  <w:style w:type="paragraph" w:styleId="EndnoteText">
    <w:name w:val="endnote text"/>
    <w:basedOn w:val="Normal"/>
    <w:link w:val="EndnoteTextChar"/>
    <w:uiPriority w:val="99"/>
    <w:semiHidden/>
    <w:unhideWhenUsed/>
    <w:rsid w:val="00A05072"/>
    <w:pPr>
      <w:spacing w:line="240" w:lineRule="auto"/>
    </w:pPr>
    <w:rPr>
      <w:szCs w:val="20"/>
    </w:rPr>
  </w:style>
  <w:style w:type="character" w:customStyle="1" w:styleId="EndnoteTextChar">
    <w:name w:val="Endnote Text Char"/>
    <w:link w:val="EndnoteText"/>
    <w:uiPriority w:val="99"/>
    <w:semiHidden/>
    <w:rsid w:val="00A05072"/>
    <w:rPr>
      <w:rFonts w:ascii="Times New Roman" w:hAnsi="Times New Roman"/>
      <w:sz w:val="20"/>
      <w:szCs w:val="20"/>
      <w:lang w:eastAsia="en-US"/>
    </w:rPr>
  </w:style>
  <w:style w:type="character" w:styleId="EndnoteReference">
    <w:name w:val="endnote reference"/>
    <w:uiPriority w:val="99"/>
    <w:semiHidden/>
    <w:unhideWhenUsed/>
    <w:rsid w:val="00A05072"/>
    <w:rPr>
      <w:vertAlign w:val="superscript"/>
    </w:rPr>
  </w:style>
  <w:style w:type="paragraph" w:customStyle="1" w:styleId="BasicParagraph">
    <w:name w:val="[Basic Paragraph]"/>
    <w:basedOn w:val="Normal"/>
    <w:uiPriority w:val="99"/>
    <w:rsid w:val="00EC6623"/>
    <w:pPr>
      <w:autoSpaceDE w:val="0"/>
      <w:autoSpaceDN w:val="0"/>
      <w:adjustRightInd w:val="0"/>
      <w:spacing w:line="288" w:lineRule="auto"/>
      <w:jc w:val="left"/>
      <w:textAlignment w:val="center"/>
    </w:pPr>
    <w:rPr>
      <w:rFonts w:ascii="Minion Pro" w:hAnsi="Minion Pro" w:cs="Minion Pro"/>
      <w:color w:val="000000"/>
      <w:sz w:val="24"/>
      <w:szCs w:val="24"/>
      <w:lang w:eastAsia="en-GB"/>
    </w:rPr>
  </w:style>
  <w:style w:type="paragraph" w:customStyle="1" w:styleId="Subtitle1">
    <w:name w:val="Subtitle 1"/>
    <w:basedOn w:val="Normal"/>
    <w:link w:val="Subtitle1Char"/>
    <w:qFormat/>
    <w:rsid w:val="007A2BEA"/>
    <w:rPr>
      <w:rFonts w:cs="Arial"/>
      <w:color w:val="808080" w:themeColor="background1" w:themeShade="80"/>
      <w:lang w:eastAsia="en-GB"/>
    </w:rPr>
  </w:style>
  <w:style w:type="character" w:customStyle="1" w:styleId="Subtitle1Char">
    <w:name w:val="Subtitle 1 Char"/>
    <w:basedOn w:val="DefaultParagraphFont"/>
    <w:link w:val="Subtitle1"/>
    <w:rsid w:val="007A2BEA"/>
    <w:rPr>
      <w:rFonts w:cs="Arial"/>
      <w:color w:val="808080" w:themeColor="background1" w:themeShade="80"/>
      <w:szCs w:val="22"/>
      <w:lang w:eastAsia="en-GB"/>
    </w:rPr>
  </w:style>
  <w:style w:type="paragraph" w:customStyle="1" w:styleId="ListSubBullets">
    <w:name w:val="List SubBullets"/>
    <w:basedOn w:val="ListSubBullets0"/>
    <w:link w:val="ListSubBulletsChar0"/>
    <w:qFormat/>
    <w:rsid w:val="00B22397"/>
    <w:pPr>
      <w:numPr>
        <w:numId w:val="8"/>
      </w:numPr>
      <w:spacing w:before="0" w:after="0"/>
      <w:ind w:left="720" w:right="605" w:hanging="360"/>
    </w:pPr>
  </w:style>
  <w:style w:type="character" w:customStyle="1" w:styleId="ListSubAlphabetChar">
    <w:name w:val="List Sub Alphabet Char"/>
    <w:basedOn w:val="DefaultParagraphFont"/>
    <w:link w:val="ListSubAlphabet"/>
    <w:uiPriority w:val="8"/>
    <w:rsid w:val="00B22397"/>
    <w:rPr>
      <w:szCs w:val="22"/>
      <w:lang w:eastAsia="en-US"/>
    </w:rPr>
  </w:style>
  <w:style w:type="character" w:customStyle="1" w:styleId="2ndlevelBulletChar">
    <w:name w:val="2nd level Bullet Char"/>
    <w:basedOn w:val="ListSubAlphabetChar"/>
    <w:link w:val="2ndlevelBullet"/>
    <w:uiPriority w:val="5"/>
    <w:rsid w:val="00B22397"/>
    <w:rPr>
      <w:szCs w:val="22"/>
      <w:lang w:eastAsia="en-US"/>
    </w:rPr>
  </w:style>
  <w:style w:type="character" w:customStyle="1" w:styleId="ListSubBulletsChar">
    <w:name w:val="List Sub Bullets Char"/>
    <w:basedOn w:val="2ndlevelBulletChar"/>
    <w:link w:val="ListSubBullets0"/>
    <w:uiPriority w:val="6"/>
    <w:rsid w:val="00B22397"/>
    <w:rPr>
      <w:szCs w:val="22"/>
      <w:lang w:eastAsia="en-US"/>
    </w:rPr>
  </w:style>
  <w:style w:type="character" w:customStyle="1" w:styleId="ListSubBulletsChar0">
    <w:name w:val="List SubBullets Char"/>
    <w:basedOn w:val="ListSubBulletsChar"/>
    <w:link w:val="ListSubBullets"/>
    <w:rsid w:val="00B22397"/>
    <w:rPr>
      <w:szCs w:val="22"/>
      <w:lang w:eastAsia="en-US"/>
    </w:rPr>
  </w:style>
  <w:style w:type="paragraph" w:styleId="NoSpacing">
    <w:name w:val="No Spacing"/>
    <w:uiPriority w:val="1"/>
    <w:qFormat/>
    <w:rsid w:val="006D7492"/>
    <w:rPr>
      <w:rFonts w:asciiTheme="minorHAnsi" w:eastAsiaTheme="minorHAnsi" w:hAnsiTheme="minorHAnsi" w:cstheme="minorBidi"/>
      <w:color w:val="80878A" w:themeColor="text2"/>
      <w:lang w:eastAsia="en-US"/>
    </w:rPr>
  </w:style>
  <w:style w:type="paragraph" w:styleId="TOC1">
    <w:name w:val="toc 1"/>
    <w:basedOn w:val="Normal"/>
    <w:next w:val="Normal"/>
    <w:autoRedefine/>
    <w:uiPriority w:val="39"/>
    <w:unhideWhenUsed/>
    <w:rsid w:val="009A55AB"/>
    <w:pPr>
      <w:spacing w:after="100"/>
    </w:pPr>
  </w:style>
  <w:style w:type="paragraph" w:styleId="TOC2">
    <w:name w:val="toc 2"/>
    <w:basedOn w:val="Normal"/>
    <w:next w:val="Normal"/>
    <w:autoRedefine/>
    <w:uiPriority w:val="39"/>
    <w:unhideWhenUsed/>
    <w:rsid w:val="009A55AB"/>
    <w:pPr>
      <w:spacing w:after="100"/>
      <w:ind w:left="200"/>
    </w:pPr>
  </w:style>
  <w:style w:type="paragraph" w:styleId="TOC3">
    <w:name w:val="toc 3"/>
    <w:basedOn w:val="Normal"/>
    <w:next w:val="Normal"/>
    <w:autoRedefine/>
    <w:uiPriority w:val="39"/>
    <w:unhideWhenUsed/>
    <w:rsid w:val="009A55AB"/>
    <w:pPr>
      <w:spacing w:after="100"/>
      <w:ind w:left="400"/>
    </w:pPr>
  </w:style>
  <w:style w:type="character" w:styleId="Hyperlink">
    <w:name w:val="Hyperlink"/>
    <w:basedOn w:val="DefaultParagraphFont"/>
    <w:uiPriority w:val="99"/>
    <w:unhideWhenUsed/>
    <w:rsid w:val="009A55AB"/>
    <w:rPr>
      <w:color w:val="3CBBED" w:themeColor="hyperlink"/>
      <w:u w:val="single"/>
    </w:rPr>
  </w:style>
  <w:style w:type="character" w:styleId="UnresolvedMention">
    <w:name w:val="Unresolved Mention"/>
    <w:basedOn w:val="DefaultParagraphFont"/>
    <w:uiPriority w:val="99"/>
    <w:semiHidden/>
    <w:unhideWhenUsed/>
    <w:rsid w:val="00F7052C"/>
    <w:rPr>
      <w:color w:val="605E5C"/>
      <w:shd w:val="clear" w:color="auto" w:fill="E1DFDD"/>
    </w:rPr>
  </w:style>
  <w:style w:type="table" w:styleId="GridTable1Light">
    <w:name w:val="Grid Table 1 Light"/>
    <w:basedOn w:val="TableNormal"/>
    <w:uiPriority w:val="46"/>
    <w:rsid w:val="00F14361"/>
    <w:tblPr>
      <w:tblStyleRowBandSize w:val="1"/>
      <w:tblStyleColBandSize w:val="1"/>
      <w:tblBorders>
        <w:top w:val="single" w:sz="4" w:space="0" w:color="B0E3F7" w:themeColor="text1" w:themeTint="66"/>
        <w:left w:val="single" w:sz="4" w:space="0" w:color="B0E3F7" w:themeColor="text1" w:themeTint="66"/>
        <w:bottom w:val="single" w:sz="4" w:space="0" w:color="B0E3F7" w:themeColor="text1" w:themeTint="66"/>
        <w:right w:val="single" w:sz="4" w:space="0" w:color="B0E3F7" w:themeColor="text1" w:themeTint="66"/>
        <w:insideH w:val="single" w:sz="4" w:space="0" w:color="B0E3F7" w:themeColor="text1" w:themeTint="66"/>
        <w:insideV w:val="single" w:sz="4" w:space="0" w:color="B0E3F7" w:themeColor="text1" w:themeTint="66"/>
      </w:tblBorders>
    </w:tblPr>
    <w:tblStylePr w:type="firstRow">
      <w:rPr>
        <w:b/>
        <w:bCs/>
      </w:rPr>
      <w:tblPr/>
      <w:tcPr>
        <w:tcBorders>
          <w:bottom w:val="single" w:sz="12" w:space="0" w:color="89D5F4" w:themeColor="text1" w:themeTint="99"/>
        </w:tcBorders>
      </w:tcPr>
    </w:tblStylePr>
    <w:tblStylePr w:type="lastRow">
      <w:rPr>
        <w:b/>
        <w:bCs/>
      </w:rPr>
      <w:tblPr/>
      <w:tcPr>
        <w:tcBorders>
          <w:top w:val="double" w:sz="2" w:space="0" w:color="89D5F4"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14361"/>
    <w:tblPr>
      <w:tblStyleRowBandSize w:val="1"/>
      <w:tblStyleColBandSize w:val="1"/>
      <w:tblBorders>
        <w:top w:val="single" w:sz="4" w:space="0" w:color="8CD1F4" w:themeColor="accent1" w:themeTint="66"/>
        <w:left w:val="single" w:sz="4" w:space="0" w:color="8CD1F4" w:themeColor="accent1" w:themeTint="66"/>
        <w:bottom w:val="single" w:sz="4" w:space="0" w:color="8CD1F4" w:themeColor="accent1" w:themeTint="66"/>
        <w:right w:val="single" w:sz="4" w:space="0" w:color="8CD1F4" w:themeColor="accent1" w:themeTint="66"/>
        <w:insideH w:val="single" w:sz="4" w:space="0" w:color="8CD1F4" w:themeColor="accent1" w:themeTint="66"/>
        <w:insideV w:val="single" w:sz="4" w:space="0" w:color="8CD1F4" w:themeColor="accent1" w:themeTint="66"/>
      </w:tblBorders>
    </w:tblPr>
    <w:tblStylePr w:type="firstRow">
      <w:rPr>
        <w:b/>
        <w:bCs/>
      </w:rPr>
      <w:tblPr/>
      <w:tcPr>
        <w:tcBorders>
          <w:bottom w:val="single" w:sz="12" w:space="0" w:color="52BAEE" w:themeColor="accent1" w:themeTint="99"/>
        </w:tcBorders>
      </w:tcPr>
    </w:tblStylePr>
    <w:tblStylePr w:type="lastRow">
      <w:rPr>
        <w:b/>
        <w:bCs/>
      </w:rPr>
      <w:tblPr/>
      <w:tcPr>
        <w:tcBorders>
          <w:top w:val="double" w:sz="2" w:space="0" w:color="52BAEE"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376FC"/>
    <w:tblPr>
      <w:tblStyleRowBandSize w:val="1"/>
      <w:tblStyleColBandSize w:val="1"/>
      <w:tblBorders>
        <w:top w:val="single" w:sz="4" w:space="0" w:color="9DDCF6" w:themeColor="text1" w:themeTint="80"/>
        <w:bottom w:val="single" w:sz="4" w:space="0" w:color="9DDCF6" w:themeColor="text1" w:themeTint="80"/>
      </w:tblBorders>
    </w:tblPr>
    <w:tblStylePr w:type="firstRow">
      <w:rPr>
        <w:b/>
        <w:bCs/>
      </w:rPr>
      <w:tblPr/>
      <w:tcPr>
        <w:tcBorders>
          <w:bottom w:val="single" w:sz="4" w:space="0" w:color="9DDCF6" w:themeColor="text1" w:themeTint="80"/>
        </w:tcBorders>
      </w:tcPr>
    </w:tblStylePr>
    <w:tblStylePr w:type="lastRow">
      <w:rPr>
        <w:b/>
        <w:bCs/>
      </w:rPr>
      <w:tblPr/>
      <w:tcPr>
        <w:tcBorders>
          <w:top w:val="single" w:sz="4" w:space="0" w:color="9DDCF6" w:themeColor="text1" w:themeTint="80"/>
        </w:tcBorders>
      </w:tcPr>
    </w:tblStylePr>
    <w:tblStylePr w:type="firstCol">
      <w:rPr>
        <w:b/>
        <w:bCs/>
      </w:rPr>
    </w:tblStylePr>
    <w:tblStylePr w:type="lastCol">
      <w:rPr>
        <w:b/>
        <w:bCs/>
      </w:rPr>
    </w:tblStylePr>
    <w:tblStylePr w:type="band1Vert">
      <w:tblPr/>
      <w:tcPr>
        <w:tcBorders>
          <w:left w:val="single" w:sz="4" w:space="0" w:color="9DDCF6" w:themeColor="text1" w:themeTint="80"/>
          <w:right w:val="single" w:sz="4" w:space="0" w:color="9DDCF6" w:themeColor="text1" w:themeTint="80"/>
        </w:tcBorders>
      </w:tcPr>
    </w:tblStylePr>
    <w:tblStylePr w:type="band2Vert">
      <w:tblPr/>
      <w:tcPr>
        <w:tcBorders>
          <w:left w:val="single" w:sz="4" w:space="0" w:color="9DDCF6" w:themeColor="text1" w:themeTint="80"/>
          <w:right w:val="single" w:sz="4" w:space="0" w:color="9DDCF6" w:themeColor="text1" w:themeTint="80"/>
        </w:tcBorders>
      </w:tcPr>
    </w:tblStylePr>
    <w:tblStylePr w:type="band1Horz">
      <w:tblPr/>
      <w:tcPr>
        <w:tcBorders>
          <w:top w:val="single" w:sz="4" w:space="0" w:color="9DDCF6" w:themeColor="text1" w:themeTint="80"/>
          <w:bottom w:val="single" w:sz="4" w:space="0" w:color="9DDCF6" w:themeColor="text1" w:themeTint="80"/>
        </w:tcBorders>
      </w:tcPr>
    </w:tblStylePr>
  </w:style>
  <w:style w:type="table" w:styleId="ListTable1Light">
    <w:name w:val="List Table 1 Light"/>
    <w:basedOn w:val="TableNormal"/>
    <w:uiPriority w:val="46"/>
    <w:rsid w:val="000376FC"/>
    <w:tblPr>
      <w:tblStyleRowBandSize w:val="1"/>
      <w:tblStyleColBandSize w:val="1"/>
    </w:tblPr>
    <w:tblStylePr w:type="firstRow">
      <w:rPr>
        <w:b/>
        <w:bCs/>
      </w:rPr>
      <w:tblPr/>
      <w:tcPr>
        <w:tcBorders>
          <w:bottom w:val="single" w:sz="4" w:space="0" w:color="89D5F4" w:themeColor="text1" w:themeTint="99"/>
        </w:tcBorders>
      </w:tcPr>
    </w:tblStylePr>
    <w:tblStylePr w:type="lastRow">
      <w:rPr>
        <w:b/>
        <w:bCs/>
      </w:rPr>
      <w:tblPr/>
      <w:tcPr>
        <w:tcBorders>
          <w:top w:val="single" w:sz="4" w:space="0" w:color="89D5F4" w:themeColor="text1" w:themeTint="99"/>
        </w:tcBorders>
      </w:tcPr>
    </w:tblStylePr>
    <w:tblStylePr w:type="firstCol">
      <w:rPr>
        <w:b/>
        <w:bCs/>
      </w:rPr>
    </w:tblStylePr>
    <w:tblStylePr w:type="lastCol">
      <w:rPr>
        <w:b/>
        <w:bCs/>
      </w:rPr>
    </w:tblStylePr>
    <w:tblStylePr w:type="band1Vert">
      <w:tblPr/>
      <w:tcPr>
        <w:shd w:val="clear" w:color="auto" w:fill="D7F1FB" w:themeFill="text1" w:themeFillTint="33"/>
      </w:tcPr>
    </w:tblStylePr>
    <w:tblStylePr w:type="band1Horz">
      <w:tblPr/>
      <w:tcPr>
        <w:shd w:val="clear" w:color="auto" w:fill="D7F1FB" w:themeFill="text1" w:themeFillTint="33"/>
      </w:tcPr>
    </w:tblStylePr>
  </w:style>
  <w:style w:type="table" w:styleId="GridTable2">
    <w:name w:val="Grid Table 2"/>
    <w:basedOn w:val="TableNormal"/>
    <w:uiPriority w:val="47"/>
    <w:rsid w:val="000376FC"/>
    <w:tblPr>
      <w:tblStyleRowBandSize w:val="1"/>
      <w:tblStyleColBandSize w:val="1"/>
      <w:tblBorders>
        <w:top w:val="single" w:sz="2" w:space="0" w:color="89D5F4" w:themeColor="text1" w:themeTint="99"/>
        <w:bottom w:val="single" w:sz="2" w:space="0" w:color="89D5F4" w:themeColor="text1" w:themeTint="99"/>
        <w:insideH w:val="single" w:sz="2" w:space="0" w:color="89D5F4" w:themeColor="text1" w:themeTint="99"/>
        <w:insideV w:val="single" w:sz="2" w:space="0" w:color="89D5F4" w:themeColor="text1" w:themeTint="99"/>
      </w:tblBorders>
    </w:tblPr>
    <w:tblStylePr w:type="firstRow">
      <w:rPr>
        <w:b/>
        <w:bCs/>
      </w:rPr>
      <w:tblPr/>
      <w:tcPr>
        <w:tcBorders>
          <w:top w:val="nil"/>
          <w:bottom w:val="single" w:sz="12" w:space="0" w:color="89D5F4" w:themeColor="text1" w:themeTint="99"/>
          <w:insideH w:val="nil"/>
          <w:insideV w:val="nil"/>
        </w:tcBorders>
        <w:shd w:val="clear" w:color="auto" w:fill="FFFFFF" w:themeFill="background1"/>
      </w:tcPr>
    </w:tblStylePr>
    <w:tblStylePr w:type="lastRow">
      <w:rPr>
        <w:b/>
        <w:bCs/>
      </w:rPr>
      <w:tblPr/>
      <w:tcPr>
        <w:tcBorders>
          <w:top w:val="double" w:sz="2" w:space="0" w:color="89D5F4"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F1FB" w:themeFill="text1" w:themeFillTint="33"/>
      </w:tcPr>
    </w:tblStylePr>
    <w:tblStylePr w:type="band1Horz">
      <w:tblPr/>
      <w:tcPr>
        <w:shd w:val="clear" w:color="auto" w:fill="D7F1FB" w:themeFill="text1" w:themeFillTint="33"/>
      </w:tcPr>
    </w:tblStylePr>
  </w:style>
  <w:style w:type="character" w:styleId="FollowedHyperlink">
    <w:name w:val="FollowedHyperlink"/>
    <w:basedOn w:val="DefaultParagraphFont"/>
    <w:uiPriority w:val="99"/>
    <w:semiHidden/>
    <w:unhideWhenUsed/>
    <w:rsid w:val="00215B61"/>
    <w:rPr>
      <w:color w:val="3CBBE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39056">
      <w:bodyDiv w:val="1"/>
      <w:marLeft w:val="0"/>
      <w:marRight w:val="0"/>
      <w:marTop w:val="0"/>
      <w:marBottom w:val="0"/>
      <w:divBdr>
        <w:top w:val="none" w:sz="0" w:space="0" w:color="auto"/>
        <w:left w:val="none" w:sz="0" w:space="0" w:color="auto"/>
        <w:bottom w:val="none" w:sz="0" w:space="0" w:color="auto"/>
        <w:right w:val="none" w:sz="0" w:space="0" w:color="auto"/>
      </w:divBdr>
      <w:divsChild>
        <w:div w:id="501697845">
          <w:marLeft w:val="0"/>
          <w:marRight w:val="0"/>
          <w:marTop w:val="0"/>
          <w:marBottom w:val="0"/>
          <w:divBdr>
            <w:top w:val="none" w:sz="0" w:space="0" w:color="auto"/>
            <w:left w:val="none" w:sz="0" w:space="0" w:color="auto"/>
            <w:bottom w:val="none" w:sz="0" w:space="0" w:color="auto"/>
            <w:right w:val="none" w:sz="0" w:space="0" w:color="auto"/>
          </w:divBdr>
        </w:div>
      </w:divsChild>
    </w:div>
    <w:div w:id="764152359">
      <w:bodyDiv w:val="1"/>
      <w:marLeft w:val="0"/>
      <w:marRight w:val="0"/>
      <w:marTop w:val="0"/>
      <w:marBottom w:val="0"/>
      <w:divBdr>
        <w:top w:val="none" w:sz="0" w:space="0" w:color="auto"/>
        <w:left w:val="none" w:sz="0" w:space="0" w:color="auto"/>
        <w:bottom w:val="none" w:sz="0" w:space="0" w:color="auto"/>
        <w:right w:val="none" w:sz="0" w:space="0" w:color="auto"/>
      </w:divBdr>
      <w:divsChild>
        <w:div w:id="950472312">
          <w:marLeft w:val="274"/>
          <w:marRight w:val="0"/>
          <w:marTop w:val="0"/>
          <w:marBottom w:val="0"/>
          <w:divBdr>
            <w:top w:val="none" w:sz="0" w:space="0" w:color="auto"/>
            <w:left w:val="none" w:sz="0" w:space="0" w:color="auto"/>
            <w:bottom w:val="none" w:sz="0" w:space="0" w:color="auto"/>
            <w:right w:val="none" w:sz="0" w:space="0" w:color="auto"/>
          </w:divBdr>
        </w:div>
        <w:div w:id="1168180456">
          <w:marLeft w:val="274"/>
          <w:marRight w:val="0"/>
          <w:marTop w:val="0"/>
          <w:marBottom w:val="0"/>
          <w:divBdr>
            <w:top w:val="none" w:sz="0" w:space="0" w:color="auto"/>
            <w:left w:val="none" w:sz="0" w:space="0" w:color="auto"/>
            <w:bottom w:val="none" w:sz="0" w:space="0" w:color="auto"/>
            <w:right w:val="none" w:sz="0" w:space="0" w:color="auto"/>
          </w:divBdr>
        </w:div>
        <w:div w:id="1233157701">
          <w:marLeft w:val="274"/>
          <w:marRight w:val="0"/>
          <w:marTop w:val="0"/>
          <w:marBottom w:val="0"/>
          <w:divBdr>
            <w:top w:val="none" w:sz="0" w:space="0" w:color="auto"/>
            <w:left w:val="none" w:sz="0" w:space="0" w:color="auto"/>
            <w:bottom w:val="none" w:sz="0" w:space="0" w:color="auto"/>
            <w:right w:val="none" w:sz="0" w:space="0" w:color="auto"/>
          </w:divBdr>
        </w:div>
        <w:div w:id="1322661676">
          <w:marLeft w:val="274"/>
          <w:marRight w:val="0"/>
          <w:marTop w:val="0"/>
          <w:marBottom w:val="0"/>
          <w:divBdr>
            <w:top w:val="none" w:sz="0" w:space="0" w:color="auto"/>
            <w:left w:val="none" w:sz="0" w:space="0" w:color="auto"/>
            <w:bottom w:val="none" w:sz="0" w:space="0" w:color="auto"/>
            <w:right w:val="none" w:sz="0" w:space="0" w:color="auto"/>
          </w:divBdr>
        </w:div>
      </w:divsChild>
    </w:div>
    <w:div w:id="1423146173">
      <w:bodyDiv w:val="1"/>
      <w:marLeft w:val="0"/>
      <w:marRight w:val="0"/>
      <w:marTop w:val="0"/>
      <w:marBottom w:val="0"/>
      <w:divBdr>
        <w:top w:val="none" w:sz="0" w:space="0" w:color="auto"/>
        <w:left w:val="none" w:sz="0" w:space="0" w:color="auto"/>
        <w:bottom w:val="none" w:sz="0" w:space="0" w:color="auto"/>
        <w:right w:val="none" w:sz="0" w:space="0" w:color="auto"/>
      </w:divBdr>
    </w:div>
    <w:div w:id="1424718501">
      <w:bodyDiv w:val="1"/>
      <w:marLeft w:val="0"/>
      <w:marRight w:val="0"/>
      <w:marTop w:val="0"/>
      <w:marBottom w:val="0"/>
      <w:divBdr>
        <w:top w:val="none" w:sz="0" w:space="0" w:color="auto"/>
        <w:left w:val="none" w:sz="0" w:space="0" w:color="auto"/>
        <w:bottom w:val="none" w:sz="0" w:space="0" w:color="auto"/>
        <w:right w:val="none" w:sz="0" w:space="0" w:color="auto"/>
      </w:divBdr>
      <w:divsChild>
        <w:div w:id="1518301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ternational.gc.ca/world-monde/international_relations-relations_internationales/un-onu/news-nouvelles/index.aspx?lang=eng" TargetMode="External"/><Relationship Id="rId18" Type="http://schemas.openxmlformats.org/officeDocument/2006/relationships/hyperlink" Target="https://make.powerautomate.com/environments/Default-0f9e35db-544f-4f60-bdcc-5ea416e6dc70/flows/shared/58cdf22b-9f07-4bba-913c-e4e4250b42a3/detail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05.international.gc.ca/projectbrowser-banqueprojets/filter-filtre" TargetMode="External"/><Relationship Id="rId17" Type="http://schemas.openxmlformats.org/officeDocument/2006/relationships/hyperlink" Target="https://uaeun.org/?s=&amp;combined-search-post-types=press_releas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aeun.org/?s=&amp;combined-search-post-types=press_release" TargetMode="External"/><Relationship Id="rId20" Type="http://schemas.openxmlformats.org/officeDocument/2006/relationships/hyperlink" Target="https://mofa.gov.qa/en/latest-articles/state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gitallibrary.un.org/?ln=en"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mofa.gov.ae/en/The-Ministry/UAE-International-Development-Cooperation/Annual-Foreign-Aid-Report"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ny.mission.qa/en/media/new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ernational.gc.ca/world-monde/international_relations-relations_internationales/un-onu/statements-declarations/index.aspx?lang=eng"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5.png"/><Relationship Id="rId4" Type="http://schemas.openxmlformats.org/officeDocument/2006/relationships/image" Target="media/image4.svg"/><Relationship Id="rId9" Type="http://schemas.openxmlformats.org/officeDocument/2006/relationships/image" Target="media/image9.png"/></Relationships>
</file>

<file path=word/_rels/header2.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sv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aor\United%20Nations\DOS-OUSG-PAS%20-%20Document%20Library\Templates\DOS%20Word%20Template.dotx" TargetMode="External"/></Relationships>
</file>

<file path=word/theme/theme1.xml><?xml version="1.0" encoding="utf-8"?>
<a:theme xmlns:a="http://schemas.openxmlformats.org/drawingml/2006/main" name="Office Theme">
  <a:themeElements>
    <a:clrScheme name="DOS Color Scheme">
      <a:dk1>
        <a:srgbClr val="3CBBED"/>
      </a:dk1>
      <a:lt1>
        <a:srgbClr val="FFFFFF"/>
      </a:lt1>
      <a:dk2>
        <a:srgbClr val="80878A"/>
      </a:dk2>
      <a:lt2>
        <a:srgbClr val="A8E6F8"/>
      </a:lt2>
      <a:accent1>
        <a:srgbClr val="117DB3"/>
      </a:accent1>
      <a:accent2>
        <a:srgbClr val="FC8604"/>
      </a:accent2>
      <a:accent3>
        <a:srgbClr val="D13F05"/>
      </a:accent3>
      <a:accent4>
        <a:srgbClr val="FACD8A"/>
      </a:accent4>
      <a:accent5>
        <a:srgbClr val="4E5254"/>
      </a:accent5>
      <a:accent6>
        <a:srgbClr val="C3C6C7"/>
      </a:accent6>
      <a:hlink>
        <a:srgbClr val="3CBBED"/>
      </a:hlink>
      <a:folHlink>
        <a:srgbClr val="3CBBE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8D1870302449B3E3C6793D39D39F" ma:contentTypeVersion="19" ma:contentTypeDescription="Create a new document." ma:contentTypeScope="" ma:versionID="c0d62de5fdfd29d18bde7731c1f36924">
  <xsd:schema xmlns:xsd="http://www.w3.org/2001/XMLSchema" xmlns:xs="http://www.w3.org/2001/XMLSchema" xmlns:p="http://schemas.microsoft.com/office/2006/metadata/properties" xmlns:ns2="4f9b1fb1-8d54-4330-a660-793727ffb739" xmlns:ns3="6c383202-138b-438a-a24c-833dbfe3db90" xmlns:ns4="985ec44e-1bab-4c0b-9df0-6ba128686fc9" targetNamespace="http://schemas.microsoft.com/office/2006/metadata/properties" ma:root="true" ma:fieldsID="c985e73eafd46f66255c870286c36e37" ns2:_="" ns3:_="" ns4:_="">
    <xsd:import namespace="4f9b1fb1-8d54-4330-a660-793727ffb739"/>
    <xsd:import namespace="6c383202-138b-438a-a24c-833dbfe3db90"/>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lcf76f155ced4ddcb4097134ff3c332f" minOccurs="0"/>
                <xsd:element ref="ns4: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b1fb1-8d54-4330-a660-793727ffb7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383202-138b-438a-a24c-833dbfe3db9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89166c3-a13a-461a-9ce1-8b214888d3a8}" ma:internalName="TaxCatchAll" ma:showField="CatchAllData" ma:web="6c383202-138b-438a-a24c-833dbfe3db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lcf76f155ced4ddcb4097134ff3c332f xmlns="4f9b1fb1-8d54-4330-a660-793727ffb73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6ED880-22A5-4C39-9B6B-AACC9D572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b1fb1-8d54-4330-a660-793727ffb739"/>
    <ds:schemaRef ds:uri="6c383202-138b-438a-a24c-833dbfe3db90"/>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44CA5F-5249-4842-9CF0-31E93F8B35AF}">
  <ds:schemaRefs>
    <ds:schemaRef ds:uri="http://schemas.openxmlformats.org/officeDocument/2006/bibliography"/>
  </ds:schemaRefs>
</ds:datastoreItem>
</file>

<file path=customXml/itemProps3.xml><?xml version="1.0" encoding="utf-8"?>
<ds:datastoreItem xmlns:ds="http://schemas.openxmlformats.org/officeDocument/2006/customXml" ds:itemID="{5FB16DD1-3F12-4D1D-9680-CA7F43758165}">
  <ds:schemaRefs>
    <ds:schemaRef ds:uri="http://schemas.microsoft.com/sharepoint/v3/contenttype/forms"/>
  </ds:schemaRefs>
</ds:datastoreItem>
</file>

<file path=customXml/itemProps4.xml><?xml version="1.0" encoding="utf-8"?>
<ds:datastoreItem xmlns:ds="http://schemas.openxmlformats.org/officeDocument/2006/customXml" ds:itemID="{B8638688-C1C1-4754-B801-8E4B0D9D021E}">
  <ds:schemaRefs>
    <ds:schemaRef ds:uri="http://schemas.microsoft.com/office/2006/metadata/properties"/>
    <ds:schemaRef ds:uri="http://schemas.microsoft.com/office/infopath/2007/PartnerControls"/>
    <ds:schemaRef ds:uri="985ec44e-1bab-4c0b-9df0-6ba128686fc9"/>
    <ds:schemaRef ds:uri="4f9b1fb1-8d54-4330-a660-793727ffb739"/>
  </ds:schemaRefs>
</ds:datastoreItem>
</file>

<file path=docProps/app.xml><?xml version="1.0" encoding="utf-8"?>
<Properties xmlns="http://schemas.openxmlformats.org/officeDocument/2006/extended-properties" xmlns:vt="http://schemas.openxmlformats.org/officeDocument/2006/docPropsVTypes">
  <Template>DOS Word Template</Template>
  <TotalTime>3725</TotalTime>
  <Pages>18</Pages>
  <Words>6319</Words>
  <Characters>36021</Characters>
  <Application>Microsoft Office Word</Application>
  <DocSecurity>0</DocSecurity>
  <Lines>857</Lines>
  <Paragraphs>631</Paragraphs>
  <ScaleCrop>false</ScaleCrop>
  <Company/>
  <LinksUpToDate>false</LinksUpToDate>
  <CharactersWithSpaces>41709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Frank</dc:creator>
  <cp:keywords/>
  <dc:description/>
  <cp:lastModifiedBy>Serena Yin</cp:lastModifiedBy>
  <cp:revision>245</cp:revision>
  <dcterms:created xsi:type="dcterms:W3CDTF">2021-05-03T14:14:00Z</dcterms:created>
  <dcterms:modified xsi:type="dcterms:W3CDTF">2025-08-08T04:39:00Z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0x010100BD918D1870302449B3E3C6793D39D39F</vt:lpwstr>
  </property>
  <property fmtid="{D5CDD505-2E9C-101B-9397-08002B2CF9AE}" pid="3" name="MediaServiceImageTags">
    <vt:lpwstr/>
  </property>
  <property fmtid="{D5CDD505-2E9C-101B-9397-08002B2CF9AE}" pid="4" name="GrammarlyDocumentId">
    <vt:lpwstr>f9e92510-7208-4d15-bc11-28fc96782410</vt:lpwstr>
  </property>
</Properties>
</file>